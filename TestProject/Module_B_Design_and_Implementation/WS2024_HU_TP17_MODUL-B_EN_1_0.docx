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F15B3" w14:textId="77777777" w:rsidR="00572108" w:rsidRPr="005A474F" w:rsidRDefault="00572108" w:rsidP="000E0A58">
      <w:pPr>
        <w:pStyle w:val="Alcm"/>
        <w:rPr>
          <w:rFonts w:hint="eastAsia"/>
          <w:color w:val="auto"/>
        </w:rPr>
      </w:pPr>
      <w:bookmarkStart w:id="0" w:name="_Hlk132971973"/>
      <w:bookmarkStart w:id="1" w:name="_Toc386117270"/>
      <w:bookmarkStart w:id="2" w:name="_Toc386117477"/>
      <w:bookmarkEnd w:id="0"/>
    </w:p>
    <w:p w14:paraId="4F07D560" w14:textId="1C1F7AF1" w:rsidR="005D6F80" w:rsidRPr="009A1BF1" w:rsidRDefault="005D6F80" w:rsidP="005D6F80">
      <w:pPr>
        <w:pStyle w:val="Alcm"/>
        <w:spacing w:before="0"/>
        <w:rPr>
          <w:rFonts w:hint="eastAsia"/>
          <w:color w:val="002060"/>
        </w:rPr>
      </w:pPr>
      <w:r w:rsidRPr="001E07E5">
        <w:rPr>
          <w:b/>
          <w:bCs/>
          <w:color w:val="002060"/>
        </w:rPr>
        <w:t>Web Technologies</w:t>
      </w:r>
      <w:r w:rsidRPr="009A1BF1">
        <w:rPr>
          <w:color w:val="002060"/>
        </w:rPr>
        <w:br/>
        <w:t>WorldSkills 2024 National Competition</w:t>
      </w:r>
      <w:r w:rsidRPr="009A1BF1">
        <w:rPr>
          <w:color w:val="002060"/>
        </w:rPr>
        <w:br/>
      </w:r>
      <w:r w:rsidRPr="001E07E5">
        <w:rPr>
          <w:color w:val="002060"/>
          <w:sz w:val="50"/>
          <w:szCs w:val="58"/>
        </w:rPr>
        <w:t>HUNGARY</w:t>
      </w:r>
    </w:p>
    <w:p w14:paraId="7A919FBC" w14:textId="77777777" w:rsidR="005D6F80" w:rsidRPr="009A1BF1" w:rsidRDefault="005D6F80" w:rsidP="005D6F80">
      <w:pPr>
        <w:pStyle w:val="Alcm"/>
        <w:rPr>
          <w:rFonts w:hint="eastAsia"/>
          <w:color w:val="002060"/>
        </w:rPr>
      </w:pPr>
      <w:r w:rsidRPr="009A1BF1">
        <w:rPr>
          <w:color w:val="002060"/>
        </w:rPr>
        <w:t>Final</w:t>
      </w:r>
    </w:p>
    <w:p w14:paraId="663F44AC" w14:textId="5B316CF4" w:rsidR="00AE528B" w:rsidRPr="002018EB" w:rsidRDefault="005D6F80" w:rsidP="005D6F80">
      <w:pPr>
        <w:pStyle w:val="Alcm"/>
        <w:rPr>
          <w:rFonts w:hint="eastAsia"/>
          <w:sz w:val="48"/>
          <w:szCs w:val="56"/>
        </w:rPr>
      </w:pPr>
      <w:r w:rsidRPr="002018EB">
        <w:rPr>
          <w:b/>
          <w:bCs/>
          <w:color w:val="002060"/>
          <w:sz w:val="48"/>
          <w:szCs w:val="56"/>
        </w:rPr>
        <w:t xml:space="preserve">Module </w:t>
      </w:r>
      <w:r w:rsidR="00A3677D" w:rsidRPr="002018EB">
        <w:rPr>
          <w:b/>
          <w:bCs/>
          <w:color w:val="002060"/>
          <w:sz w:val="48"/>
          <w:szCs w:val="56"/>
        </w:rPr>
        <w:t>B</w:t>
      </w:r>
      <w:r w:rsidRPr="002018EB">
        <w:rPr>
          <w:b/>
          <w:bCs/>
          <w:color w:val="002060"/>
          <w:sz w:val="48"/>
          <w:szCs w:val="56"/>
        </w:rPr>
        <w:t xml:space="preserve"> – </w:t>
      </w:r>
      <w:r w:rsidR="00A3677D" w:rsidRPr="002018EB">
        <w:rPr>
          <w:b/>
          <w:bCs/>
          <w:color w:val="002060"/>
          <w:sz w:val="48"/>
          <w:szCs w:val="56"/>
        </w:rPr>
        <w:t>Design and implementation</w:t>
      </w:r>
    </w:p>
    <w:p w14:paraId="3AC9D7E0" w14:textId="6C6B75CD" w:rsidR="00453B91" w:rsidRPr="005A474F" w:rsidRDefault="00453B91" w:rsidP="000E0A58">
      <w:pPr>
        <w:rPr>
          <w:lang w:val="en-AU"/>
        </w:rPr>
      </w:pPr>
    </w:p>
    <w:p w14:paraId="68E4B64B" w14:textId="77777777" w:rsidR="00453B91" w:rsidRPr="005A474F" w:rsidRDefault="00453B91" w:rsidP="000E0A58">
      <w:pPr>
        <w:rPr>
          <w:lang w:val="en-AU"/>
        </w:rPr>
      </w:pPr>
    </w:p>
    <w:p w14:paraId="0A784D23" w14:textId="77777777" w:rsidR="00453B91" w:rsidRPr="005A474F" w:rsidRDefault="00453B91" w:rsidP="000E0A58">
      <w:pPr>
        <w:rPr>
          <w:lang w:val="en-AU"/>
        </w:rPr>
      </w:pPr>
    </w:p>
    <w:p w14:paraId="15EF72B1" w14:textId="77777777" w:rsidR="00453B91" w:rsidRPr="005A474F" w:rsidRDefault="00453B91" w:rsidP="000E0A58">
      <w:pPr>
        <w:rPr>
          <w:lang w:val="en-AU"/>
        </w:rPr>
      </w:pPr>
    </w:p>
    <w:p w14:paraId="5BC55B8A" w14:textId="77777777" w:rsidR="00453B91" w:rsidRPr="005A474F" w:rsidRDefault="00453B91" w:rsidP="000E0A58">
      <w:pPr>
        <w:rPr>
          <w:lang w:val="en-AU"/>
        </w:rPr>
      </w:pPr>
    </w:p>
    <w:p w14:paraId="16E407C3" w14:textId="77777777" w:rsidR="00453B91" w:rsidRPr="005A474F" w:rsidRDefault="00453B91" w:rsidP="000E0A58">
      <w:pPr>
        <w:rPr>
          <w:lang w:val="en-AU"/>
        </w:rPr>
      </w:pPr>
    </w:p>
    <w:p w14:paraId="3F703A80" w14:textId="77777777" w:rsidR="00453B91" w:rsidRPr="005A474F" w:rsidRDefault="00453B91" w:rsidP="000E0A58">
      <w:pPr>
        <w:rPr>
          <w:lang w:val="en-AU"/>
        </w:rPr>
      </w:pPr>
    </w:p>
    <w:p w14:paraId="27242A0C" w14:textId="77777777" w:rsidR="00453B91" w:rsidRPr="005A474F" w:rsidRDefault="00453B91" w:rsidP="000E0A58">
      <w:pPr>
        <w:rPr>
          <w:lang w:val="en-AU"/>
        </w:rPr>
      </w:pPr>
    </w:p>
    <w:p w14:paraId="5C6F8C5E" w14:textId="77777777" w:rsidR="00453B91" w:rsidRPr="005A474F" w:rsidRDefault="00453B91" w:rsidP="000E0A58">
      <w:pPr>
        <w:rPr>
          <w:lang w:val="en-AU"/>
        </w:rPr>
      </w:pPr>
    </w:p>
    <w:p w14:paraId="5757C435" w14:textId="77777777" w:rsidR="00453B91" w:rsidRPr="005A474F" w:rsidRDefault="00453B91" w:rsidP="000E0A58">
      <w:pPr>
        <w:rPr>
          <w:lang w:val="en-AU"/>
        </w:rPr>
      </w:pPr>
    </w:p>
    <w:p w14:paraId="25B0129F" w14:textId="77777777" w:rsidR="00453B91" w:rsidRPr="005A474F" w:rsidRDefault="00453B91" w:rsidP="000E0A58">
      <w:pPr>
        <w:rPr>
          <w:lang w:val="en-AU"/>
        </w:rPr>
      </w:pPr>
    </w:p>
    <w:p w14:paraId="6A3FD10A" w14:textId="77777777" w:rsidR="00453B91" w:rsidRPr="005A474F" w:rsidRDefault="00453B91" w:rsidP="000E0A58">
      <w:pPr>
        <w:rPr>
          <w:lang w:val="en-AU"/>
        </w:rPr>
      </w:pPr>
    </w:p>
    <w:p w14:paraId="0C96B7BB" w14:textId="77777777" w:rsidR="00453B91" w:rsidRPr="005A474F" w:rsidRDefault="00453B91" w:rsidP="000E0A58">
      <w:pPr>
        <w:rPr>
          <w:lang w:val="en-AU"/>
        </w:rPr>
      </w:pPr>
    </w:p>
    <w:p w14:paraId="35DCA5A9" w14:textId="77777777" w:rsidR="00453B91" w:rsidRPr="005A474F" w:rsidRDefault="00453B91" w:rsidP="000E0A58">
      <w:pPr>
        <w:rPr>
          <w:lang w:val="en-AU"/>
        </w:rPr>
      </w:pPr>
    </w:p>
    <w:p w14:paraId="6D0FBCB5" w14:textId="77777777" w:rsidR="00453B91" w:rsidRPr="005A474F" w:rsidRDefault="00453B91" w:rsidP="000E0A58">
      <w:pPr>
        <w:rPr>
          <w:lang w:val="en-AU"/>
        </w:rPr>
      </w:pPr>
    </w:p>
    <w:p w14:paraId="7090E73B" w14:textId="77777777" w:rsidR="00453B91" w:rsidRPr="005A474F" w:rsidRDefault="00453B91" w:rsidP="000E0A58">
      <w:pPr>
        <w:rPr>
          <w:lang w:val="en-AU"/>
        </w:rPr>
      </w:pPr>
    </w:p>
    <w:p w14:paraId="63D06A3C" w14:textId="77777777" w:rsidR="00453B91" w:rsidRPr="005A474F" w:rsidRDefault="00453B91" w:rsidP="000E0A58">
      <w:pPr>
        <w:rPr>
          <w:lang w:val="en-AU"/>
        </w:rPr>
      </w:pPr>
    </w:p>
    <w:p w14:paraId="719339F9" w14:textId="09757290" w:rsidR="00453B91" w:rsidRPr="005A474F" w:rsidRDefault="00453B91" w:rsidP="00B67C2C">
      <w:pPr>
        <w:ind w:firstLine="720"/>
        <w:rPr>
          <w:lang w:val="en-AU"/>
        </w:rPr>
      </w:pPr>
      <w:r w:rsidRPr="005A474F">
        <w:rPr>
          <w:lang w:val="en-AU"/>
        </w:rPr>
        <w:t>Submitted by:</w:t>
      </w:r>
    </w:p>
    <w:p w14:paraId="1BA6C998" w14:textId="2370C489" w:rsidR="00AE528B" w:rsidRPr="005A474F" w:rsidRDefault="00572108" w:rsidP="00B67C2C">
      <w:pPr>
        <w:ind w:firstLine="720"/>
        <w:rPr>
          <w:lang w:val="en-AU"/>
        </w:rPr>
        <w:sectPr w:rsidR="00AE528B" w:rsidRPr="005A474F" w:rsidSect="00AE528B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1134" w:bottom="2268" w:left="1134" w:header="1134" w:footer="567" w:gutter="0"/>
          <w:cols w:space="708"/>
          <w:titlePg/>
          <w:docGrid w:linePitch="360"/>
        </w:sectPr>
      </w:pPr>
      <w:r w:rsidRPr="005A474F">
        <w:rPr>
          <w:lang w:val="en-AU"/>
        </w:rPr>
        <w:t>Skills IT</w:t>
      </w:r>
      <w:r w:rsidR="001A07B1" w:rsidRPr="005A474F">
        <w:rPr>
          <w:lang w:val="en-AU"/>
        </w:rPr>
        <w:br/>
      </w:r>
    </w:p>
    <w:sdt>
      <w:sdtPr>
        <w:rPr>
          <w:rFonts w:eastAsia="PMingLiU"/>
          <w:color w:val="auto"/>
          <w:sz w:val="24"/>
          <w:szCs w:val="24"/>
          <w:lang w:val="en-GB" w:eastAsia="en-US"/>
        </w:rPr>
        <w:id w:val="-1315405027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noProof/>
        </w:rPr>
      </w:sdtEndPr>
      <w:sdtContent>
        <w:p w14:paraId="2E0485FB" w14:textId="23F71426" w:rsidR="00E74185" w:rsidRPr="00E74185" w:rsidRDefault="00E74185" w:rsidP="00B328F3">
          <w:pPr>
            <w:pStyle w:val="Tartalomjegyzkcmsora"/>
          </w:pPr>
          <w:proofErr w:type="spellStart"/>
          <w:r w:rsidRPr="00E74185">
            <w:t>Contents</w:t>
          </w:r>
          <w:proofErr w:type="spellEnd"/>
        </w:p>
        <w:p w14:paraId="5009BF0A" w14:textId="4A13D411" w:rsidR="00B353CB" w:rsidRDefault="00E74185">
          <w:pPr>
            <w:pStyle w:val="TJ1"/>
            <w:tabs>
              <w:tab w:val="right" w:leader="dot" w:pos="9628"/>
            </w:tabs>
            <w:rPr>
              <w:rFonts w:eastAsiaTheme="minorEastAsia" w:cstheme="minorBidi"/>
              <w:b w:val="0"/>
              <w:noProof/>
              <w:sz w:val="22"/>
              <w:szCs w:val="22"/>
              <w:lang w:val="hu-HU"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165314" w:history="1">
            <w:r w:rsidR="00B353CB" w:rsidRPr="006217FD">
              <w:rPr>
                <w:rStyle w:val="Hiperhivatkozs"/>
                <w:noProof/>
              </w:rPr>
              <w:t>Introduction</w:t>
            </w:r>
            <w:r w:rsidR="00B353CB">
              <w:rPr>
                <w:noProof/>
                <w:webHidden/>
              </w:rPr>
              <w:tab/>
            </w:r>
            <w:r w:rsidR="00B353CB">
              <w:rPr>
                <w:noProof/>
                <w:webHidden/>
              </w:rPr>
              <w:fldChar w:fldCharType="begin"/>
            </w:r>
            <w:r w:rsidR="00B353CB">
              <w:rPr>
                <w:noProof/>
                <w:webHidden/>
              </w:rPr>
              <w:instrText xml:space="preserve"> PAGEREF _Toc133165314 \h </w:instrText>
            </w:r>
            <w:r w:rsidR="00B353CB">
              <w:rPr>
                <w:noProof/>
                <w:webHidden/>
              </w:rPr>
            </w:r>
            <w:r w:rsidR="00B353CB">
              <w:rPr>
                <w:noProof/>
                <w:webHidden/>
              </w:rPr>
              <w:fldChar w:fldCharType="separate"/>
            </w:r>
            <w:r w:rsidR="00493B3D">
              <w:rPr>
                <w:noProof/>
                <w:webHidden/>
              </w:rPr>
              <w:t>3</w:t>
            </w:r>
            <w:r w:rsidR="00B353CB">
              <w:rPr>
                <w:noProof/>
                <w:webHidden/>
              </w:rPr>
              <w:fldChar w:fldCharType="end"/>
            </w:r>
          </w:hyperlink>
        </w:p>
        <w:p w14:paraId="20F2C923" w14:textId="7F567CFA" w:rsidR="00B353CB" w:rsidRDefault="00B353CB">
          <w:pPr>
            <w:pStyle w:val="TJ1"/>
            <w:tabs>
              <w:tab w:val="right" w:leader="dot" w:pos="9628"/>
            </w:tabs>
            <w:rPr>
              <w:rFonts w:eastAsiaTheme="minorEastAsia" w:cstheme="minorBidi"/>
              <w:b w:val="0"/>
              <w:noProof/>
              <w:sz w:val="22"/>
              <w:szCs w:val="22"/>
              <w:lang w:val="hu-HU" w:eastAsia="hu-HU"/>
            </w:rPr>
          </w:pPr>
          <w:hyperlink w:anchor="_Toc133165315" w:history="1">
            <w:r w:rsidRPr="006217FD">
              <w:rPr>
                <w:rStyle w:val="Hiperhivatkozs"/>
                <w:noProof/>
              </w:rPr>
              <w:t>General info and expectations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B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B09C6" w14:textId="589C5EFF" w:rsidR="00B353CB" w:rsidRDefault="00B353CB">
          <w:pPr>
            <w:pStyle w:val="TJ1"/>
            <w:tabs>
              <w:tab w:val="right" w:leader="dot" w:pos="9628"/>
            </w:tabs>
            <w:rPr>
              <w:rFonts w:eastAsiaTheme="minorEastAsia" w:cstheme="minorBidi"/>
              <w:b w:val="0"/>
              <w:noProof/>
              <w:sz w:val="22"/>
              <w:szCs w:val="22"/>
              <w:lang w:val="hu-HU" w:eastAsia="hu-HU"/>
            </w:rPr>
          </w:pPr>
          <w:hyperlink w:anchor="_Toc133165316" w:history="1">
            <w:r w:rsidRPr="006217FD">
              <w:rPr>
                <w:rStyle w:val="Hiperhivatkozs"/>
                <w:noProof/>
              </w:rPr>
              <w:t>Description of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B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2C467" w14:textId="73A66701" w:rsidR="00B353CB" w:rsidRDefault="00B353CB">
          <w:pPr>
            <w:pStyle w:val="TJ2"/>
            <w:rPr>
              <w:rFonts w:eastAsiaTheme="minorEastAsia" w:cstheme="minorBidi"/>
              <w:b w:val="0"/>
              <w:sz w:val="22"/>
              <w:szCs w:val="22"/>
              <w:lang w:val="hu-HU" w:eastAsia="hu-HU"/>
            </w:rPr>
          </w:pPr>
          <w:hyperlink w:anchor="_Toc133165317" w:history="1">
            <w:r w:rsidRPr="006217FD">
              <w:rPr>
                <w:rStyle w:val="Hiperhivatkozs"/>
              </w:rPr>
              <w:t>Header (menu &amp; banner)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_Toc133165317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93B3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F45643B" w14:textId="1995AFAF" w:rsidR="00B353CB" w:rsidRDefault="00B353CB">
          <w:pPr>
            <w:pStyle w:val="TJ2"/>
            <w:rPr>
              <w:rFonts w:eastAsiaTheme="minorEastAsia" w:cstheme="minorBidi"/>
              <w:b w:val="0"/>
              <w:sz w:val="22"/>
              <w:szCs w:val="22"/>
              <w:lang w:val="hu-HU" w:eastAsia="hu-HU"/>
            </w:rPr>
          </w:pPr>
          <w:hyperlink w:anchor="_Toc133165318" w:history="1">
            <w:r w:rsidRPr="006217FD">
              <w:rPr>
                <w:rStyle w:val="Hiperhivatkozs"/>
              </w:rPr>
              <w:t>Main content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_Toc133165318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93B3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42309D8" w14:textId="19D9FA87" w:rsidR="00B353CB" w:rsidRDefault="00B353CB">
          <w:pPr>
            <w:pStyle w:val="TJ3"/>
            <w:tabs>
              <w:tab w:val="right" w:leader="dot" w:pos="9628"/>
            </w:tabs>
            <w:rPr>
              <w:rFonts w:eastAsiaTheme="minorEastAsia" w:cstheme="minorBidi"/>
              <w:i w:val="0"/>
              <w:noProof/>
              <w:sz w:val="22"/>
              <w:szCs w:val="22"/>
              <w:lang w:val="hu-HU" w:eastAsia="hu-HU"/>
            </w:rPr>
          </w:pPr>
          <w:hyperlink w:anchor="_Toc133165319" w:history="1">
            <w:r w:rsidRPr="006217FD">
              <w:rPr>
                <w:rStyle w:val="Hiperhivatkozs"/>
                <w:noProof/>
              </w:rPr>
              <w:t>About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B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D7837" w14:textId="1CA77571" w:rsidR="00B353CB" w:rsidRDefault="00B353CB">
          <w:pPr>
            <w:pStyle w:val="TJ3"/>
            <w:tabs>
              <w:tab w:val="right" w:leader="dot" w:pos="9628"/>
            </w:tabs>
            <w:rPr>
              <w:rFonts w:eastAsiaTheme="minorEastAsia" w:cstheme="minorBidi"/>
              <w:i w:val="0"/>
              <w:noProof/>
              <w:sz w:val="22"/>
              <w:szCs w:val="22"/>
              <w:lang w:val="hu-HU" w:eastAsia="hu-HU"/>
            </w:rPr>
          </w:pPr>
          <w:hyperlink w:anchor="_Toc133165320" w:history="1">
            <w:r w:rsidRPr="006217FD">
              <w:rPr>
                <w:rStyle w:val="Hiperhivatkozs"/>
                <w:noProof/>
              </w:rPr>
              <w:t>Gallery preview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B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99A2B" w14:textId="460B9388" w:rsidR="00B353CB" w:rsidRDefault="00B353CB">
          <w:pPr>
            <w:pStyle w:val="TJ3"/>
            <w:tabs>
              <w:tab w:val="right" w:leader="dot" w:pos="9628"/>
            </w:tabs>
            <w:rPr>
              <w:rFonts w:eastAsiaTheme="minorEastAsia" w:cstheme="minorBidi"/>
              <w:i w:val="0"/>
              <w:noProof/>
              <w:sz w:val="22"/>
              <w:szCs w:val="22"/>
              <w:lang w:val="hu-HU" w:eastAsia="hu-HU"/>
            </w:rPr>
          </w:pPr>
          <w:hyperlink w:anchor="_Toc133165321" w:history="1">
            <w:r w:rsidRPr="006217FD">
              <w:rPr>
                <w:rStyle w:val="Hiperhivatkozs"/>
                <w:noProof/>
              </w:rPr>
              <w:t>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B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C2257" w14:textId="1F0EDF93" w:rsidR="00B353CB" w:rsidRDefault="00B353CB">
          <w:pPr>
            <w:pStyle w:val="TJ3"/>
            <w:tabs>
              <w:tab w:val="right" w:leader="dot" w:pos="9628"/>
            </w:tabs>
            <w:rPr>
              <w:rFonts w:eastAsiaTheme="minorEastAsia" w:cstheme="minorBidi"/>
              <w:i w:val="0"/>
              <w:noProof/>
              <w:sz w:val="22"/>
              <w:szCs w:val="22"/>
              <w:lang w:val="hu-HU" w:eastAsia="hu-HU"/>
            </w:rPr>
          </w:pPr>
          <w:hyperlink w:anchor="_Toc133165322" w:history="1">
            <w:r w:rsidRPr="006217FD">
              <w:rPr>
                <w:rStyle w:val="Hiperhivatkozs"/>
                <w:noProof/>
              </w:rPr>
              <w:t>Sponsors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B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E185B" w14:textId="254087AA" w:rsidR="00B353CB" w:rsidRDefault="00B353CB">
          <w:pPr>
            <w:pStyle w:val="TJ3"/>
            <w:tabs>
              <w:tab w:val="right" w:leader="dot" w:pos="9628"/>
            </w:tabs>
            <w:rPr>
              <w:rFonts w:eastAsiaTheme="minorEastAsia" w:cstheme="minorBidi"/>
              <w:i w:val="0"/>
              <w:noProof/>
              <w:sz w:val="22"/>
              <w:szCs w:val="22"/>
              <w:lang w:val="hu-HU" w:eastAsia="hu-HU"/>
            </w:rPr>
          </w:pPr>
          <w:hyperlink w:anchor="_Toc133165323" w:history="1">
            <w:r w:rsidRPr="006217FD">
              <w:rPr>
                <w:rStyle w:val="Hiperhivatkozs"/>
                <w:noProof/>
              </w:rPr>
              <w:t>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B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93019" w14:textId="7914CB91" w:rsidR="00B353CB" w:rsidRDefault="00B353CB">
          <w:pPr>
            <w:pStyle w:val="TJ2"/>
            <w:rPr>
              <w:rFonts w:eastAsiaTheme="minorEastAsia" w:cstheme="minorBidi"/>
              <w:b w:val="0"/>
              <w:sz w:val="22"/>
              <w:szCs w:val="22"/>
              <w:lang w:val="hu-HU" w:eastAsia="hu-HU"/>
            </w:rPr>
          </w:pPr>
          <w:hyperlink w:anchor="_Toc133165324" w:history="1">
            <w:r w:rsidRPr="006217FD">
              <w:rPr>
                <w:rStyle w:val="Hiperhivatkozs"/>
              </w:rPr>
              <w:t>Footer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_Toc133165324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93B3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0D73582" w14:textId="3197883E" w:rsidR="00B353CB" w:rsidRDefault="00B353CB">
          <w:pPr>
            <w:pStyle w:val="TJ1"/>
            <w:tabs>
              <w:tab w:val="right" w:leader="dot" w:pos="9628"/>
            </w:tabs>
            <w:rPr>
              <w:rFonts w:eastAsiaTheme="minorEastAsia" w:cstheme="minorBidi"/>
              <w:b w:val="0"/>
              <w:noProof/>
              <w:sz w:val="22"/>
              <w:szCs w:val="22"/>
              <w:lang w:val="hu-HU" w:eastAsia="hu-HU"/>
            </w:rPr>
          </w:pPr>
          <w:hyperlink w:anchor="_Toc133165325" w:history="1">
            <w:r w:rsidRPr="006217FD">
              <w:rPr>
                <w:rStyle w:val="Hiperhivatkozs"/>
                <w:noProof/>
              </w:rPr>
              <w:t>Button animations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B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4A9D3" w14:textId="138B9585" w:rsidR="00E74185" w:rsidRDefault="00E74185">
          <w:r>
            <w:rPr>
              <w:b/>
              <w:bCs/>
              <w:noProof/>
            </w:rPr>
            <w:fldChar w:fldCharType="end"/>
          </w:r>
        </w:p>
      </w:sdtContent>
    </w:sdt>
    <w:p w14:paraId="69B9A561" w14:textId="119E9739" w:rsidR="00E07BFB" w:rsidRDefault="00E07BFB" w:rsidP="00E07BFB"/>
    <w:p w14:paraId="39353775" w14:textId="6AE59BEA" w:rsidR="00887C3D" w:rsidRPr="005A474F" w:rsidRDefault="00887C3D" w:rsidP="000E0A58"/>
    <w:p w14:paraId="499D4F1B" w14:textId="0DBB75BB" w:rsidR="00887C3D" w:rsidRPr="005A474F" w:rsidRDefault="00887C3D" w:rsidP="000E0A58">
      <w:r w:rsidRPr="005A474F">
        <w:br w:type="page"/>
      </w:r>
    </w:p>
    <w:p w14:paraId="56FDBDDD" w14:textId="77777777" w:rsidR="00453B91" w:rsidRPr="005A474F" w:rsidRDefault="00453B91" w:rsidP="00B328F3">
      <w:pPr>
        <w:pStyle w:val="Cmsor1"/>
      </w:pPr>
      <w:bookmarkStart w:id="3" w:name="_Toc96701140"/>
      <w:bookmarkStart w:id="4" w:name="_Toc132616552"/>
      <w:bookmarkStart w:id="5" w:name="_Toc132617733"/>
      <w:bookmarkStart w:id="6" w:name="_Toc133165314"/>
      <w:bookmarkStart w:id="7" w:name="_Toc386117271"/>
      <w:bookmarkStart w:id="8" w:name="_Toc386117478"/>
      <w:r w:rsidRPr="000110C6">
        <w:t>Introduction</w:t>
      </w:r>
      <w:bookmarkEnd w:id="3"/>
      <w:bookmarkEnd w:id="4"/>
      <w:bookmarkEnd w:id="5"/>
      <w:bookmarkEnd w:id="6"/>
      <w:r w:rsidRPr="005A474F">
        <w:t xml:space="preserve"> </w:t>
      </w:r>
    </w:p>
    <w:bookmarkEnd w:id="1"/>
    <w:bookmarkEnd w:id="2"/>
    <w:bookmarkEnd w:id="7"/>
    <w:bookmarkEnd w:id="8"/>
    <w:p w14:paraId="2AB356DA" w14:textId="3D17A1B1" w:rsidR="00CB7915" w:rsidRDefault="00CB7915" w:rsidP="00CB7915">
      <w:pPr>
        <w:pStyle w:val="Compact"/>
      </w:pPr>
      <w:r w:rsidRPr="00CB7915">
        <w:t xml:space="preserve">In this module, you have to create a website for the promotion and registration of the </w:t>
      </w:r>
      <w:proofErr w:type="spellStart"/>
      <w:r w:rsidRPr="00CB7915">
        <w:t>Ultrabalaton</w:t>
      </w:r>
      <w:proofErr w:type="spellEnd"/>
      <w:r w:rsidRPr="00CB7915">
        <w:t xml:space="preserve"> 2023 team event.</w:t>
      </w:r>
      <w:r w:rsidRPr="00611264">
        <w:t xml:space="preserve"> </w:t>
      </w:r>
    </w:p>
    <w:p w14:paraId="4EA2DB7E" w14:textId="2BF3CA08" w:rsidR="00CB7915" w:rsidRDefault="00CB7915" w:rsidP="00CB7915">
      <w:pPr>
        <w:pStyle w:val="Compact"/>
      </w:pPr>
      <w:r w:rsidRPr="00CB7915">
        <w:t>The graphic</w:t>
      </w:r>
      <w:r>
        <w:t xml:space="preserve"> designer</w:t>
      </w:r>
      <w:r w:rsidRPr="00CB7915">
        <w:t xml:space="preserve"> team has already created the visuals for the des</w:t>
      </w:r>
      <w:r w:rsidR="00C54A30">
        <w:t>k</w:t>
      </w:r>
      <w:r w:rsidRPr="00CB7915">
        <w:t>top</w:t>
      </w:r>
      <w:r w:rsidR="00546BFB">
        <w:t xml:space="preserve"> and the mobile</w:t>
      </w:r>
      <w:r w:rsidRPr="00CB7915">
        <w:t xml:space="preserve"> view of the site. In addition, the organisers have a few requests regarding the </w:t>
      </w:r>
      <w:r w:rsidR="00A85010">
        <w:t>functionality</w:t>
      </w:r>
      <w:r w:rsidRPr="00CB7915">
        <w:t xml:space="preserve"> of the site. Your task is to </w:t>
      </w:r>
      <w:r>
        <w:t>implement</w:t>
      </w:r>
      <w:r w:rsidRPr="00CB7915">
        <w:t xml:space="preserve"> the site on this basis</w:t>
      </w:r>
      <w:r w:rsidR="00BB2595">
        <w:t>.</w:t>
      </w:r>
    </w:p>
    <w:p w14:paraId="3AFE4253" w14:textId="649E85EF" w:rsidR="00CB7915" w:rsidRDefault="00CB7915" w:rsidP="00B328F3">
      <w:pPr>
        <w:pStyle w:val="Cmsor1"/>
      </w:pPr>
      <w:bookmarkStart w:id="9" w:name="_Toc133165315"/>
      <w:bookmarkStart w:id="10" w:name="_Toc132996165"/>
      <w:bookmarkStart w:id="11" w:name="_Toc132996166"/>
      <w:r w:rsidRPr="0059787E">
        <w:t xml:space="preserve">General </w:t>
      </w:r>
      <w:r w:rsidR="006933FD">
        <w:t xml:space="preserve">info and </w:t>
      </w:r>
      <w:r w:rsidRPr="000110C6">
        <w:t>expectations</w:t>
      </w:r>
      <w:bookmarkEnd w:id="9"/>
      <w:r w:rsidRPr="0059787E">
        <w:t xml:space="preserve"> </w:t>
      </w:r>
      <w:bookmarkEnd w:id="10"/>
    </w:p>
    <w:p w14:paraId="590066E7" w14:textId="7DB4C02E" w:rsidR="00CB7915" w:rsidRPr="00CB7915" w:rsidRDefault="00CB7915" w:rsidP="00CB7915">
      <w:pPr>
        <w:pStyle w:val="Listaszerbekezds"/>
        <w:numPr>
          <w:ilvl w:val="0"/>
          <w:numId w:val="18"/>
        </w:numPr>
        <w:rPr>
          <w:rFonts w:eastAsiaTheme="minorHAnsi"/>
        </w:rPr>
      </w:pPr>
      <w:r w:rsidRPr="00CB7915">
        <w:rPr>
          <w:b/>
        </w:rPr>
        <w:t>You can only use HTML and CSS</w:t>
      </w:r>
      <w:r w:rsidR="00C47946">
        <w:rPr>
          <w:b/>
        </w:rPr>
        <w:t xml:space="preserve">. Do </w:t>
      </w:r>
      <w:r w:rsidRPr="00CB7915">
        <w:rPr>
          <w:b/>
        </w:rPr>
        <w:t>not</w:t>
      </w:r>
      <w:r w:rsidR="00C47946">
        <w:rPr>
          <w:b/>
        </w:rPr>
        <w:t xml:space="preserve"> use</w:t>
      </w:r>
      <w:r w:rsidRPr="00CB7915">
        <w:rPr>
          <w:b/>
        </w:rPr>
        <w:t xml:space="preserve"> </w:t>
      </w:r>
      <w:proofErr w:type="spellStart"/>
      <w:r w:rsidRPr="00CB7915">
        <w:rPr>
          <w:b/>
        </w:rPr>
        <w:t>Javascript</w:t>
      </w:r>
      <w:proofErr w:type="spellEnd"/>
      <w:r w:rsidRPr="00CB7915">
        <w:rPr>
          <w:b/>
        </w:rPr>
        <w:t>.</w:t>
      </w:r>
      <w:r w:rsidR="00F37909">
        <w:rPr>
          <w:b/>
        </w:rPr>
        <w:t xml:space="preserve"> </w:t>
      </w:r>
      <w:r w:rsidR="003F24F4" w:rsidRPr="00F47417">
        <w:rPr>
          <w:b/>
          <w:u w:val="single"/>
        </w:rPr>
        <w:t>No</w:t>
      </w:r>
      <w:r w:rsidR="003F24F4" w:rsidRPr="003F24F4">
        <w:rPr>
          <w:b/>
        </w:rPr>
        <w:t xml:space="preserve"> other library or framework </w:t>
      </w:r>
      <w:r w:rsidR="003F24F4">
        <w:rPr>
          <w:b/>
        </w:rPr>
        <w:t>(Bootstrap, Tailwind</w:t>
      </w:r>
      <w:r w:rsidR="00B36E72">
        <w:rPr>
          <w:b/>
        </w:rPr>
        <w:t xml:space="preserve">, </w:t>
      </w:r>
      <w:proofErr w:type="gramStart"/>
      <w:r w:rsidR="00B36E72">
        <w:rPr>
          <w:b/>
        </w:rPr>
        <w:t>React</w:t>
      </w:r>
      <w:proofErr w:type="gramEnd"/>
      <w:r w:rsidR="003F24F4">
        <w:rPr>
          <w:b/>
        </w:rPr>
        <w:t xml:space="preserve"> etc.) </w:t>
      </w:r>
      <w:r w:rsidR="003F24F4" w:rsidRPr="003F24F4">
        <w:rPr>
          <w:b/>
        </w:rPr>
        <w:t>can be used in this module.</w:t>
      </w:r>
    </w:p>
    <w:p w14:paraId="27EA78C1" w14:textId="37E83A75" w:rsidR="00CB7915" w:rsidRPr="00F47417" w:rsidRDefault="00C76D9B" w:rsidP="00CB7915">
      <w:pPr>
        <w:pStyle w:val="Listaszerbekezds"/>
        <w:numPr>
          <w:ilvl w:val="0"/>
          <w:numId w:val="18"/>
        </w:numPr>
        <w:rPr>
          <w:rFonts w:eastAsiaTheme="minorHAnsi"/>
          <w:i/>
        </w:rPr>
      </w:pPr>
      <w:r>
        <w:rPr>
          <w:rFonts w:eastAsiaTheme="minorEastAsia"/>
        </w:rPr>
        <w:t>You should follow the graphic design</w:t>
      </w:r>
      <w:r w:rsidR="00E137ED">
        <w:rPr>
          <w:rFonts w:eastAsiaTheme="minorEastAsia"/>
        </w:rPr>
        <w:t>s</w:t>
      </w:r>
      <w:r>
        <w:rPr>
          <w:rFonts w:eastAsiaTheme="minorEastAsia"/>
        </w:rPr>
        <w:t xml:space="preserve"> and the style guide as </w:t>
      </w:r>
      <w:r w:rsidR="007C1640">
        <w:rPr>
          <w:rFonts w:eastAsiaTheme="minorEastAsia"/>
        </w:rPr>
        <w:t>closely</w:t>
      </w:r>
      <w:r w:rsidR="007C1640" w:rsidRPr="00B648B5">
        <w:rPr>
          <w:rFonts w:eastAsiaTheme="minorEastAsia"/>
        </w:rPr>
        <w:t xml:space="preserve"> </w:t>
      </w:r>
      <w:r w:rsidR="00B648B5" w:rsidRPr="00B648B5">
        <w:rPr>
          <w:rFonts w:eastAsiaTheme="minorEastAsia"/>
        </w:rPr>
        <w:t>as possible.</w:t>
      </w:r>
    </w:p>
    <w:p w14:paraId="40544ABF" w14:textId="19754590" w:rsidR="00405C00" w:rsidRPr="00F47417" w:rsidRDefault="00E060C5" w:rsidP="00CB7915">
      <w:pPr>
        <w:pStyle w:val="Listaszerbekezds"/>
        <w:numPr>
          <w:ilvl w:val="0"/>
          <w:numId w:val="18"/>
        </w:numPr>
        <w:rPr>
          <w:rFonts w:eastAsiaTheme="minorHAnsi"/>
          <w:i/>
        </w:rPr>
      </w:pPr>
      <w:r>
        <w:rPr>
          <w:rFonts w:eastAsiaTheme="minorEastAsia"/>
        </w:rPr>
        <w:t>The site should be responsive</w:t>
      </w:r>
      <w:r w:rsidR="00A87665">
        <w:rPr>
          <w:rFonts w:eastAsiaTheme="minorEastAsia"/>
        </w:rPr>
        <w:t xml:space="preserve"> to accommodate desktop </w:t>
      </w:r>
      <w:r w:rsidR="003B2DEE">
        <w:rPr>
          <w:rFonts w:eastAsiaTheme="minorEastAsia"/>
        </w:rPr>
        <w:t>computers and mobile phones.</w:t>
      </w:r>
      <w:r w:rsidR="00615320">
        <w:rPr>
          <w:rFonts w:eastAsiaTheme="minorEastAsia"/>
        </w:rPr>
        <w:t xml:space="preserve"> The mobile view should </w:t>
      </w:r>
      <w:r w:rsidR="00F57CD3">
        <w:rPr>
          <w:rFonts w:eastAsiaTheme="minorEastAsia"/>
        </w:rPr>
        <w:t xml:space="preserve">appear on </w:t>
      </w:r>
      <w:r w:rsidR="00024D7A">
        <w:rPr>
          <w:rFonts w:eastAsiaTheme="minorEastAsia"/>
        </w:rPr>
        <w:t>screens smaller than</w:t>
      </w:r>
      <w:bookmarkStart w:id="12" w:name="_GoBack"/>
      <w:bookmarkEnd w:id="12"/>
      <w:r w:rsidR="00380996">
        <w:rPr>
          <w:rFonts w:eastAsiaTheme="minorEastAsia"/>
        </w:rPr>
        <w:t xml:space="preserve"> 768px.</w:t>
      </w:r>
    </w:p>
    <w:p w14:paraId="455FE61A" w14:textId="166C9EEB" w:rsidR="005B1B1D" w:rsidRPr="005102FB" w:rsidRDefault="005B1B1D" w:rsidP="00CB7915">
      <w:pPr>
        <w:pStyle w:val="Listaszerbekezds"/>
        <w:numPr>
          <w:ilvl w:val="0"/>
          <w:numId w:val="18"/>
        </w:numPr>
        <w:rPr>
          <w:rFonts w:eastAsiaTheme="minorHAnsi"/>
          <w:i/>
        </w:rPr>
      </w:pPr>
      <w:r>
        <w:rPr>
          <w:rFonts w:eastAsiaTheme="minorEastAsia"/>
        </w:rPr>
        <w:t xml:space="preserve">The graphic designs are in the </w:t>
      </w:r>
      <w:r w:rsidR="00A56C94" w:rsidRPr="005102FB">
        <w:rPr>
          <w:rFonts w:ascii="Consolas" w:eastAsiaTheme="minorHAnsi" w:hAnsi="Consolas"/>
          <w:sz w:val="22"/>
          <w:szCs w:val="22"/>
        </w:rPr>
        <w:t>assets/</w:t>
      </w:r>
      <w:r w:rsidR="005527E7">
        <w:rPr>
          <w:rFonts w:ascii="Consolas" w:eastAsiaTheme="minorHAnsi" w:hAnsi="Consolas"/>
          <w:sz w:val="22"/>
          <w:szCs w:val="22"/>
        </w:rPr>
        <w:t>design</w:t>
      </w:r>
      <w:r w:rsidR="00A56C94" w:rsidRPr="005102FB">
        <w:rPr>
          <w:rFonts w:ascii="Consolas" w:eastAsiaTheme="minorHAnsi" w:hAnsi="Consolas"/>
          <w:sz w:val="22"/>
          <w:szCs w:val="22"/>
        </w:rPr>
        <w:t>/</w:t>
      </w:r>
      <w:proofErr w:type="gramStart"/>
      <w:r w:rsidR="00A56C94" w:rsidRPr="005102FB">
        <w:rPr>
          <w:rFonts w:ascii="Consolas" w:eastAsiaTheme="minorHAnsi" w:hAnsi="Consolas"/>
          <w:sz w:val="22"/>
          <w:szCs w:val="22"/>
        </w:rPr>
        <w:t>teams</w:t>
      </w:r>
      <w:proofErr w:type="gramEnd"/>
      <w:r>
        <w:rPr>
          <w:rFonts w:eastAsiaTheme="minorEastAsia"/>
        </w:rPr>
        <w:t xml:space="preserve"> </w:t>
      </w:r>
      <w:r w:rsidR="009D5638">
        <w:rPr>
          <w:rFonts w:eastAsiaTheme="minorEastAsia"/>
        </w:rPr>
        <w:t>folder.</w:t>
      </w:r>
    </w:p>
    <w:p w14:paraId="0B3F5C85" w14:textId="60196048" w:rsidR="005102FB" w:rsidRPr="005102FB" w:rsidRDefault="005102FB" w:rsidP="00CB7915">
      <w:pPr>
        <w:pStyle w:val="Listaszerbekezds"/>
        <w:numPr>
          <w:ilvl w:val="0"/>
          <w:numId w:val="18"/>
        </w:numPr>
        <w:rPr>
          <w:rFonts w:eastAsiaTheme="minorHAnsi"/>
          <w:i/>
        </w:rPr>
      </w:pPr>
      <w:r>
        <w:rPr>
          <w:rFonts w:eastAsiaTheme="minorHAnsi"/>
        </w:rPr>
        <w:t xml:space="preserve">The style guide is in the </w:t>
      </w:r>
      <w:r w:rsidRPr="005102FB">
        <w:rPr>
          <w:rFonts w:ascii="Consolas" w:eastAsiaTheme="minorHAnsi" w:hAnsi="Consolas"/>
          <w:sz w:val="22"/>
          <w:szCs w:val="22"/>
        </w:rPr>
        <w:t>assets/style</w:t>
      </w:r>
      <w:r w:rsidR="00D109B6">
        <w:rPr>
          <w:rFonts w:ascii="Consolas" w:eastAsiaTheme="minorHAnsi" w:hAnsi="Consolas"/>
          <w:sz w:val="22"/>
          <w:szCs w:val="22"/>
        </w:rPr>
        <w:t>-</w:t>
      </w:r>
      <w:r w:rsidRPr="005102FB">
        <w:rPr>
          <w:rFonts w:ascii="Consolas" w:eastAsiaTheme="minorHAnsi" w:hAnsi="Consolas"/>
          <w:sz w:val="22"/>
          <w:szCs w:val="22"/>
        </w:rPr>
        <w:t xml:space="preserve">guide/teams </w:t>
      </w:r>
      <w:r w:rsidRPr="005102FB" w:rsidDel="009D5638">
        <w:rPr>
          <w:rFonts w:eastAsiaTheme="minorEastAsia"/>
        </w:rPr>
        <w:t>folder</w:t>
      </w:r>
      <w:r w:rsidR="009D5638" w:rsidRPr="005102FB">
        <w:rPr>
          <w:rFonts w:eastAsiaTheme="minorEastAsia"/>
        </w:rPr>
        <w:t>.</w:t>
      </w:r>
    </w:p>
    <w:p w14:paraId="61597CF1" w14:textId="7993ECDE" w:rsidR="005102FB" w:rsidRPr="009178AE" w:rsidRDefault="005102FB" w:rsidP="005102FB">
      <w:pPr>
        <w:pStyle w:val="Listaszerbekezds"/>
        <w:numPr>
          <w:ilvl w:val="0"/>
          <w:numId w:val="18"/>
        </w:numPr>
        <w:rPr>
          <w:rFonts w:eastAsiaTheme="minorHAnsi"/>
        </w:rPr>
      </w:pPr>
      <w:r w:rsidRPr="009178AE">
        <w:rPr>
          <w:rFonts w:eastAsiaTheme="minorHAnsi"/>
        </w:rPr>
        <w:t xml:space="preserve">You can find the images </w:t>
      </w:r>
      <w:r w:rsidR="00143142">
        <w:rPr>
          <w:rFonts w:eastAsiaTheme="minorHAnsi"/>
        </w:rPr>
        <w:t xml:space="preserve">used in </w:t>
      </w:r>
      <w:r w:rsidRPr="009178AE">
        <w:rPr>
          <w:rFonts w:eastAsiaTheme="minorHAnsi"/>
        </w:rPr>
        <w:t xml:space="preserve">the </w:t>
      </w:r>
      <w:r w:rsidR="00143142">
        <w:rPr>
          <w:rFonts w:eastAsiaTheme="minorHAnsi"/>
        </w:rPr>
        <w:t xml:space="preserve">design in the </w:t>
      </w:r>
      <w:r w:rsidRPr="00F47417">
        <w:rPr>
          <w:rStyle w:val="Style1"/>
        </w:rPr>
        <w:t>assets/images/</w:t>
      </w:r>
      <w:proofErr w:type="gramStart"/>
      <w:r w:rsidRPr="00F47417">
        <w:rPr>
          <w:rStyle w:val="Style1"/>
        </w:rPr>
        <w:t>teams</w:t>
      </w:r>
      <w:proofErr w:type="gramEnd"/>
      <w:r w:rsidRPr="005102FB">
        <w:rPr>
          <w:rFonts w:ascii="Consolas" w:eastAsiaTheme="minorHAnsi" w:hAnsi="Consolas"/>
          <w:sz w:val="22"/>
          <w:szCs w:val="22"/>
        </w:rPr>
        <w:t xml:space="preserve"> </w:t>
      </w:r>
      <w:r w:rsidRPr="009178AE" w:rsidDel="009D5638">
        <w:rPr>
          <w:rFonts w:eastAsiaTheme="minorHAnsi"/>
        </w:rPr>
        <w:t>folder</w:t>
      </w:r>
      <w:r w:rsidR="009D5638" w:rsidRPr="009178AE">
        <w:rPr>
          <w:rFonts w:eastAsiaTheme="minorHAnsi"/>
        </w:rPr>
        <w:t>.</w:t>
      </w:r>
    </w:p>
    <w:p w14:paraId="10D914DD" w14:textId="77A3E7EE" w:rsidR="005102FB" w:rsidRPr="005102FB" w:rsidRDefault="005102FB" w:rsidP="005102FB">
      <w:pPr>
        <w:pStyle w:val="Listaszerbekezds"/>
        <w:numPr>
          <w:ilvl w:val="0"/>
          <w:numId w:val="18"/>
        </w:numPr>
        <w:rPr>
          <w:rFonts w:eastAsiaTheme="minorHAnsi"/>
          <w:i/>
        </w:rPr>
      </w:pPr>
      <w:r w:rsidRPr="009178AE">
        <w:rPr>
          <w:rFonts w:eastAsiaTheme="minorHAnsi"/>
        </w:rPr>
        <w:t xml:space="preserve">The texts are in the </w:t>
      </w:r>
      <w:r w:rsidRPr="005102FB">
        <w:rPr>
          <w:rFonts w:ascii="Consolas" w:eastAsiaTheme="minorHAnsi" w:hAnsi="Consolas"/>
          <w:sz w:val="22"/>
          <w:szCs w:val="22"/>
        </w:rPr>
        <w:t>assets/content/</w:t>
      </w:r>
      <w:proofErr w:type="gramStart"/>
      <w:r w:rsidRPr="005102FB">
        <w:rPr>
          <w:rFonts w:ascii="Consolas" w:eastAsiaTheme="minorHAnsi" w:hAnsi="Consolas"/>
          <w:sz w:val="22"/>
          <w:szCs w:val="22"/>
        </w:rPr>
        <w:t>teams</w:t>
      </w:r>
      <w:proofErr w:type="gramEnd"/>
      <w:r w:rsidRPr="009178AE">
        <w:rPr>
          <w:rFonts w:eastAsiaTheme="minorHAnsi"/>
        </w:rPr>
        <w:t xml:space="preserve"> folder.</w:t>
      </w:r>
      <w:r w:rsidRPr="005102FB">
        <w:rPr>
          <w:rFonts w:eastAsiaTheme="minorHAnsi"/>
        </w:rPr>
        <w:t xml:space="preserve"> </w:t>
      </w:r>
    </w:p>
    <w:p w14:paraId="660594C4" w14:textId="0BB62A69" w:rsidR="005102FB" w:rsidRPr="005102FB" w:rsidRDefault="005102FB" w:rsidP="005102FB">
      <w:pPr>
        <w:pStyle w:val="Listaszerbekezds"/>
        <w:numPr>
          <w:ilvl w:val="0"/>
          <w:numId w:val="18"/>
        </w:numPr>
        <w:rPr>
          <w:rFonts w:eastAsiaTheme="minorHAnsi"/>
        </w:rPr>
      </w:pPr>
      <w:r w:rsidRPr="005102FB">
        <w:rPr>
          <w:rFonts w:eastAsiaTheme="minorHAnsi"/>
        </w:rPr>
        <w:t xml:space="preserve">According to the style guide you should use Poppins font family everywhere. You can find these fonts in the </w:t>
      </w:r>
      <w:r w:rsidRPr="005102FB">
        <w:rPr>
          <w:rFonts w:ascii="Consolas" w:eastAsiaTheme="minorHAnsi" w:hAnsi="Consolas"/>
          <w:sz w:val="22"/>
          <w:szCs w:val="22"/>
        </w:rPr>
        <w:t>assets/fonts</w:t>
      </w:r>
      <w:r w:rsidRPr="005102FB">
        <w:rPr>
          <w:rFonts w:eastAsiaTheme="minorHAnsi"/>
        </w:rPr>
        <w:t xml:space="preserve"> folder</w:t>
      </w:r>
      <w:r>
        <w:rPr>
          <w:rFonts w:eastAsiaTheme="minorHAnsi"/>
        </w:rPr>
        <w:t>.</w:t>
      </w:r>
      <w:r w:rsidR="005746F6">
        <w:rPr>
          <w:rFonts w:eastAsiaTheme="minorHAnsi"/>
        </w:rPr>
        <w:t xml:space="preserve"> </w:t>
      </w:r>
      <w:r w:rsidR="005746F6" w:rsidRPr="005746F6">
        <w:rPr>
          <w:rFonts w:eastAsiaTheme="minorHAnsi"/>
        </w:rPr>
        <w:t>Ensure that the</w:t>
      </w:r>
      <w:r w:rsidR="00AB5E5D">
        <w:rPr>
          <w:rFonts w:eastAsiaTheme="minorHAnsi"/>
        </w:rPr>
        <w:t xml:space="preserve"> font is </w:t>
      </w:r>
      <w:r w:rsidR="005746F6" w:rsidRPr="005746F6">
        <w:rPr>
          <w:rFonts w:eastAsiaTheme="minorHAnsi"/>
        </w:rPr>
        <w:t xml:space="preserve">displayed correctly even if </w:t>
      </w:r>
      <w:r w:rsidR="00C06096">
        <w:rPr>
          <w:rFonts w:eastAsiaTheme="minorHAnsi"/>
        </w:rPr>
        <w:t xml:space="preserve">it </w:t>
      </w:r>
      <w:r w:rsidR="005746F6" w:rsidRPr="005746F6">
        <w:rPr>
          <w:rFonts w:eastAsiaTheme="minorHAnsi"/>
        </w:rPr>
        <w:t xml:space="preserve">is not installed </w:t>
      </w:r>
      <w:r w:rsidR="00C06096">
        <w:rPr>
          <w:rFonts w:eastAsiaTheme="minorHAnsi"/>
        </w:rPr>
        <w:t>on the user’s</w:t>
      </w:r>
      <w:r w:rsidR="005746F6" w:rsidRPr="005746F6">
        <w:rPr>
          <w:rFonts w:eastAsiaTheme="minorHAnsi"/>
        </w:rPr>
        <w:t xml:space="preserve"> </w:t>
      </w:r>
      <w:r w:rsidR="00C06096">
        <w:rPr>
          <w:rFonts w:eastAsiaTheme="minorHAnsi"/>
        </w:rPr>
        <w:t>computer</w:t>
      </w:r>
      <w:r w:rsidR="005746F6">
        <w:rPr>
          <w:rFonts w:eastAsiaTheme="minorHAnsi"/>
        </w:rPr>
        <w:t>.</w:t>
      </w:r>
    </w:p>
    <w:p w14:paraId="4977B643" w14:textId="07555784" w:rsidR="005102FB" w:rsidRPr="006933FD" w:rsidRDefault="005102FB" w:rsidP="005102FB">
      <w:pPr>
        <w:pStyle w:val="Listaszerbekezds"/>
        <w:numPr>
          <w:ilvl w:val="0"/>
          <w:numId w:val="18"/>
        </w:numPr>
        <w:rPr>
          <w:rFonts w:eastAsiaTheme="minorHAnsi"/>
          <w:i/>
        </w:rPr>
      </w:pPr>
      <w:r w:rsidRPr="00B648B5">
        <w:rPr>
          <w:rFonts w:eastAsiaTheme="minorHAnsi"/>
        </w:rPr>
        <w:t xml:space="preserve">For ease of modification, it is expected that the </w:t>
      </w:r>
      <w:proofErr w:type="spellStart"/>
      <w:r w:rsidR="00B849AF">
        <w:rPr>
          <w:rFonts w:eastAsiaTheme="minorHAnsi"/>
        </w:rPr>
        <w:t>colors</w:t>
      </w:r>
      <w:proofErr w:type="spellEnd"/>
      <w:r w:rsidRPr="00B648B5">
        <w:rPr>
          <w:rFonts w:eastAsiaTheme="minorHAnsi"/>
        </w:rPr>
        <w:t xml:space="preserve"> in the style guide can be modified in a central place in the code.</w:t>
      </w:r>
    </w:p>
    <w:p w14:paraId="43FB23C4" w14:textId="4276771D" w:rsidR="00CB7915" w:rsidRDefault="00CB7915" w:rsidP="00B328F3">
      <w:pPr>
        <w:pStyle w:val="Cmsor1"/>
      </w:pPr>
      <w:bookmarkStart w:id="13" w:name="_Toc133165316"/>
      <w:r w:rsidRPr="00B328F3">
        <w:t>Description</w:t>
      </w:r>
      <w:r>
        <w:t xml:space="preserve"> of tasks</w:t>
      </w:r>
      <w:bookmarkEnd w:id="11"/>
      <w:bookmarkEnd w:id="13"/>
    </w:p>
    <w:p w14:paraId="2C142E09" w14:textId="6FC30E80" w:rsidR="00C17F08" w:rsidRDefault="00C17F08" w:rsidP="00C17F08">
      <w:pPr>
        <w:rPr>
          <w:rFonts w:eastAsiaTheme="minorEastAsia"/>
        </w:rPr>
      </w:pPr>
      <w:r w:rsidRPr="00673A65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page </w:t>
      </w:r>
      <w:r w:rsidRPr="00673A65">
        <w:rPr>
          <w:rFonts w:eastAsiaTheme="minorEastAsia"/>
        </w:rPr>
        <w:t xml:space="preserve">consists of </w:t>
      </w:r>
      <w:r w:rsidR="00D90E72">
        <w:rPr>
          <w:rFonts w:eastAsiaTheme="minorEastAsia"/>
        </w:rPr>
        <w:t>the following</w:t>
      </w:r>
      <w:r>
        <w:rPr>
          <w:rFonts w:eastAsiaTheme="minorEastAsia"/>
        </w:rPr>
        <w:t xml:space="preserve"> </w:t>
      </w:r>
      <w:r w:rsidRPr="00673A65">
        <w:rPr>
          <w:rFonts w:eastAsiaTheme="minorEastAsia"/>
        </w:rPr>
        <w:t xml:space="preserve">main </w:t>
      </w:r>
      <w:r>
        <w:rPr>
          <w:rFonts w:eastAsiaTheme="minorEastAsia"/>
        </w:rPr>
        <w:t>sections</w:t>
      </w:r>
      <w:r w:rsidRPr="00673A65">
        <w:rPr>
          <w:rFonts w:eastAsiaTheme="minorEastAsia"/>
        </w:rPr>
        <w:t>:</w:t>
      </w:r>
    </w:p>
    <w:p w14:paraId="1D36D03C" w14:textId="69268556" w:rsidR="00C17F08" w:rsidRDefault="00C17F08" w:rsidP="006933FD">
      <w:pPr>
        <w:pStyle w:val="Listaszerbekezds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/>
        </w:rPr>
        <w:t>Header</w:t>
      </w:r>
    </w:p>
    <w:p w14:paraId="05D612F5" w14:textId="64516861" w:rsidR="00C17F08" w:rsidRDefault="006933FD" w:rsidP="006933FD">
      <w:pPr>
        <w:pStyle w:val="Listaszerbekezds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/>
        </w:rPr>
        <w:t>Main content</w:t>
      </w:r>
    </w:p>
    <w:p w14:paraId="221E447B" w14:textId="6209172D" w:rsidR="006933FD" w:rsidRDefault="006933FD" w:rsidP="006933FD">
      <w:pPr>
        <w:pStyle w:val="Listaszerbekezds"/>
        <w:numPr>
          <w:ilvl w:val="1"/>
          <w:numId w:val="38"/>
        </w:numPr>
        <w:rPr>
          <w:rFonts w:eastAsiaTheme="minorEastAsia"/>
        </w:rPr>
      </w:pPr>
      <w:r>
        <w:rPr>
          <w:rFonts w:eastAsiaTheme="minorEastAsia"/>
        </w:rPr>
        <w:t>About</w:t>
      </w:r>
    </w:p>
    <w:p w14:paraId="11CAF510" w14:textId="509A9354" w:rsidR="006933FD" w:rsidRDefault="006933FD" w:rsidP="006933FD">
      <w:pPr>
        <w:pStyle w:val="Listaszerbekezds"/>
        <w:numPr>
          <w:ilvl w:val="1"/>
          <w:numId w:val="38"/>
        </w:numPr>
        <w:rPr>
          <w:rFonts w:eastAsiaTheme="minorEastAsia"/>
        </w:rPr>
      </w:pPr>
      <w:r>
        <w:rPr>
          <w:rFonts w:eastAsiaTheme="minorEastAsia"/>
        </w:rPr>
        <w:t>Gallery preview</w:t>
      </w:r>
    </w:p>
    <w:p w14:paraId="5512DC60" w14:textId="59BE0035" w:rsidR="006933FD" w:rsidRDefault="006933FD" w:rsidP="006933FD">
      <w:pPr>
        <w:pStyle w:val="Listaszerbekezds"/>
        <w:numPr>
          <w:ilvl w:val="1"/>
          <w:numId w:val="38"/>
        </w:numPr>
        <w:rPr>
          <w:rFonts w:eastAsiaTheme="minorEastAsia"/>
        </w:rPr>
      </w:pPr>
      <w:r>
        <w:rPr>
          <w:rFonts w:eastAsiaTheme="minorEastAsia"/>
        </w:rPr>
        <w:t>Info</w:t>
      </w:r>
      <w:r w:rsidR="00996879">
        <w:rPr>
          <w:rFonts w:eastAsiaTheme="minorEastAsia"/>
        </w:rPr>
        <w:t>rmation</w:t>
      </w:r>
    </w:p>
    <w:p w14:paraId="5259D760" w14:textId="25110169" w:rsidR="006933FD" w:rsidRDefault="006933FD" w:rsidP="006933FD">
      <w:pPr>
        <w:pStyle w:val="Listaszerbekezds"/>
        <w:numPr>
          <w:ilvl w:val="1"/>
          <w:numId w:val="38"/>
        </w:numPr>
        <w:rPr>
          <w:rFonts w:eastAsiaTheme="minorEastAsia"/>
        </w:rPr>
      </w:pPr>
      <w:r>
        <w:rPr>
          <w:rFonts w:eastAsiaTheme="minorEastAsia"/>
        </w:rPr>
        <w:t>Sponsors</w:t>
      </w:r>
    </w:p>
    <w:p w14:paraId="186FEA72" w14:textId="59A21850" w:rsidR="006933FD" w:rsidRDefault="006933FD" w:rsidP="006933FD">
      <w:pPr>
        <w:pStyle w:val="Listaszerbekezds"/>
        <w:numPr>
          <w:ilvl w:val="1"/>
          <w:numId w:val="38"/>
        </w:numPr>
        <w:rPr>
          <w:rFonts w:eastAsiaTheme="minorEastAsia"/>
        </w:rPr>
      </w:pPr>
      <w:r>
        <w:rPr>
          <w:rFonts w:eastAsiaTheme="minorEastAsia"/>
        </w:rPr>
        <w:t>Registration</w:t>
      </w:r>
    </w:p>
    <w:p w14:paraId="5F129CE8" w14:textId="51EEA727" w:rsidR="00C17F08" w:rsidRDefault="00C17F08" w:rsidP="006933FD">
      <w:pPr>
        <w:pStyle w:val="Listaszerbekezds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/>
        </w:rPr>
        <w:t>Footer</w:t>
      </w:r>
    </w:p>
    <w:p w14:paraId="244733DD" w14:textId="57452754" w:rsidR="00C17F08" w:rsidRDefault="00C17F08" w:rsidP="000110C6">
      <w:pPr>
        <w:pStyle w:val="Cmsor2"/>
      </w:pPr>
      <w:bookmarkStart w:id="14" w:name="_Toc133165317"/>
      <w:r w:rsidRPr="000110C6">
        <w:t>Header</w:t>
      </w:r>
      <w:r w:rsidR="00E41FBB">
        <w:t xml:space="preserve"> (menu &amp; banner)</w:t>
      </w:r>
      <w:bookmarkEnd w:id="14"/>
    </w:p>
    <w:p w14:paraId="10410E8A" w14:textId="20E3154A" w:rsidR="004454F0" w:rsidRDefault="008758D0" w:rsidP="00E51579">
      <w:pPr>
        <w:pStyle w:val="Szvegtrzs"/>
      </w:pPr>
      <w:r>
        <w:t>In desktop view, t</w:t>
      </w:r>
      <w:r w:rsidR="004454F0" w:rsidRPr="00931E8C">
        <w:t>he header contains a menu to navigate to the appropriate section within the page</w:t>
      </w:r>
      <w:r w:rsidR="00CC1C4E" w:rsidRPr="00931E8C">
        <w:t>.</w:t>
      </w:r>
      <w:r w:rsidR="009A1AAC" w:rsidRPr="00931E8C">
        <w:t xml:space="preserve"> The menu should have a partly transparent background</w:t>
      </w:r>
      <w:r w:rsidR="00EA7FDC" w:rsidRPr="00931E8C">
        <w:t xml:space="preserve"> with </w:t>
      </w:r>
      <w:r w:rsidR="00327D4B" w:rsidRPr="00931E8C">
        <w:t>the banner image</w:t>
      </w:r>
      <w:r w:rsidR="00EA7FDC" w:rsidRPr="00931E8C">
        <w:t xml:space="preserve"> visible</w:t>
      </w:r>
      <w:r w:rsidR="00327D4B" w:rsidRPr="00931E8C">
        <w:t xml:space="preserve"> </w:t>
      </w:r>
      <w:r w:rsidR="00EA7FDC" w:rsidRPr="00931E8C">
        <w:t>behind it.</w:t>
      </w:r>
      <w:r w:rsidR="00CC1C4E" w:rsidRPr="00931E8C">
        <w:t xml:space="preserve"> </w:t>
      </w:r>
      <w:r w:rsidR="004454F0" w:rsidRPr="00931E8C">
        <w:t>For a professional effect, scrolling should be continuous</w:t>
      </w:r>
      <w:r w:rsidR="00CC1C4E" w:rsidRPr="00931E8C">
        <w:t xml:space="preserve"> and smooth</w:t>
      </w:r>
      <w:r w:rsidR="004454F0" w:rsidRPr="00931E8C">
        <w:t xml:space="preserve"> when clicking</w:t>
      </w:r>
      <w:r w:rsidR="00067FDE" w:rsidRPr="00931E8C">
        <w:t xml:space="preserve"> on any of the menu items</w:t>
      </w:r>
      <w:r w:rsidR="004454F0" w:rsidRPr="00931E8C">
        <w:t>.</w:t>
      </w:r>
      <w:r w:rsidR="00FB1E22">
        <w:br/>
      </w:r>
      <w:r w:rsidR="004454F0" w:rsidRPr="00E51579">
        <w:t xml:space="preserve">At the </w:t>
      </w:r>
      <w:r w:rsidR="00BB6CEB" w:rsidRPr="00E51579">
        <w:t xml:space="preserve">right side of </w:t>
      </w:r>
      <w:r w:rsidR="004454F0" w:rsidRPr="00E51579" w:rsidDel="00BB6CEB">
        <w:t>the</w:t>
      </w:r>
      <w:r w:rsidR="004454F0" w:rsidRPr="00E51579">
        <w:t xml:space="preserve"> menu bar</w:t>
      </w:r>
      <w:r w:rsidR="00EA7FDC" w:rsidRPr="00E51579">
        <w:t xml:space="preserve"> there</w:t>
      </w:r>
      <w:r w:rsidR="004454F0" w:rsidRPr="00E51579">
        <w:t xml:space="preserve"> are three social media icons. The links on these do not have to work, but the user should </w:t>
      </w:r>
      <w:r w:rsidR="006933FD" w:rsidRPr="00E51579">
        <w:t>see</w:t>
      </w:r>
      <w:r w:rsidR="004454F0" w:rsidRPr="00E51579">
        <w:t xml:space="preserve"> them as clickable links.</w:t>
      </w:r>
      <w:r w:rsidR="000C4ACC">
        <w:t xml:space="preserve"> You can find the social media </w:t>
      </w:r>
      <w:r w:rsidR="00C5580F">
        <w:t xml:space="preserve">icons in </w:t>
      </w:r>
      <w:r w:rsidR="00C5580F" w:rsidRPr="00F47417">
        <w:rPr>
          <w:rStyle w:val="Style1"/>
        </w:rPr>
        <w:t>assets/</w:t>
      </w:r>
      <w:r w:rsidR="00F11A28" w:rsidRPr="00F47417">
        <w:rPr>
          <w:rStyle w:val="Style1"/>
        </w:rPr>
        <w:t>images</w:t>
      </w:r>
      <w:r w:rsidR="005F58CB">
        <w:rPr>
          <w:rStyle w:val="Style1"/>
        </w:rPr>
        <w:t>/teams</w:t>
      </w:r>
      <w:r w:rsidR="00F11A28">
        <w:t>.</w:t>
      </w:r>
    </w:p>
    <w:p w14:paraId="0CE501BD" w14:textId="4A325314" w:rsidR="00FB1E22" w:rsidRPr="00E51579" w:rsidRDefault="00FB1E22" w:rsidP="00F47417">
      <w:pPr>
        <w:pStyle w:val="Szvegtrzs"/>
      </w:pPr>
      <w:r>
        <w:t>The menu should not be visible in mobile view.</w:t>
      </w:r>
    </w:p>
    <w:p w14:paraId="2EADEC21" w14:textId="60D0255E" w:rsidR="00D369B0" w:rsidRDefault="001C1E27" w:rsidP="006933FD">
      <w:r>
        <w:t>The banner should include a title and a subtitle</w:t>
      </w:r>
      <w:r w:rsidR="003C199E">
        <w:t>. The title should be all uppercase.</w:t>
      </w:r>
    </w:p>
    <w:p w14:paraId="62EDEC37" w14:textId="2BB5B0AC" w:rsidR="00E3008A" w:rsidRDefault="00E3008A" w:rsidP="008C1151">
      <w:pPr>
        <w:pStyle w:val="Listaszerbekezds"/>
        <w:numPr>
          <w:ilvl w:val="0"/>
          <w:numId w:val="39"/>
        </w:numPr>
      </w:pPr>
      <w:r>
        <w:t xml:space="preserve">Title: </w:t>
      </w:r>
      <w:r w:rsidR="00A424C9">
        <w:t>“</w:t>
      </w:r>
      <w:proofErr w:type="spellStart"/>
      <w:r>
        <w:t>Ultrabalaton</w:t>
      </w:r>
      <w:proofErr w:type="spellEnd"/>
      <w:r>
        <w:t xml:space="preserve"> 2023 Team Chall</w:t>
      </w:r>
      <w:r w:rsidR="00B4678A">
        <w:t>e</w:t>
      </w:r>
      <w:r>
        <w:t>nge</w:t>
      </w:r>
      <w:r w:rsidR="00A424C9">
        <w:t>”</w:t>
      </w:r>
    </w:p>
    <w:p w14:paraId="69E1EAA0" w14:textId="22176B61" w:rsidR="008C1151" w:rsidRDefault="008C1151" w:rsidP="00F47417">
      <w:pPr>
        <w:pStyle w:val="Listaszerbekezds"/>
        <w:numPr>
          <w:ilvl w:val="0"/>
          <w:numId w:val="39"/>
        </w:numPr>
      </w:pPr>
      <w:r>
        <w:t xml:space="preserve">Subtitle: </w:t>
      </w:r>
      <w:r w:rsidR="00A424C9">
        <w:t>“</w:t>
      </w:r>
      <w:r w:rsidR="009A602F">
        <w:t>Are you ready for the next challenge</w:t>
      </w:r>
      <w:r w:rsidR="00A424C9">
        <w:t>?”</w:t>
      </w:r>
    </w:p>
    <w:p w14:paraId="7D0A62D8" w14:textId="0D3217DE" w:rsidR="004920E0" w:rsidRDefault="006933FD" w:rsidP="006933FD">
      <w:r w:rsidRPr="006933FD">
        <w:t xml:space="preserve">The Register button on the banner should navigate to the </w:t>
      </w:r>
      <w:r>
        <w:t>r</w:t>
      </w:r>
      <w:r w:rsidRPr="006933FD">
        <w:t>egist</w:t>
      </w:r>
      <w:r>
        <w:t>ration</w:t>
      </w:r>
      <w:r w:rsidRPr="006933FD">
        <w:t xml:space="preserve"> section.</w:t>
      </w:r>
    </w:p>
    <w:p w14:paraId="446D123C" w14:textId="167DC55D" w:rsidR="003352ED" w:rsidRDefault="004920E0" w:rsidP="006933FD">
      <w:r>
        <w:t>The banner should feature a background image.</w:t>
      </w:r>
      <w:r w:rsidR="008205F5">
        <w:br/>
        <w:t>For the desktop view, c</w:t>
      </w:r>
      <w:r w:rsidR="005637A4" w:rsidRPr="00181213">
        <w:t>reate the banner image mask using CSS</w:t>
      </w:r>
      <w:r w:rsidR="005637A4">
        <w:t xml:space="preserve"> to match the shape </w:t>
      </w:r>
      <w:r w:rsidR="00830432">
        <w:t>in the graphic design.</w:t>
      </w:r>
      <w:r w:rsidR="005637A4" w:rsidRPr="00181213">
        <w:t xml:space="preserve"> If you </w:t>
      </w:r>
      <w:r w:rsidR="00830432">
        <w:t>are unable to</w:t>
      </w:r>
      <w:r w:rsidR="005637A4" w:rsidRPr="00181213">
        <w:t xml:space="preserve"> do this with CSS, you can use an image editor to create the appropriate banner image.</w:t>
      </w:r>
    </w:p>
    <w:p w14:paraId="585679B5" w14:textId="03946529" w:rsidR="006933FD" w:rsidRDefault="006933FD" w:rsidP="006933FD">
      <w:r w:rsidRPr="006933FD">
        <w:t xml:space="preserve">In </w:t>
      </w:r>
      <w:r w:rsidR="00371E7A">
        <w:t xml:space="preserve">the </w:t>
      </w:r>
      <w:r w:rsidRPr="006933FD">
        <w:t>desktop view</w:t>
      </w:r>
      <w:r w:rsidR="00371E7A">
        <w:t>,</w:t>
      </w:r>
      <w:r w:rsidRPr="006933FD">
        <w:t xml:space="preserve"> you can see three small circles at the bottom of the banner image. On the final page, the static banner image will be replaced by a</w:t>
      </w:r>
      <w:r w:rsidR="00B442C3">
        <w:t>n image carousel</w:t>
      </w:r>
      <w:r w:rsidRPr="006933FD">
        <w:t xml:space="preserve">, </w:t>
      </w:r>
      <w:r w:rsidR="00D52741">
        <w:t xml:space="preserve">and </w:t>
      </w:r>
      <w:r w:rsidRPr="006933FD">
        <w:t>the circles will be used to indicate the status of the slider.</w:t>
      </w:r>
      <w:r w:rsidR="0055635A">
        <w:t xml:space="preserve"> You </w:t>
      </w:r>
      <w:r w:rsidR="00206896">
        <w:t xml:space="preserve">only need to create the three </w:t>
      </w:r>
      <w:r w:rsidR="00EA7FDC">
        <w:t>circles</w:t>
      </w:r>
      <w:r w:rsidR="00346489">
        <w:t xml:space="preserve"> in a static state, as shown in th</w:t>
      </w:r>
      <w:r w:rsidR="0004476A">
        <w:t>e</w:t>
      </w:r>
      <w:r w:rsidR="00346489">
        <w:t xml:space="preserve"> graphic design</w:t>
      </w:r>
      <w:r w:rsidR="00EA7FDC">
        <w:t>;</w:t>
      </w:r>
      <w:r w:rsidR="00D52741">
        <w:t xml:space="preserve"> y</w:t>
      </w:r>
      <w:r w:rsidR="002678E7">
        <w:t>ou do not need to</w:t>
      </w:r>
      <w:r w:rsidR="00D52741">
        <w:t xml:space="preserve"> implement </w:t>
      </w:r>
      <w:r w:rsidR="004C2733">
        <w:t>a carousel.</w:t>
      </w:r>
      <w:r w:rsidR="00CC7DEC">
        <w:br/>
      </w:r>
      <w:r w:rsidR="00AE2C18">
        <w:t>The circles should not be visible in mobile view.</w:t>
      </w:r>
    </w:p>
    <w:p w14:paraId="4B2F324C" w14:textId="0E658778" w:rsidR="00C17F08" w:rsidRPr="000110C6" w:rsidRDefault="006933FD" w:rsidP="000110C6">
      <w:pPr>
        <w:pStyle w:val="Cmsor2"/>
      </w:pPr>
      <w:bookmarkStart w:id="15" w:name="_Toc133165318"/>
      <w:r w:rsidRPr="000110C6">
        <w:t>Main content</w:t>
      </w:r>
      <w:bookmarkEnd w:id="15"/>
    </w:p>
    <w:p w14:paraId="1C00C343" w14:textId="159F269F" w:rsidR="00F9765E" w:rsidRDefault="00F9765E" w:rsidP="00B328F3">
      <w:pPr>
        <w:pStyle w:val="Cmsor3"/>
      </w:pPr>
      <w:bookmarkStart w:id="16" w:name="_Toc133165319"/>
      <w:r w:rsidRPr="000110C6">
        <w:t>About</w:t>
      </w:r>
      <w:bookmarkEnd w:id="16"/>
    </w:p>
    <w:p w14:paraId="62AE7CFD" w14:textId="1ED058DB" w:rsidR="005102FB" w:rsidRDefault="00F9765E" w:rsidP="00F9765E">
      <w:r w:rsidRPr="00F9765E">
        <w:t xml:space="preserve">This is a static section with a title, text and three big </w:t>
      </w:r>
      <w:r w:rsidR="008C3BC4">
        <w:t>boxes</w:t>
      </w:r>
      <w:r w:rsidRPr="00F9765E">
        <w:t xml:space="preserve">. Follow the graphic </w:t>
      </w:r>
      <w:r w:rsidR="00160A8B">
        <w:t>design</w:t>
      </w:r>
      <w:r w:rsidR="000818DA">
        <w:t>s</w:t>
      </w:r>
      <w:r w:rsidR="00160A8B">
        <w:t xml:space="preserve"> </w:t>
      </w:r>
      <w:r w:rsidRPr="00F9765E">
        <w:t>for the layout.</w:t>
      </w:r>
    </w:p>
    <w:p w14:paraId="0C481A1D" w14:textId="42FA80B2" w:rsidR="00F9765E" w:rsidRDefault="00F9765E" w:rsidP="00B328F3">
      <w:pPr>
        <w:pStyle w:val="Cmsor3"/>
      </w:pPr>
      <w:bookmarkStart w:id="17" w:name="_Toc133165320"/>
      <w:r w:rsidRPr="000110C6">
        <w:t>Gallery</w:t>
      </w:r>
      <w:r w:rsidRPr="00F9765E">
        <w:t xml:space="preserve"> preview</w:t>
      </w:r>
      <w:bookmarkEnd w:id="17"/>
    </w:p>
    <w:p w14:paraId="451E7DDC" w14:textId="39ED9DDB" w:rsidR="00F9765E" w:rsidRDefault="00655BBE" w:rsidP="00F9765E">
      <w:r>
        <w:t>In the desktop view t</w:t>
      </w:r>
      <w:r w:rsidR="008630C4">
        <w:t>he gallery</w:t>
      </w:r>
      <w:r w:rsidR="00182ABD">
        <w:t xml:space="preserve"> section</w:t>
      </w:r>
      <w:r w:rsidR="008630C4">
        <w:t xml:space="preserve"> should </w:t>
      </w:r>
      <w:r w:rsidR="00182ABD">
        <w:t>feature</w:t>
      </w:r>
      <w:r w:rsidR="00CB1343">
        <w:t xml:space="preserve"> </w:t>
      </w:r>
      <w:r w:rsidR="00AB123E">
        <w:t>a total of 5</w:t>
      </w:r>
      <w:r w:rsidR="00B57740">
        <w:t xml:space="preserve"> images, 3 in the top row and 2 in the bottom, as shown in the </w:t>
      </w:r>
      <w:r w:rsidR="00A7067E">
        <w:t>graphic design.</w:t>
      </w:r>
      <w:r>
        <w:t xml:space="preserve"> In mobile view, only 4 images should be visible</w:t>
      </w:r>
      <w:r w:rsidR="00FB2AA3">
        <w:t>, as shown in the graphic design.</w:t>
      </w:r>
    </w:p>
    <w:p w14:paraId="6E385CB4" w14:textId="4A235156" w:rsidR="006D1235" w:rsidRDefault="00867DB8" w:rsidP="00F9765E">
      <w:r>
        <w:t>Moving the cursor above an image should slightly zoom into the image</w:t>
      </w:r>
      <w:r w:rsidR="00FA15E9">
        <w:t xml:space="preserve">, </w:t>
      </w:r>
      <w:r w:rsidR="00701B71">
        <w:t xml:space="preserve">while </w:t>
      </w:r>
      <w:r w:rsidR="00FA15E9">
        <w:t>keeping the same dimensions for the element.</w:t>
      </w:r>
    </w:p>
    <w:p w14:paraId="1FDBE20C" w14:textId="3625FE06" w:rsidR="00554FC9" w:rsidRDefault="00554FC9" w:rsidP="00F9765E">
      <w:r>
        <w:t xml:space="preserve">A “Full gallery” button </w:t>
      </w:r>
      <w:r w:rsidR="00045A60">
        <w:t xml:space="preserve">should be visible </w:t>
      </w:r>
      <w:r w:rsidR="007D4575">
        <w:t xml:space="preserve">below the images. </w:t>
      </w:r>
      <w:r w:rsidR="006C07F6">
        <w:t xml:space="preserve">The link does not need to </w:t>
      </w:r>
      <w:r w:rsidR="00FC1666">
        <w:t>point to a valid URL.</w:t>
      </w:r>
    </w:p>
    <w:p w14:paraId="77F3AD98" w14:textId="445E6D71" w:rsidR="00F9765E" w:rsidRPr="00F9765E" w:rsidRDefault="00F9765E" w:rsidP="00B328F3">
      <w:pPr>
        <w:pStyle w:val="Cmsor3"/>
      </w:pPr>
      <w:bookmarkStart w:id="18" w:name="_Toc133165321"/>
      <w:r w:rsidRPr="00B328F3">
        <w:t>Info</w:t>
      </w:r>
      <w:r w:rsidR="00C05FFC" w:rsidRPr="00B328F3">
        <w:t>rmation</w:t>
      </w:r>
      <w:bookmarkEnd w:id="18"/>
      <w:r w:rsidRPr="00F9765E">
        <w:t xml:space="preserve"> </w:t>
      </w:r>
    </w:p>
    <w:p w14:paraId="27043EB8" w14:textId="75995274" w:rsidR="00BC6673" w:rsidRDefault="00787C8F" w:rsidP="00F9765E">
      <w:r>
        <w:t>The inf</w:t>
      </w:r>
      <w:r w:rsidR="00C05FFC">
        <w:t>ormation</w:t>
      </w:r>
      <w:r>
        <w:t xml:space="preserve"> section should contain </w:t>
      </w:r>
      <w:r w:rsidR="0067700E">
        <w:t xml:space="preserve">4 components, each with an image, </w:t>
      </w:r>
      <w:r w:rsidR="00BC7924">
        <w:t>a title, and a text section</w:t>
      </w:r>
      <w:r w:rsidR="00A55F61">
        <w:t>.</w:t>
      </w:r>
      <w:r w:rsidR="00216988">
        <w:t xml:space="preserve"> The images should have a </w:t>
      </w:r>
      <w:r w:rsidR="00BC6673">
        <w:t>shadow effect.</w:t>
      </w:r>
    </w:p>
    <w:p w14:paraId="4517DA68" w14:textId="74AC951F" w:rsidR="00F9765E" w:rsidRDefault="00A55F61" w:rsidP="00F9765E">
      <w:r>
        <w:t>Follow the layout</w:t>
      </w:r>
      <w:r w:rsidR="004E0CF4">
        <w:t>s</w:t>
      </w:r>
      <w:r>
        <w:t xml:space="preserve"> as shown in the graphic design</w:t>
      </w:r>
      <w:r w:rsidR="001210E4">
        <w:t>s</w:t>
      </w:r>
      <w:r>
        <w:t>.</w:t>
      </w:r>
    </w:p>
    <w:p w14:paraId="5A57AA03" w14:textId="77777777" w:rsidR="00F9765E" w:rsidRPr="00F9765E" w:rsidRDefault="00F9765E" w:rsidP="00B328F3">
      <w:pPr>
        <w:pStyle w:val="Cmsor3"/>
      </w:pPr>
      <w:bookmarkStart w:id="19" w:name="_Toc133165322"/>
      <w:r w:rsidRPr="000110C6">
        <w:t>Sponsors</w:t>
      </w:r>
      <w:bookmarkEnd w:id="19"/>
    </w:p>
    <w:p w14:paraId="4BDB8514" w14:textId="15FD1425" w:rsidR="00FD1670" w:rsidRDefault="008C3BC4" w:rsidP="00F9765E">
      <w:r>
        <w:t xml:space="preserve">The Sponsors section should </w:t>
      </w:r>
      <w:r w:rsidR="00793B98">
        <w:t>contain the sponsors’ logos as shown in the graphic design</w:t>
      </w:r>
      <w:r w:rsidR="007062FD">
        <w:t>s</w:t>
      </w:r>
      <w:r w:rsidR="00793B98">
        <w:t>.</w:t>
      </w:r>
      <w:r w:rsidR="00A4103C">
        <w:t xml:space="preserve"> </w:t>
      </w:r>
    </w:p>
    <w:p w14:paraId="1B2A3499" w14:textId="58C6E5F9" w:rsidR="008C3BC4" w:rsidRDefault="00A4103C" w:rsidP="00F9765E">
      <w:r>
        <w:t>The logos should be</w:t>
      </w:r>
      <w:r w:rsidR="0023648E">
        <w:t xml:space="preserve"> </w:t>
      </w:r>
      <w:r w:rsidR="002A3CAB">
        <w:t>visible</w:t>
      </w:r>
      <w:r w:rsidR="0023648E">
        <w:t xml:space="preserve"> in</w:t>
      </w:r>
      <w:r>
        <w:t xml:space="preserve"> </w:t>
      </w:r>
      <w:r w:rsidR="0023648E">
        <w:t>grayscale by default</w:t>
      </w:r>
      <w:r w:rsidR="003A31C1">
        <w:t xml:space="preserve">. </w:t>
      </w:r>
      <w:r w:rsidR="00D947D3">
        <w:t xml:space="preserve">When the user moves the </w:t>
      </w:r>
      <w:r w:rsidR="002A3CAB">
        <w:t>cursor</w:t>
      </w:r>
      <w:r w:rsidR="00D947D3">
        <w:t xml:space="preserve"> over one of the logos, it should appear in its original form</w:t>
      </w:r>
      <w:r w:rsidR="00EA2C30">
        <w:t>.</w:t>
      </w:r>
      <w:r w:rsidR="003B212D">
        <w:t xml:space="preserve"> </w:t>
      </w:r>
      <w:r w:rsidR="00F330E3">
        <w:t xml:space="preserve">Try not to use image editing software to </w:t>
      </w:r>
      <w:proofErr w:type="spellStart"/>
      <w:r w:rsidR="00F330E3">
        <w:t>achive</w:t>
      </w:r>
      <w:proofErr w:type="spellEnd"/>
      <w:r w:rsidR="00F330E3">
        <w:t xml:space="preserve"> this behaviour.</w:t>
      </w:r>
    </w:p>
    <w:p w14:paraId="7022106D" w14:textId="77777777" w:rsidR="00F9765E" w:rsidRPr="00F9765E" w:rsidRDefault="00F9765E" w:rsidP="00B328F3">
      <w:pPr>
        <w:pStyle w:val="Cmsor3"/>
      </w:pPr>
      <w:bookmarkStart w:id="20" w:name="_Toc133165323"/>
      <w:r w:rsidRPr="000110C6">
        <w:t>Registration</w:t>
      </w:r>
      <w:bookmarkEnd w:id="20"/>
    </w:p>
    <w:p w14:paraId="2E01098C" w14:textId="28FA876A" w:rsidR="00F9765E" w:rsidRDefault="00D2777A" w:rsidP="00F9765E">
      <w:r>
        <w:t xml:space="preserve">Create a team registration form </w:t>
      </w:r>
      <w:r w:rsidR="00B76319">
        <w:t xml:space="preserve">as </w:t>
      </w:r>
      <w:r w:rsidR="00B55508">
        <w:t>shown in the graphic desig</w:t>
      </w:r>
      <w:r w:rsidR="00AD5952">
        <w:t>n. The form should include the following</w:t>
      </w:r>
      <w:r w:rsidR="00A14C99">
        <w:t xml:space="preserve"> fields:</w:t>
      </w:r>
    </w:p>
    <w:p w14:paraId="6C6CAD62" w14:textId="0FC80167" w:rsidR="008962F4" w:rsidRDefault="008962F4" w:rsidP="008962F4">
      <w:pPr>
        <w:pStyle w:val="Listaszerbekezds"/>
        <w:numPr>
          <w:ilvl w:val="0"/>
          <w:numId w:val="40"/>
        </w:numPr>
      </w:pPr>
      <w:r>
        <w:t>Your name</w:t>
      </w:r>
    </w:p>
    <w:p w14:paraId="3C072265" w14:textId="77777777" w:rsidR="00AD5952" w:rsidRDefault="008962F4" w:rsidP="008962F4">
      <w:pPr>
        <w:pStyle w:val="Listaszerbekezds"/>
        <w:numPr>
          <w:ilvl w:val="0"/>
          <w:numId w:val="40"/>
        </w:numPr>
      </w:pPr>
      <w:r>
        <w:t>Team name</w:t>
      </w:r>
    </w:p>
    <w:p w14:paraId="6B09A700" w14:textId="692E9B42" w:rsidR="008962F4" w:rsidRDefault="00AD5952" w:rsidP="008962F4">
      <w:pPr>
        <w:pStyle w:val="Listaszerbekezds"/>
        <w:numPr>
          <w:ilvl w:val="0"/>
          <w:numId w:val="40"/>
        </w:numPr>
      </w:pPr>
      <w:r>
        <w:t>Your email</w:t>
      </w:r>
    </w:p>
    <w:p w14:paraId="3384247D" w14:textId="450309EE" w:rsidR="00AD5952" w:rsidRDefault="00AD5952" w:rsidP="008962F4">
      <w:pPr>
        <w:pStyle w:val="Listaszerbekezds"/>
        <w:numPr>
          <w:ilvl w:val="0"/>
          <w:numId w:val="40"/>
        </w:numPr>
      </w:pPr>
      <w:r>
        <w:t xml:space="preserve">Your phone </w:t>
      </w:r>
      <w:proofErr w:type="gramStart"/>
      <w:r>
        <w:t>number</w:t>
      </w:r>
      <w:proofErr w:type="gramEnd"/>
    </w:p>
    <w:p w14:paraId="1D450230" w14:textId="6594AE03" w:rsidR="00BD4E08" w:rsidRDefault="00386D09" w:rsidP="00A14C99">
      <w:r>
        <w:t>Submitting t</w:t>
      </w:r>
      <w:r w:rsidR="00C42ED0">
        <w:t xml:space="preserve">he form does not need to be </w:t>
      </w:r>
      <w:r w:rsidR="00C944B2">
        <w:t>functional.</w:t>
      </w:r>
      <w:r w:rsidR="00B328F3">
        <w:t xml:space="preserve"> </w:t>
      </w:r>
      <w:r w:rsidR="00BD4E08">
        <w:t>Follow the layout as shown in the graphic designs.</w:t>
      </w:r>
    </w:p>
    <w:p w14:paraId="2E7E425C" w14:textId="2583C527" w:rsidR="00C17F08" w:rsidRDefault="00C17F08" w:rsidP="00376988">
      <w:pPr>
        <w:pStyle w:val="Cmsor2"/>
      </w:pPr>
      <w:bookmarkStart w:id="21" w:name="_Toc133165324"/>
      <w:r>
        <w:t>Footer</w:t>
      </w:r>
      <w:bookmarkEnd w:id="21"/>
    </w:p>
    <w:p w14:paraId="1244DE9F" w14:textId="481837B1" w:rsidR="00C17F08" w:rsidRDefault="00C15150" w:rsidP="00C17F08">
      <w:pPr>
        <w:pStyle w:val="Compact"/>
      </w:pPr>
      <w:r>
        <w:t xml:space="preserve">The footer should include </w:t>
      </w:r>
      <w:r w:rsidR="005D07BC">
        <w:t xml:space="preserve">a contact phone number and a contact email address. </w:t>
      </w:r>
      <w:r w:rsidR="00F33F2D">
        <w:t>Clicking on them should work as expected.</w:t>
      </w:r>
    </w:p>
    <w:p w14:paraId="17A576A0" w14:textId="350FF712" w:rsidR="001E6B6A" w:rsidRDefault="00E05CD3" w:rsidP="00C17F08">
      <w:pPr>
        <w:pStyle w:val="Compact"/>
      </w:pPr>
      <w:r>
        <w:t xml:space="preserve">The footer should also contain </w:t>
      </w:r>
      <w:r w:rsidR="00D2668C">
        <w:t xml:space="preserve">three social </w:t>
      </w:r>
      <w:r w:rsidR="00555AE3">
        <w:t>media icons</w:t>
      </w:r>
      <w:r w:rsidR="00723D13">
        <w:t>.</w:t>
      </w:r>
      <w:r w:rsidR="0055710A">
        <w:t xml:space="preserve"> The icons should be clickable, but do not have to point to a valid URL.</w:t>
      </w:r>
    </w:p>
    <w:p w14:paraId="65ED0E14" w14:textId="528523B3" w:rsidR="001E6B6A" w:rsidRDefault="001E6B6A" w:rsidP="00B328F3">
      <w:pPr>
        <w:pStyle w:val="Cmsor1"/>
      </w:pPr>
      <w:bookmarkStart w:id="22" w:name="_Toc133165325"/>
      <w:r>
        <w:t>Button</w:t>
      </w:r>
      <w:r w:rsidR="002A5BB6">
        <w:t xml:space="preserve"> animation</w:t>
      </w:r>
      <w:r>
        <w:t>s</w:t>
      </w:r>
      <w:bookmarkEnd w:id="22"/>
    </w:p>
    <w:p w14:paraId="2B117821" w14:textId="45388DC5" w:rsidR="001E6B6A" w:rsidRPr="001E6B6A" w:rsidRDefault="001E6B6A" w:rsidP="00F47417">
      <w:r>
        <w:t xml:space="preserve">All </w:t>
      </w:r>
      <w:r w:rsidR="00F87496">
        <w:t xml:space="preserve">buttons </w:t>
      </w:r>
      <w:r w:rsidR="00EF3964">
        <w:t xml:space="preserve">that </w:t>
      </w:r>
      <w:r w:rsidR="00126920">
        <w:t xml:space="preserve">have </w:t>
      </w:r>
      <w:r w:rsidR="00F715B9">
        <w:t>an arrow n</w:t>
      </w:r>
      <w:r w:rsidR="00F31003">
        <w:t xml:space="preserve">ext to them (“Full gallery” button and the </w:t>
      </w:r>
      <w:r w:rsidR="0032750B">
        <w:t xml:space="preserve">4 “Learn more” buttons) should be animated on hover as shown in </w:t>
      </w:r>
      <w:r w:rsidR="00273DBA" w:rsidRPr="00F47417">
        <w:rPr>
          <w:rStyle w:val="Style1"/>
        </w:rPr>
        <w:t>assets</w:t>
      </w:r>
      <w:r w:rsidR="00696D78" w:rsidRPr="00F47417">
        <w:rPr>
          <w:rStyle w:val="Style1"/>
        </w:rPr>
        <w:t>/</w:t>
      </w:r>
      <w:r w:rsidR="00F959B4" w:rsidRPr="00F47417">
        <w:rPr>
          <w:rStyle w:val="Style1"/>
        </w:rPr>
        <w:t>design/button_animation.mp4</w:t>
      </w:r>
      <w:r w:rsidR="00F959B4">
        <w:t>.</w:t>
      </w:r>
    </w:p>
    <w:p w14:paraId="38D78684" w14:textId="52843355" w:rsidR="00CB7915" w:rsidRPr="00CB7915" w:rsidRDefault="00CB7915" w:rsidP="00F47417">
      <w:pPr>
        <w:pStyle w:val="Compact"/>
        <w:rPr>
          <w:b/>
        </w:rPr>
      </w:pPr>
    </w:p>
    <w:sectPr w:rsidR="00CB7915" w:rsidRPr="00CB7915" w:rsidSect="00D2122D">
      <w:pgSz w:w="11906" w:h="16838" w:code="9"/>
      <w:pgMar w:top="2268" w:right="1134" w:bottom="1544" w:left="1134" w:header="1134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0A91F" w14:textId="77777777" w:rsidR="008D5B21" w:rsidRDefault="008D5B21" w:rsidP="000E0A58">
      <w:r>
        <w:separator/>
      </w:r>
    </w:p>
    <w:p w14:paraId="4144D8B6" w14:textId="77777777" w:rsidR="008D5B21" w:rsidRDefault="008D5B21" w:rsidP="000E0A58"/>
    <w:p w14:paraId="093A9EC7" w14:textId="77777777" w:rsidR="008D5B21" w:rsidRDefault="008D5B21" w:rsidP="000E0A58"/>
    <w:p w14:paraId="28E9F7E9" w14:textId="77777777" w:rsidR="008D5B21" w:rsidRDefault="008D5B21" w:rsidP="000E0A58"/>
    <w:p w14:paraId="32D8614A" w14:textId="77777777" w:rsidR="008D5B21" w:rsidRDefault="008D5B21" w:rsidP="000E0A58"/>
    <w:p w14:paraId="32191DD7" w14:textId="77777777" w:rsidR="008D5B21" w:rsidRDefault="008D5B21" w:rsidP="000E0A58"/>
    <w:p w14:paraId="089A7F4D" w14:textId="77777777" w:rsidR="008D5B21" w:rsidRDefault="008D5B21" w:rsidP="000E0A58"/>
    <w:p w14:paraId="2A12574F" w14:textId="77777777" w:rsidR="008D5B21" w:rsidRDefault="008D5B21" w:rsidP="000E0A58"/>
  </w:endnote>
  <w:endnote w:type="continuationSeparator" w:id="0">
    <w:p w14:paraId="16B5B782" w14:textId="77777777" w:rsidR="008D5B21" w:rsidRDefault="008D5B21" w:rsidP="000E0A58">
      <w:r>
        <w:continuationSeparator/>
      </w:r>
    </w:p>
    <w:p w14:paraId="544DBD1C" w14:textId="77777777" w:rsidR="008D5B21" w:rsidRDefault="008D5B21" w:rsidP="000E0A58"/>
    <w:p w14:paraId="455CAE91" w14:textId="77777777" w:rsidR="008D5B21" w:rsidRDefault="008D5B21" w:rsidP="000E0A58"/>
    <w:p w14:paraId="0FA1D0E3" w14:textId="77777777" w:rsidR="008D5B21" w:rsidRDefault="008D5B21" w:rsidP="000E0A58"/>
    <w:p w14:paraId="4DD750A2" w14:textId="77777777" w:rsidR="008D5B21" w:rsidRDefault="008D5B21" w:rsidP="000E0A58"/>
    <w:p w14:paraId="583D2B38" w14:textId="77777777" w:rsidR="008D5B21" w:rsidRDefault="008D5B21" w:rsidP="000E0A58"/>
    <w:p w14:paraId="3DAFF16A" w14:textId="77777777" w:rsidR="008D5B21" w:rsidRDefault="008D5B21" w:rsidP="000E0A58"/>
    <w:p w14:paraId="21CD42D5" w14:textId="77777777" w:rsidR="008D5B21" w:rsidRDefault="008D5B21" w:rsidP="000E0A58"/>
  </w:endnote>
  <w:endnote w:type="continuationNotice" w:id="1">
    <w:p w14:paraId="6BA2DC43" w14:textId="77777777" w:rsidR="008D5B21" w:rsidRDefault="008D5B21" w:rsidP="000E0A58"/>
    <w:p w14:paraId="61E8F0B2" w14:textId="77777777" w:rsidR="008D5B21" w:rsidRDefault="008D5B21" w:rsidP="000E0A58"/>
    <w:p w14:paraId="4066CE55" w14:textId="77777777" w:rsidR="008D5B21" w:rsidRDefault="008D5B21" w:rsidP="000E0A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 (Headings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Frutiger LT Com 55 Roman">
    <w:altName w:val="Calibri"/>
    <w:charset w:val="00"/>
    <w:family w:val="swiss"/>
    <w:pitch w:val="variable"/>
    <w:sig w:usb0="800000AF" w:usb1="5000204A" w:usb2="00000000" w:usb3="00000000" w:csb0="0000009B" w:csb1="00000000"/>
  </w:font>
  <w:font w:name="Frutiger LT Com 45 Light">
    <w:altName w:val="Calibri"/>
    <w:charset w:val="00"/>
    <w:family w:val="auto"/>
    <w:pitch w:val="default"/>
  </w:font>
  <w:font w:name="Inria Serif">
    <w:altName w:val="Calibri"/>
    <w:charset w:val="00"/>
    <w:family w:val="auto"/>
    <w:pitch w:val="default"/>
  </w:font>
  <w:font w:name="Times New Roman (Body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1"/>
      <w:tblW w:w="9930" w:type="dxa"/>
      <w:tblBorders>
        <w:top w:val="single" w:sz="48" w:space="0" w:color="003B5C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3686"/>
      <w:gridCol w:w="2410"/>
      <w:gridCol w:w="3834"/>
    </w:tblGrid>
    <w:tr w:rsidR="007713CB" w:rsidRPr="00D2122D" w14:paraId="727C0AB1" w14:textId="77777777">
      <w:trPr>
        <w:trHeight w:val="381"/>
      </w:trPr>
      <w:tc>
        <w:tcPr>
          <w:tcW w:w="3686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3652FAA1" w14:textId="70AD00BF" w:rsidR="007713CB" w:rsidRDefault="007713CB" w:rsidP="007713CB">
          <w:pPr>
            <w:tabs>
              <w:tab w:val="center" w:pos="4513"/>
              <w:tab w:val="right" w:pos="9026"/>
            </w:tabs>
            <w:spacing w:after="0"/>
            <w:rPr>
              <w:rFonts w:ascii="Frutiger LT Com 45 Light" w:hAnsi="Frutiger LT Com 45 Light" w:hint="eastAsia"/>
              <w:sz w:val="14"/>
            </w:rPr>
          </w:pPr>
          <w:r>
            <w:rPr>
              <w:rFonts w:ascii="Frutiger LT Com 45 Light" w:hAnsi="Frutiger LT Com 45 Light"/>
              <w:sz w:val="14"/>
            </w:rPr>
            <w:t>Date: 2</w:t>
          </w:r>
          <w:r w:rsidR="0062424F">
            <w:rPr>
              <w:rFonts w:ascii="Frutiger LT Com 45 Light" w:hAnsi="Frutiger LT Com 45 Light"/>
              <w:sz w:val="14"/>
            </w:rPr>
            <w:t>4</w:t>
          </w:r>
          <w:r>
            <w:rPr>
              <w:rFonts w:ascii="Frutiger LT Com 45 Light" w:hAnsi="Frutiger LT Com 45 Light"/>
              <w:sz w:val="14"/>
            </w:rPr>
            <w:t>.04</w:t>
          </w:r>
          <w:r w:rsidRPr="00D2122D">
            <w:rPr>
              <w:rFonts w:ascii="Frutiger LT Com 45 Light" w:hAnsi="Frutiger LT Com 45 Light"/>
              <w:sz w:val="14"/>
            </w:rPr>
            <w:t>.</w:t>
          </w:r>
          <w:r>
            <w:rPr>
              <w:rFonts w:ascii="Frutiger LT Com 45 Light" w:hAnsi="Frutiger LT Com 45 Light"/>
              <w:sz w:val="14"/>
            </w:rPr>
            <w:t>23</w:t>
          </w:r>
        </w:p>
        <w:p w14:paraId="2865B780" w14:textId="16AB089F" w:rsidR="007713CB" w:rsidRPr="001618B5" w:rsidRDefault="007713CB" w:rsidP="007713CB">
          <w:pPr>
            <w:pStyle w:val="llb"/>
            <w:rPr>
              <w:lang w:val="en-AU"/>
            </w:rPr>
          </w:pPr>
          <w:r w:rsidRPr="007713CB">
            <w:rPr>
              <w:lang w:val="en-AU"/>
            </w:rPr>
            <w:t>WS2024_HU_TP17_MODUL-C_EN_1_0</w:t>
          </w:r>
        </w:p>
      </w:tc>
      <w:tc>
        <w:tcPr>
          <w:tcW w:w="2410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613D6823" w14:textId="43F1F2BE" w:rsidR="007713CB" w:rsidRDefault="007713CB" w:rsidP="007713CB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ascii="Frutiger LT Com 45 Light" w:hAnsi="Frutiger LT Com 45 Light" w:hint="eastAsia"/>
              <w:sz w:val="14"/>
            </w:rPr>
          </w:pPr>
          <w:r w:rsidRPr="00D2122D">
            <w:rPr>
              <w:rFonts w:ascii="Frutiger LT Com 45 Light" w:hAnsi="Frutiger LT Com 45 Light"/>
              <w:sz w:val="14"/>
            </w:rPr>
            <w:t xml:space="preserve">Version: </w:t>
          </w:r>
          <w:r>
            <w:rPr>
              <w:rFonts w:ascii="Frutiger LT Com 45 Light" w:hAnsi="Frutiger LT Com 45 Light"/>
              <w:sz w:val="14"/>
            </w:rPr>
            <w:t xml:space="preserve">1.0     </w:t>
          </w:r>
        </w:p>
        <w:p w14:paraId="0BD1013A" w14:textId="77777777" w:rsidR="007713CB" w:rsidRPr="00D2122D" w:rsidRDefault="007713CB" w:rsidP="007713CB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ascii="Frutiger LT Com 45 Light" w:hAnsi="Frutiger LT Com 45 Light" w:hint="eastAsia"/>
              <w:sz w:val="14"/>
            </w:rPr>
          </w:pPr>
          <w:r>
            <w:rPr>
              <w:rFonts w:ascii="Frutiger LT Com 45 Light" w:hAnsi="Frutiger LT Com 45 Light"/>
              <w:sz w:val="14"/>
            </w:rPr>
            <w:t>© WorldSkills International</w:t>
          </w:r>
        </w:p>
      </w:tc>
      <w:tc>
        <w:tcPr>
          <w:tcW w:w="3834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6C28C0DF" w14:textId="77777777" w:rsidR="007713CB" w:rsidRPr="00D2122D" w:rsidRDefault="007713CB" w:rsidP="007713CB">
          <w:pPr>
            <w:tabs>
              <w:tab w:val="center" w:pos="4513"/>
              <w:tab w:val="right" w:pos="9026"/>
            </w:tabs>
            <w:spacing w:after="0"/>
            <w:jc w:val="right"/>
            <w:rPr>
              <w:rFonts w:ascii="Frutiger LT Com 45 Light" w:hAnsi="Frutiger LT Com 45 Light" w:hint="eastAsia"/>
              <w:sz w:val="14"/>
            </w:rPr>
          </w:pPr>
          <w:r w:rsidRPr="00D2122D">
            <w:rPr>
              <w:rFonts w:ascii="Frutiger LT Com 45 Light" w:hAnsi="Frutiger LT Com 45 Light"/>
              <w:sz w:val="14"/>
            </w:rPr>
            <w:fldChar w:fldCharType="begin"/>
          </w:r>
          <w:r w:rsidRPr="00D2122D">
            <w:rPr>
              <w:rFonts w:ascii="Frutiger LT Com 45 Light" w:hAnsi="Frutiger LT Com 45 Light"/>
              <w:sz w:val="14"/>
            </w:rPr>
            <w:instrText xml:space="preserve"> PAGE   \* MERGEFORMAT </w:instrText>
          </w:r>
          <w:r w:rsidRPr="00D2122D">
            <w:rPr>
              <w:rFonts w:ascii="Frutiger LT Com 45 Light" w:hAnsi="Frutiger LT Com 45 Light"/>
              <w:sz w:val="14"/>
            </w:rPr>
            <w:fldChar w:fldCharType="separate"/>
          </w:r>
          <w:r w:rsidRPr="00D2122D">
            <w:rPr>
              <w:rFonts w:ascii="Frutiger LT Com 45 Light" w:hAnsi="Frutiger LT Com 45 Light"/>
              <w:noProof/>
              <w:sz w:val="14"/>
            </w:rPr>
            <w:t>2</w:t>
          </w:r>
          <w:r w:rsidRPr="00D2122D">
            <w:rPr>
              <w:rFonts w:ascii="Frutiger LT Com 45 Light" w:hAnsi="Frutiger LT Com 45 Light"/>
              <w:sz w:val="14"/>
            </w:rPr>
            <w:fldChar w:fldCharType="end"/>
          </w:r>
          <w:r w:rsidRPr="00D2122D">
            <w:rPr>
              <w:rFonts w:ascii="Frutiger LT Com 45 Light" w:hAnsi="Frutiger LT Com 45 Light"/>
              <w:sz w:val="14"/>
            </w:rPr>
            <w:t xml:space="preserve"> of </w:t>
          </w:r>
          <w:r w:rsidRPr="00D2122D">
            <w:rPr>
              <w:rFonts w:ascii="Frutiger LT Com 45 Light" w:hAnsi="Frutiger LT Com 45 Light"/>
              <w:sz w:val="14"/>
            </w:rPr>
            <w:fldChar w:fldCharType="begin"/>
          </w:r>
          <w:r w:rsidRPr="00D2122D">
            <w:rPr>
              <w:rFonts w:ascii="Frutiger LT Com 45 Light" w:hAnsi="Frutiger LT Com 45 Light"/>
              <w:sz w:val="14"/>
            </w:rPr>
            <w:instrText xml:space="preserve"> NUMPAGES   \* MERGEFORMAT </w:instrText>
          </w:r>
          <w:r w:rsidRPr="00D2122D">
            <w:rPr>
              <w:rFonts w:ascii="Frutiger LT Com 45 Light" w:hAnsi="Frutiger LT Com 45 Light"/>
              <w:sz w:val="14"/>
            </w:rPr>
            <w:fldChar w:fldCharType="separate"/>
          </w:r>
          <w:r w:rsidRPr="00D2122D">
            <w:rPr>
              <w:rFonts w:ascii="Frutiger LT Com 45 Light" w:hAnsi="Frutiger LT Com 45 Light"/>
              <w:noProof/>
              <w:sz w:val="14"/>
            </w:rPr>
            <w:t>2</w:t>
          </w:r>
          <w:r w:rsidRPr="00D2122D">
            <w:rPr>
              <w:rFonts w:ascii="Frutiger LT Com 45 Light" w:hAnsi="Frutiger LT Com 45 Light"/>
              <w:noProof/>
              <w:sz w:val="14"/>
            </w:rPr>
            <w:fldChar w:fldCharType="end"/>
          </w:r>
        </w:p>
      </w:tc>
    </w:tr>
  </w:tbl>
  <w:p w14:paraId="4DA6CA96" w14:textId="77777777" w:rsidR="00D24869" w:rsidRPr="006A388C" w:rsidRDefault="00D24869" w:rsidP="000E0A58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7230A" w14:textId="0DF076C2" w:rsidR="00D24869" w:rsidRPr="007713CB" w:rsidRDefault="007713CB" w:rsidP="007713CB">
    <w:pPr>
      <w:pStyle w:val="llb"/>
    </w:pPr>
    <w:r w:rsidRPr="007713CB">
      <w:rPr>
        <w:lang w:val="en-AU"/>
      </w:rPr>
      <w:t>WS2024_HU_TP17_MODUL-C_EN_1_0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CBDAE" w14:textId="77777777" w:rsidR="008D5B21" w:rsidRDefault="008D5B21" w:rsidP="000E0A58">
      <w:r>
        <w:separator/>
      </w:r>
    </w:p>
    <w:p w14:paraId="42959B12" w14:textId="77777777" w:rsidR="008D5B21" w:rsidRDefault="008D5B21" w:rsidP="000E0A58"/>
    <w:p w14:paraId="006AD9BC" w14:textId="77777777" w:rsidR="008D5B21" w:rsidRDefault="008D5B21" w:rsidP="000E0A58"/>
    <w:p w14:paraId="1E2FACC2" w14:textId="77777777" w:rsidR="008D5B21" w:rsidRDefault="008D5B21" w:rsidP="000E0A58"/>
    <w:p w14:paraId="26034F71" w14:textId="77777777" w:rsidR="008D5B21" w:rsidRDefault="008D5B21" w:rsidP="000E0A58"/>
    <w:p w14:paraId="680B7388" w14:textId="77777777" w:rsidR="008D5B21" w:rsidRDefault="008D5B21" w:rsidP="000E0A58"/>
  </w:footnote>
  <w:footnote w:type="continuationSeparator" w:id="0">
    <w:p w14:paraId="5CC1081E" w14:textId="77777777" w:rsidR="008D5B21" w:rsidRDefault="008D5B21" w:rsidP="000E0A58">
      <w:r>
        <w:continuationSeparator/>
      </w:r>
    </w:p>
    <w:p w14:paraId="74614861" w14:textId="77777777" w:rsidR="008D5B21" w:rsidRDefault="008D5B21" w:rsidP="000E0A58"/>
    <w:p w14:paraId="53229724" w14:textId="77777777" w:rsidR="008D5B21" w:rsidRDefault="008D5B21" w:rsidP="000E0A58"/>
    <w:p w14:paraId="710D1B1D" w14:textId="77777777" w:rsidR="008D5B21" w:rsidRDefault="008D5B21" w:rsidP="000E0A58"/>
    <w:p w14:paraId="1ED61BFA" w14:textId="77777777" w:rsidR="008D5B21" w:rsidRDefault="008D5B21" w:rsidP="000E0A58"/>
    <w:p w14:paraId="16FC03CA" w14:textId="77777777" w:rsidR="008D5B21" w:rsidRDefault="008D5B21" w:rsidP="000E0A58"/>
    <w:p w14:paraId="5D2A182D" w14:textId="77777777" w:rsidR="008D5B21" w:rsidRDefault="008D5B21" w:rsidP="000E0A58"/>
    <w:p w14:paraId="32EE4E3D" w14:textId="77777777" w:rsidR="008D5B21" w:rsidRDefault="008D5B21" w:rsidP="000E0A58"/>
  </w:footnote>
  <w:footnote w:type="continuationNotice" w:id="1">
    <w:p w14:paraId="54CE3167" w14:textId="77777777" w:rsidR="008D5B21" w:rsidRDefault="008D5B21" w:rsidP="000E0A58"/>
    <w:p w14:paraId="054A2758" w14:textId="77777777" w:rsidR="008D5B21" w:rsidRDefault="008D5B21" w:rsidP="000E0A58"/>
    <w:p w14:paraId="08D4162A" w14:textId="77777777" w:rsidR="008D5B21" w:rsidRDefault="008D5B21" w:rsidP="000E0A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8C594" w14:textId="77777777" w:rsidR="00D24869" w:rsidRDefault="00D24869" w:rsidP="000E0A58">
    <w:pPr>
      <w:pStyle w:val="lfej"/>
    </w:pPr>
    <w:r w:rsidRPr="007866C8">
      <w:rPr>
        <w:noProof/>
      </w:rPr>
      <w:drawing>
        <wp:anchor distT="0" distB="0" distL="114300" distR="114300" simplePos="0" relativeHeight="251658240" behindDoc="1" locked="0" layoutInCell="1" allowOverlap="1" wp14:anchorId="737CDA30" wp14:editId="17CB5388">
          <wp:simplePos x="0" y="0"/>
          <wp:positionH relativeFrom="page">
            <wp:posOffset>6059805</wp:posOffset>
          </wp:positionH>
          <wp:positionV relativeFrom="page">
            <wp:posOffset>720090</wp:posOffset>
          </wp:positionV>
          <wp:extent cx="784800" cy="460800"/>
          <wp:effectExtent l="0" t="0" r="3175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Blue_RG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800" cy="46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7B6E7" w14:textId="036F5C60" w:rsidR="00D24869" w:rsidRDefault="00C409D8" w:rsidP="000E0A58">
    <w:pPr>
      <w:pStyle w:val="lfej"/>
    </w:pPr>
    <w:r>
      <w:rPr>
        <w:noProof/>
      </w:rPr>
      <w:drawing>
        <wp:anchor distT="0" distB="0" distL="114300" distR="114300" simplePos="0" relativeHeight="251658241" behindDoc="1" locked="0" layoutInCell="1" allowOverlap="1" wp14:anchorId="62376EF1" wp14:editId="70B43169">
          <wp:simplePos x="0" y="0"/>
          <wp:positionH relativeFrom="margin">
            <wp:posOffset>-393700</wp:posOffset>
          </wp:positionH>
          <wp:positionV relativeFrom="paragraph">
            <wp:posOffset>-559435</wp:posOffset>
          </wp:positionV>
          <wp:extent cx="7021160" cy="10275570"/>
          <wp:effectExtent l="0" t="0" r="8890" b="0"/>
          <wp:wrapNone/>
          <wp:docPr id="13" name="Picture 13" descr="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Shap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1160" cy="10275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Szmozottlist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Szmozottlist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0000A991"/>
    <w:multiLevelType w:val="multilevel"/>
    <w:tmpl w:val="5216690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01D1655C"/>
    <w:multiLevelType w:val="hybridMultilevel"/>
    <w:tmpl w:val="CB60990A"/>
    <w:lvl w:ilvl="0" w:tplc="DAD814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DF0938"/>
    <w:multiLevelType w:val="hybridMultilevel"/>
    <w:tmpl w:val="CF70710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B2A7D"/>
    <w:multiLevelType w:val="hybridMultilevel"/>
    <w:tmpl w:val="56FC80B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A572A7"/>
    <w:multiLevelType w:val="hybridMultilevel"/>
    <w:tmpl w:val="8472A5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669FD"/>
    <w:multiLevelType w:val="hybridMultilevel"/>
    <w:tmpl w:val="1DFC92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355238"/>
    <w:multiLevelType w:val="multilevel"/>
    <w:tmpl w:val="F8F0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B53B6E"/>
    <w:multiLevelType w:val="multilevel"/>
    <w:tmpl w:val="66D091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="Calibri" w:hAnsi="Calibri" w:cs="Calibri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AC06880"/>
    <w:multiLevelType w:val="multilevel"/>
    <w:tmpl w:val="9D9C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Szmozottlist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Szmozottlista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Szmozottlista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2" w15:restartNumberingAfterBreak="0">
    <w:nsid w:val="1F245D75"/>
    <w:multiLevelType w:val="multilevel"/>
    <w:tmpl w:val="5B8A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C177F1"/>
    <w:multiLevelType w:val="multilevel"/>
    <w:tmpl w:val="79FE93BE"/>
    <w:lvl w:ilvl="0">
      <w:start w:val="1"/>
      <w:numFmt w:val="none"/>
      <w:pStyle w:val="TJ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J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J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Felsorol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Felsorol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Felsorol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Felsorol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Felsorol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5" w15:restartNumberingAfterBreak="0">
    <w:nsid w:val="23AE09BF"/>
    <w:multiLevelType w:val="hybridMultilevel"/>
    <w:tmpl w:val="429493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DF5A1C"/>
    <w:multiLevelType w:val="multilevel"/>
    <w:tmpl w:val="46EC1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3767A5"/>
    <w:multiLevelType w:val="multilevel"/>
    <w:tmpl w:val="DACC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F47EDE"/>
    <w:multiLevelType w:val="hybridMultilevel"/>
    <w:tmpl w:val="9BF0BCE2"/>
    <w:lvl w:ilvl="0" w:tplc="8C4834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1F6A8C"/>
    <w:multiLevelType w:val="hybridMultilevel"/>
    <w:tmpl w:val="7A3011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7B3E66"/>
    <w:multiLevelType w:val="hybridMultilevel"/>
    <w:tmpl w:val="FB2A36EC"/>
    <w:lvl w:ilvl="0" w:tplc="8C4834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87425"/>
    <w:multiLevelType w:val="hybridMultilevel"/>
    <w:tmpl w:val="26FC1F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72A0C"/>
    <w:multiLevelType w:val="hybridMultilevel"/>
    <w:tmpl w:val="767CE7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06707"/>
    <w:multiLevelType w:val="multilevel"/>
    <w:tmpl w:val="7654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3C293A"/>
    <w:multiLevelType w:val="hybridMultilevel"/>
    <w:tmpl w:val="F5EAA0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000962"/>
    <w:multiLevelType w:val="multilevel"/>
    <w:tmpl w:val="6CC6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2F0B7F"/>
    <w:multiLevelType w:val="multilevel"/>
    <w:tmpl w:val="5104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FB5B60"/>
    <w:multiLevelType w:val="hybridMultilevel"/>
    <w:tmpl w:val="93EA13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7C3D0F"/>
    <w:multiLevelType w:val="hybridMultilevel"/>
    <w:tmpl w:val="EDFC9D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F531C7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2C27486"/>
    <w:multiLevelType w:val="hybridMultilevel"/>
    <w:tmpl w:val="F2205A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C376E7"/>
    <w:multiLevelType w:val="hybridMultilevel"/>
    <w:tmpl w:val="858EFD54"/>
    <w:lvl w:ilvl="0" w:tplc="42622C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F87590"/>
    <w:multiLevelType w:val="hybridMultilevel"/>
    <w:tmpl w:val="D86AE1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DE36C5"/>
    <w:multiLevelType w:val="multilevel"/>
    <w:tmpl w:val="D086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AC359C"/>
    <w:multiLevelType w:val="hybridMultilevel"/>
    <w:tmpl w:val="C8A049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59D564B"/>
    <w:multiLevelType w:val="hybridMultilevel"/>
    <w:tmpl w:val="0EC864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E35B84"/>
    <w:multiLevelType w:val="multilevel"/>
    <w:tmpl w:val="53E8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A73D56"/>
    <w:multiLevelType w:val="hybridMultilevel"/>
    <w:tmpl w:val="A546F5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C81623"/>
    <w:multiLevelType w:val="multilevel"/>
    <w:tmpl w:val="FCA4E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1"/>
  </w:num>
  <w:num w:numId="5">
    <w:abstractNumId w:val="35"/>
  </w:num>
  <w:num w:numId="6">
    <w:abstractNumId w:val="13"/>
  </w:num>
  <w:num w:numId="7">
    <w:abstractNumId w:val="30"/>
  </w:num>
  <w:num w:numId="8">
    <w:abstractNumId w:val="19"/>
  </w:num>
  <w:num w:numId="9">
    <w:abstractNumId w:val="20"/>
  </w:num>
  <w:num w:numId="10">
    <w:abstractNumId w:val="18"/>
  </w:num>
  <w:num w:numId="11">
    <w:abstractNumId w:val="33"/>
  </w:num>
  <w:num w:numId="12">
    <w:abstractNumId w:val="9"/>
  </w:num>
  <w:num w:numId="13">
    <w:abstractNumId w:val="24"/>
  </w:num>
  <w:num w:numId="14">
    <w:abstractNumId w:val="3"/>
  </w:num>
  <w:num w:numId="15">
    <w:abstractNumId w:val="7"/>
  </w:num>
  <w:num w:numId="16">
    <w:abstractNumId w:val="27"/>
  </w:num>
  <w:num w:numId="17">
    <w:abstractNumId w:val="5"/>
  </w:num>
  <w:num w:numId="18">
    <w:abstractNumId w:val="31"/>
  </w:num>
  <w:num w:numId="19">
    <w:abstractNumId w:val="15"/>
  </w:num>
  <w:num w:numId="20">
    <w:abstractNumId w:val="36"/>
  </w:num>
  <w:num w:numId="21">
    <w:abstractNumId w:val="34"/>
  </w:num>
  <w:num w:numId="22">
    <w:abstractNumId w:val="6"/>
  </w:num>
  <w:num w:numId="23">
    <w:abstractNumId w:val="21"/>
  </w:num>
  <w:num w:numId="24">
    <w:abstractNumId w:val="22"/>
  </w:num>
  <w:num w:numId="25">
    <w:abstractNumId w:val="28"/>
  </w:num>
  <w:num w:numId="26">
    <w:abstractNumId w:val="10"/>
  </w:num>
  <w:num w:numId="27">
    <w:abstractNumId w:val="37"/>
  </w:num>
  <w:num w:numId="28">
    <w:abstractNumId w:val="16"/>
  </w:num>
  <w:num w:numId="29">
    <w:abstractNumId w:val="17"/>
  </w:num>
  <w:num w:numId="30">
    <w:abstractNumId w:val="25"/>
  </w:num>
  <w:num w:numId="31">
    <w:abstractNumId w:val="39"/>
  </w:num>
  <w:num w:numId="32">
    <w:abstractNumId w:val="12"/>
  </w:num>
  <w:num w:numId="33">
    <w:abstractNumId w:val="8"/>
  </w:num>
  <w:num w:numId="34">
    <w:abstractNumId w:val="26"/>
  </w:num>
  <w:num w:numId="35">
    <w:abstractNumId w:val="23"/>
  </w:num>
  <w:num w:numId="36">
    <w:abstractNumId w:val="2"/>
  </w:num>
  <w:num w:numId="37">
    <w:abstractNumId w:val="4"/>
  </w:num>
  <w:num w:numId="38">
    <w:abstractNumId w:val="29"/>
  </w:num>
  <w:num w:numId="39">
    <w:abstractNumId w:val="38"/>
  </w:num>
  <w:num w:numId="40">
    <w:abstractNumId w:val="3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5D"/>
    <w:rsid w:val="0000041F"/>
    <w:rsid w:val="00000895"/>
    <w:rsid w:val="00002709"/>
    <w:rsid w:val="00004078"/>
    <w:rsid w:val="00004F67"/>
    <w:rsid w:val="00006EFF"/>
    <w:rsid w:val="000110C6"/>
    <w:rsid w:val="000127E8"/>
    <w:rsid w:val="00014F95"/>
    <w:rsid w:val="000150CC"/>
    <w:rsid w:val="000154BE"/>
    <w:rsid w:val="00015E4E"/>
    <w:rsid w:val="00016A95"/>
    <w:rsid w:val="00021530"/>
    <w:rsid w:val="00021D5A"/>
    <w:rsid w:val="000230B4"/>
    <w:rsid w:val="000240B5"/>
    <w:rsid w:val="000243CC"/>
    <w:rsid w:val="00024D7A"/>
    <w:rsid w:val="00025C49"/>
    <w:rsid w:val="00025D4C"/>
    <w:rsid w:val="00030C64"/>
    <w:rsid w:val="000325A5"/>
    <w:rsid w:val="000329E1"/>
    <w:rsid w:val="000337A8"/>
    <w:rsid w:val="0003398B"/>
    <w:rsid w:val="000346A6"/>
    <w:rsid w:val="00034D7E"/>
    <w:rsid w:val="00035114"/>
    <w:rsid w:val="0003526B"/>
    <w:rsid w:val="00036A02"/>
    <w:rsid w:val="00040083"/>
    <w:rsid w:val="000403FB"/>
    <w:rsid w:val="000405B3"/>
    <w:rsid w:val="0004085C"/>
    <w:rsid w:val="00040FC3"/>
    <w:rsid w:val="00041575"/>
    <w:rsid w:val="0004376E"/>
    <w:rsid w:val="0004476A"/>
    <w:rsid w:val="00045A60"/>
    <w:rsid w:val="0004742F"/>
    <w:rsid w:val="00047EA4"/>
    <w:rsid w:val="0005014D"/>
    <w:rsid w:val="00050DCE"/>
    <w:rsid w:val="00051241"/>
    <w:rsid w:val="00052F6D"/>
    <w:rsid w:val="00054164"/>
    <w:rsid w:val="00054F05"/>
    <w:rsid w:val="000551B3"/>
    <w:rsid w:val="00057B12"/>
    <w:rsid w:val="000628F5"/>
    <w:rsid w:val="00067095"/>
    <w:rsid w:val="00067FDE"/>
    <w:rsid w:val="000701BD"/>
    <w:rsid w:val="00070EF2"/>
    <w:rsid w:val="00071AA7"/>
    <w:rsid w:val="0007309E"/>
    <w:rsid w:val="00077F7E"/>
    <w:rsid w:val="00081371"/>
    <w:rsid w:val="000818DA"/>
    <w:rsid w:val="000857E4"/>
    <w:rsid w:val="0008754E"/>
    <w:rsid w:val="000904E9"/>
    <w:rsid w:val="000914A6"/>
    <w:rsid w:val="00091A42"/>
    <w:rsid w:val="00092567"/>
    <w:rsid w:val="000967F8"/>
    <w:rsid w:val="00096AF4"/>
    <w:rsid w:val="00097BF0"/>
    <w:rsid w:val="000A0CD9"/>
    <w:rsid w:val="000A0D22"/>
    <w:rsid w:val="000A211A"/>
    <w:rsid w:val="000A7D52"/>
    <w:rsid w:val="000A7ECE"/>
    <w:rsid w:val="000B1D53"/>
    <w:rsid w:val="000B2C95"/>
    <w:rsid w:val="000B37C6"/>
    <w:rsid w:val="000B54C8"/>
    <w:rsid w:val="000B7545"/>
    <w:rsid w:val="000B7EA7"/>
    <w:rsid w:val="000C0DFE"/>
    <w:rsid w:val="000C2C37"/>
    <w:rsid w:val="000C4ACC"/>
    <w:rsid w:val="000C4CC7"/>
    <w:rsid w:val="000C4FAB"/>
    <w:rsid w:val="000C54D3"/>
    <w:rsid w:val="000D06AD"/>
    <w:rsid w:val="000D2F19"/>
    <w:rsid w:val="000D420E"/>
    <w:rsid w:val="000D4263"/>
    <w:rsid w:val="000D46CD"/>
    <w:rsid w:val="000D4A12"/>
    <w:rsid w:val="000D4AE5"/>
    <w:rsid w:val="000D576D"/>
    <w:rsid w:val="000E02EC"/>
    <w:rsid w:val="000E0A58"/>
    <w:rsid w:val="000E219D"/>
    <w:rsid w:val="000E6330"/>
    <w:rsid w:val="000F2C9C"/>
    <w:rsid w:val="000F307B"/>
    <w:rsid w:val="000F4A5C"/>
    <w:rsid w:val="00101B48"/>
    <w:rsid w:val="00102BF6"/>
    <w:rsid w:val="00102CBD"/>
    <w:rsid w:val="00103CD5"/>
    <w:rsid w:val="00107D39"/>
    <w:rsid w:val="001112F6"/>
    <w:rsid w:val="00111C99"/>
    <w:rsid w:val="00114DCC"/>
    <w:rsid w:val="001172EF"/>
    <w:rsid w:val="001210E4"/>
    <w:rsid w:val="0012221F"/>
    <w:rsid w:val="001231B1"/>
    <w:rsid w:val="00123D94"/>
    <w:rsid w:val="00124776"/>
    <w:rsid w:val="00124A6D"/>
    <w:rsid w:val="00125226"/>
    <w:rsid w:val="0012550D"/>
    <w:rsid w:val="0012553C"/>
    <w:rsid w:val="00126920"/>
    <w:rsid w:val="00126C5B"/>
    <w:rsid w:val="00130924"/>
    <w:rsid w:val="00131111"/>
    <w:rsid w:val="00131215"/>
    <w:rsid w:val="00133542"/>
    <w:rsid w:val="00134547"/>
    <w:rsid w:val="001346C4"/>
    <w:rsid w:val="00137889"/>
    <w:rsid w:val="001419EA"/>
    <w:rsid w:val="00143142"/>
    <w:rsid w:val="00143A79"/>
    <w:rsid w:val="00143D03"/>
    <w:rsid w:val="001442D6"/>
    <w:rsid w:val="00146D16"/>
    <w:rsid w:val="00146DE0"/>
    <w:rsid w:val="00146F04"/>
    <w:rsid w:val="00150C74"/>
    <w:rsid w:val="00151F29"/>
    <w:rsid w:val="00154446"/>
    <w:rsid w:val="00156CA1"/>
    <w:rsid w:val="001571FB"/>
    <w:rsid w:val="001577BD"/>
    <w:rsid w:val="00157A67"/>
    <w:rsid w:val="00160A8B"/>
    <w:rsid w:val="001618B5"/>
    <w:rsid w:val="001629E4"/>
    <w:rsid w:val="00163227"/>
    <w:rsid w:val="001635C1"/>
    <w:rsid w:val="0016380D"/>
    <w:rsid w:val="00167423"/>
    <w:rsid w:val="0016760A"/>
    <w:rsid w:val="001704E1"/>
    <w:rsid w:val="00172AEB"/>
    <w:rsid w:val="00174B7D"/>
    <w:rsid w:val="001777F5"/>
    <w:rsid w:val="00180809"/>
    <w:rsid w:val="00181213"/>
    <w:rsid w:val="00182ABD"/>
    <w:rsid w:val="00182D04"/>
    <w:rsid w:val="00183BCA"/>
    <w:rsid w:val="0019143F"/>
    <w:rsid w:val="00192513"/>
    <w:rsid w:val="00192D2B"/>
    <w:rsid w:val="001941B6"/>
    <w:rsid w:val="0019597F"/>
    <w:rsid w:val="001A07B1"/>
    <w:rsid w:val="001A1534"/>
    <w:rsid w:val="001A498F"/>
    <w:rsid w:val="001A5246"/>
    <w:rsid w:val="001A545D"/>
    <w:rsid w:val="001A554B"/>
    <w:rsid w:val="001A5805"/>
    <w:rsid w:val="001A584F"/>
    <w:rsid w:val="001B01E6"/>
    <w:rsid w:val="001B5771"/>
    <w:rsid w:val="001C00DE"/>
    <w:rsid w:val="001C0EA9"/>
    <w:rsid w:val="001C1E27"/>
    <w:rsid w:val="001C3C88"/>
    <w:rsid w:val="001C5228"/>
    <w:rsid w:val="001C5F88"/>
    <w:rsid w:val="001C60E5"/>
    <w:rsid w:val="001C644B"/>
    <w:rsid w:val="001C672F"/>
    <w:rsid w:val="001C6B44"/>
    <w:rsid w:val="001C720A"/>
    <w:rsid w:val="001C7EF1"/>
    <w:rsid w:val="001E0C7F"/>
    <w:rsid w:val="001E1655"/>
    <w:rsid w:val="001E3FA3"/>
    <w:rsid w:val="001E4FDC"/>
    <w:rsid w:val="001E65D1"/>
    <w:rsid w:val="001E6B6A"/>
    <w:rsid w:val="001E796D"/>
    <w:rsid w:val="001F00A0"/>
    <w:rsid w:val="001F22E4"/>
    <w:rsid w:val="001F2A55"/>
    <w:rsid w:val="001F422D"/>
    <w:rsid w:val="001F6337"/>
    <w:rsid w:val="0020137B"/>
    <w:rsid w:val="002018EB"/>
    <w:rsid w:val="00203D04"/>
    <w:rsid w:val="00205335"/>
    <w:rsid w:val="002057EF"/>
    <w:rsid w:val="00206896"/>
    <w:rsid w:val="0021093F"/>
    <w:rsid w:val="0021171C"/>
    <w:rsid w:val="002121EB"/>
    <w:rsid w:val="0021554B"/>
    <w:rsid w:val="002162B3"/>
    <w:rsid w:val="00216988"/>
    <w:rsid w:val="00223391"/>
    <w:rsid w:val="002269A0"/>
    <w:rsid w:val="00231377"/>
    <w:rsid w:val="00231B68"/>
    <w:rsid w:val="0023419F"/>
    <w:rsid w:val="002347CA"/>
    <w:rsid w:val="0023648E"/>
    <w:rsid w:val="00237502"/>
    <w:rsid w:val="00240506"/>
    <w:rsid w:val="0024328F"/>
    <w:rsid w:val="002444B0"/>
    <w:rsid w:val="002531A8"/>
    <w:rsid w:val="0025413E"/>
    <w:rsid w:val="00254285"/>
    <w:rsid w:val="002549CA"/>
    <w:rsid w:val="0025557A"/>
    <w:rsid w:val="00262F31"/>
    <w:rsid w:val="00263EB0"/>
    <w:rsid w:val="0026445E"/>
    <w:rsid w:val="00264847"/>
    <w:rsid w:val="002678E7"/>
    <w:rsid w:val="00271388"/>
    <w:rsid w:val="00271D4C"/>
    <w:rsid w:val="00272948"/>
    <w:rsid w:val="00272CFB"/>
    <w:rsid w:val="00273DBA"/>
    <w:rsid w:val="002748D6"/>
    <w:rsid w:val="002823B1"/>
    <w:rsid w:val="0028287E"/>
    <w:rsid w:val="002842B1"/>
    <w:rsid w:val="00284D2C"/>
    <w:rsid w:val="002858D7"/>
    <w:rsid w:val="00287557"/>
    <w:rsid w:val="00287FE2"/>
    <w:rsid w:val="00291407"/>
    <w:rsid w:val="00291936"/>
    <w:rsid w:val="00292BDF"/>
    <w:rsid w:val="002940DF"/>
    <w:rsid w:val="00294DA2"/>
    <w:rsid w:val="002955A5"/>
    <w:rsid w:val="002973FC"/>
    <w:rsid w:val="002A14D1"/>
    <w:rsid w:val="002A36F0"/>
    <w:rsid w:val="002A38FE"/>
    <w:rsid w:val="002A3CAB"/>
    <w:rsid w:val="002A4D85"/>
    <w:rsid w:val="002A5BB6"/>
    <w:rsid w:val="002B1320"/>
    <w:rsid w:val="002B75FF"/>
    <w:rsid w:val="002C18E7"/>
    <w:rsid w:val="002C20A6"/>
    <w:rsid w:val="002C215F"/>
    <w:rsid w:val="002C39EA"/>
    <w:rsid w:val="002D07E2"/>
    <w:rsid w:val="002D07F9"/>
    <w:rsid w:val="002D1276"/>
    <w:rsid w:val="002D4A7A"/>
    <w:rsid w:val="002D67CE"/>
    <w:rsid w:val="002D762A"/>
    <w:rsid w:val="002D7793"/>
    <w:rsid w:val="002E4241"/>
    <w:rsid w:val="002E44B5"/>
    <w:rsid w:val="002E6FBA"/>
    <w:rsid w:val="002E7143"/>
    <w:rsid w:val="002E7684"/>
    <w:rsid w:val="002E77DF"/>
    <w:rsid w:val="002F078A"/>
    <w:rsid w:val="002F23DD"/>
    <w:rsid w:val="002F3A65"/>
    <w:rsid w:val="002F6535"/>
    <w:rsid w:val="002F7E43"/>
    <w:rsid w:val="00304474"/>
    <w:rsid w:val="003066AD"/>
    <w:rsid w:val="0030757E"/>
    <w:rsid w:val="00310983"/>
    <w:rsid w:val="003133A3"/>
    <w:rsid w:val="00313492"/>
    <w:rsid w:val="003147E8"/>
    <w:rsid w:val="0032135D"/>
    <w:rsid w:val="00321EC3"/>
    <w:rsid w:val="003226D6"/>
    <w:rsid w:val="0032750B"/>
    <w:rsid w:val="00327675"/>
    <w:rsid w:val="00327D4B"/>
    <w:rsid w:val="003307C0"/>
    <w:rsid w:val="00330C7F"/>
    <w:rsid w:val="00331B21"/>
    <w:rsid w:val="00333C73"/>
    <w:rsid w:val="0033454F"/>
    <w:rsid w:val="00334DBD"/>
    <w:rsid w:val="003352ED"/>
    <w:rsid w:val="00340348"/>
    <w:rsid w:val="00341DE8"/>
    <w:rsid w:val="00342846"/>
    <w:rsid w:val="00345B70"/>
    <w:rsid w:val="003462F5"/>
    <w:rsid w:val="00346489"/>
    <w:rsid w:val="00347C35"/>
    <w:rsid w:val="00351577"/>
    <w:rsid w:val="00353478"/>
    <w:rsid w:val="0035387D"/>
    <w:rsid w:val="00354DEC"/>
    <w:rsid w:val="0035520F"/>
    <w:rsid w:val="00356625"/>
    <w:rsid w:val="00357CB1"/>
    <w:rsid w:val="00360833"/>
    <w:rsid w:val="00364A8D"/>
    <w:rsid w:val="003719AC"/>
    <w:rsid w:val="00371E7A"/>
    <w:rsid w:val="00376988"/>
    <w:rsid w:val="00380996"/>
    <w:rsid w:val="0038099A"/>
    <w:rsid w:val="00383205"/>
    <w:rsid w:val="00383669"/>
    <w:rsid w:val="00383C8C"/>
    <w:rsid w:val="00384462"/>
    <w:rsid w:val="00384F4E"/>
    <w:rsid w:val="00385866"/>
    <w:rsid w:val="00385D0A"/>
    <w:rsid w:val="00386583"/>
    <w:rsid w:val="0038671B"/>
    <w:rsid w:val="00386A9A"/>
    <w:rsid w:val="00386D09"/>
    <w:rsid w:val="003901BC"/>
    <w:rsid w:val="00390696"/>
    <w:rsid w:val="00390AC4"/>
    <w:rsid w:val="0039277A"/>
    <w:rsid w:val="003929C0"/>
    <w:rsid w:val="003931EB"/>
    <w:rsid w:val="0039354F"/>
    <w:rsid w:val="00393C47"/>
    <w:rsid w:val="00394985"/>
    <w:rsid w:val="00395FD7"/>
    <w:rsid w:val="003968FF"/>
    <w:rsid w:val="003A00B1"/>
    <w:rsid w:val="003A0B41"/>
    <w:rsid w:val="003A2271"/>
    <w:rsid w:val="003A31C1"/>
    <w:rsid w:val="003A6921"/>
    <w:rsid w:val="003A703E"/>
    <w:rsid w:val="003B212D"/>
    <w:rsid w:val="003B2DEE"/>
    <w:rsid w:val="003B5BA6"/>
    <w:rsid w:val="003B77D8"/>
    <w:rsid w:val="003C0618"/>
    <w:rsid w:val="003C111E"/>
    <w:rsid w:val="003C1436"/>
    <w:rsid w:val="003C199E"/>
    <w:rsid w:val="003C5E05"/>
    <w:rsid w:val="003C6F6D"/>
    <w:rsid w:val="003D1E3D"/>
    <w:rsid w:val="003D28D6"/>
    <w:rsid w:val="003D4931"/>
    <w:rsid w:val="003D563B"/>
    <w:rsid w:val="003D5787"/>
    <w:rsid w:val="003D6587"/>
    <w:rsid w:val="003E0617"/>
    <w:rsid w:val="003E2355"/>
    <w:rsid w:val="003E5B19"/>
    <w:rsid w:val="003E78D4"/>
    <w:rsid w:val="003F2454"/>
    <w:rsid w:val="003F24F4"/>
    <w:rsid w:val="003F28D0"/>
    <w:rsid w:val="003F32C3"/>
    <w:rsid w:val="003F4E1C"/>
    <w:rsid w:val="003F68CC"/>
    <w:rsid w:val="003F7A5E"/>
    <w:rsid w:val="004003F3"/>
    <w:rsid w:val="00405C00"/>
    <w:rsid w:val="0040746F"/>
    <w:rsid w:val="00407AF3"/>
    <w:rsid w:val="00410CC8"/>
    <w:rsid w:val="00412DCB"/>
    <w:rsid w:val="00413188"/>
    <w:rsid w:val="004131BB"/>
    <w:rsid w:val="0041381F"/>
    <w:rsid w:val="004143B3"/>
    <w:rsid w:val="004145CD"/>
    <w:rsid w:val="004159F9"/>
    <w:rsid w:val="0041676B"/>
    <w:rsid w:val="00416A07"/>
    <w:rsid w:val="00416EC0"/>
    <w:rsid w:val="00422335"/>
    <w:rsid w:val="00422A26"/>
    <w:rsid w:val="004231D3"/>
    <w:rsid w:val="00423EE8"/>
    <w:rsid w:val="00424C8F"/>
    <w:rsid w:val="0042587C"/>
    <w:rsid w:val="004319DD"/>
    <w:rsid w:val="00431FA3"/>
    <w:rsid w:val="00435F6A"/>
    <w:rsid w:val="00436FC9"/>
    <w:rsid w:val="00437C43"/>
    <w:rsid w:val="004401C6"/>
    <w:rsid w:val="00440A1D"/>
    <w:rsid w:val="00440A88"/>
    <w:rsid w:val="00442B88"/>
    <w:rsid w:val="004449BE"/>
    <w:rsid w:val="004454F0"/>
    <w:rsid w:val="00447729"/>
    <w:rsid w:val="0045209F"/>
    <w:rsid w:val="00453B91"/>
    <w:rsid w:val="004566DD"/>
    <w:rsid w:val="00457CE0"/>
    <w:rsid w:val="0046045A"/>
    <w:rsid w:val="004605D7"/>
    <w:rsid w:val="00460ECF"/>
    <w:rsid w:val="00461C7B"/>
    <w:rsid w:val="00462AF9"/>
    <w:rsid w:val="00462CB3"/>
    <w:rsid w:val="00463FA8"/>
    <w:rsid w:val="00464320"/>
    <w:rsid w:val="00464E2E"/>
    <w:rsid w:val="004662CE"/>
    <w:rsid w:val="00466AF5"/>
    <w:rsid w:val="00466B14"/>
    <w:rsid w:val="00472F2E"/>
    <w:rsid w:val="00473AE3"/>
    <w:rsid w:val="00474477"/>
    <w:rsid w:val="00474D14"/>
    <w:rsid w:val="00475DE8"/>
    <w:rsid w:val="00476E1E"/>
    <w:rsid w:val="00482B85"/>
    <w:rsid w:val="004835F3"/>
    <w:rsid w:val="00486208"/>
    <w:rsid w:val="00486CA7"/>
    <w:rsid w:val="00487363"/>
    <w:rsid w:val="004875B7"/>
    <w:rsid w:val="00490939"/>
    <w:rsid w:val="004920E0"/>
    <w:rsid w:val="00493B3D"/>
    <w:rsid w:val="00494D23"/>
    <w:rsid w:val="00497AEF"/>
    <w:rsid w:val="004A0CB5"/>
    <w:rsid w:val="004A1286"/>
    <w:rsid w:val="004A2086"/>
    <w:rsid w:val="004A5545"/>
    <w:rsid w:val="004A6889"/>
    <w:rsid w:val="004A6C82"/>
    <w:rsid w:val="004A72F9"/>
    <w:rsid w:val="004B234A"/>
    <w:rsid w:val="004B306B"/>
    <w:rsid w:val="004B5F52"/>
    <w:rsid w:val="004B6102"/>
    <w:rsid w:val="004B6219"/>
    <w:rsid w:val="004C1C8C"/>
    <w:rsid w:val="004C2733"/>
    <w:rsid w:val="004C3D19"/>
    <w:rsid w:val="004C6BAD"/>
    <w:rsid w:val="004C77A7"/>
    <w:rsid w:val="004C79DE"/>
    <w:rsid w:val="004D00C4"/>
    <w:rsid w:val="004D1882"/>
    <w:rsid w:val="004D3337"/>
    <w:rsid w:val="004D55B2"/>
    <w:rsid w:val="004E0CF4"/>
    <w:rsid w:val="004E1448"/>
    <w:rsid w:val="004E1D30"/>
    <w:rsid w:val="004E1E9E"/>
    <w:rsid w:val="004E5DEA"/>
    <w:rsid w:val="004E6DAA"/>
    <w:rsid w:val="004E6FA6"/>
    <w:rsid w:val="004E7283"/>
    <w:rsid w:val="004F0AC8"/>
    <w:rsid w:val="004F3DFB"/>
    <w:rsid w:val="004F7F59"/>
    <w:rsid w:val="00500CA4"/>
    <w:rsid w:val="005102FB"/>
    <w:rsid w:val="00511B57"/>
    <w:rsid w:val="00512293"/>
    <w:rsid w:val="00512F5B"/>
    <w:rsid w:val="00513EBD"/>
    <w:rsid w:val="00515266"/>
    <w:rsid w:val="0051761D"/>
    <w:rsid w:val="00521CA5"/>
    <w:rsid w:val="00522552"/>
    <w:rsid w:val="00522C12"/>
    <w:rsid w:val="005243DA"/>
    <w:rsid w:val="00524A91"/>
    <w:rsid w:val="00526257"/>
    <w:rsid w:val="00526416"/>
    <w:rsid w:val="005265D9"/>
    <w:rsid w:val="00527AF2"/>
    <w:rsid w:val="005323F1"/>
    <w:rsid w:val="0053241E"/>
    <w:rsid w:val="00534179"/>
    <w:rsid w:val="00534780"/>
    <w:rsid w:val="005347F4"/>
    <w:rsid w:val="00534A1B"/>
    <w:rsid w:val="005358B8"/>
    <w:rsid w:val="00536DF2"/>
    <w:rsid w:val="00542369"/>
    <w:rsid w:val="005448B3"/>
    <w:rsid w:val="00546BFB"/>
    <w:rsid w:val="00547343"/>
    <w:rsid w:val="0055258F"/>
    <w:rsid w:val="005527E7"/>
    <w:rsid w:val="00552A77"/>
    <w:rsid w:val="00554777"/>
    <w:rsid w:val="00554B27"/>
    <w:rsid w:val="00554FC9"/>
    <w:rsid w:val="00555AE3"/>
    <w:rsid w:val="0055635A"/>
    <w:rsid w:val="0055710A"/>
    <w:rsid w:val="00557F10"/>
    <w:rsid w:val="00557FAE"/>
    <w:rsid w:val="005604BA"/>
    <w:rsid w:val="005637A4"/>
    <w:rsid w:val="00563860"/>
    <w:rsid w:val="0056462B"/>
    <w:rsid w:val="005674C2"/>
    <w:rsid w:val="00567BF1"/>
    <w:rsid w:val="00572108"/>
    <w:rsid w:val="00572C5C"/>
    <w:rsid w:val="005746F6"/>
    <w:rsid w:val="00575F7A"/>
    <w:rsid w:val="00581301"/>
    <w:rsid w:val="00582B88"/>
    <w:rsid w:val="00583211"/>
    <w:rsid w:val="00583831"/>
    <w:rsid w:val="005848C7"/>
    <w:rsid w:val="00586BE2"/>
    <w:rsid w:val="005871F0"/>
    <w:rsid w:val="00590E3E"/>
    <w:rsid w:val="005911EC"/>
    <w:rsid w:val="00591304"/>
    <w:rsid w:val="00591C4B"/>
    <w:rsid w:val="005944A6"/>
    <w:rsid w:val="0059787E"/>
    <w:rsid w:val="00597C1A"/>
    <w:rsid w:val="005A331E"/>
    <w:rsid w:val="005A474F"/>
    <w:rsid w:val="005A5441"/>
    <w:rsid w:val="005A5BC4"/>
    <w:rsid w:val="005A61C9"/>
    <w:rsid w:val="005B1B1D"/>
    <w:rsid w:val="005B2C93"/>
    <w:rsid w:val="005B2DE2"/>
    <w:rsid w:val="005B339C"/>
    <w:rsid w:val="005B3409"/>
    <w:rsid w:val="005B3627"/>
    <w:rsid w:val="005B36F2"/>
    <w:rsid w:val="005B6114"/>
    <w:rsid w:val="005B6E49"/>
    <w:rsid w:val="005B7E4F"/>
    <w:rsid w:val="005C0D5F"/>
    <w:rsid w:val="005C1130"/>
    <w:rsid w:val="005C1D19"/>
    <w:rsid w:val="005C1DFB"/>
    <w:rsid w:val="005C1F3D"/>
    <w:rsid w:val="005C59E7"/>
    <w:rsid w:val="005C61E8"/>
    <w:rsid w:val="005C744F"/>
    <w:rsid w:val="005C7E6F"/>
    <w:rsid w:val="005D07BC"/>
    <w:rsid w:val="005D0A83"/>
    <w:rsid w:val="005D4ED9"/>
    <w:rsid w:val="005D6F80"/>
    <w:rsid w:val="005E0CDC"/>
    <w:rsid w:val="005E172A"/>
    <w:rsid w:val="005E45C3"/>
    <w:rsid w:val="005E6D86"/>
    <w:rsid w:val="005F01CC"/>
    <w:rsid w:val="005F0378"/>
    <w:rsid w:val="005F2328"/>
    <w:rsid w:val="005F2E2F"/>
    <w:rsid w:val="005F4CBB"/>
    <w:rsid w:val="005F58CB"/>
    <w:rsid w:val="005F5CAD"/>
    <w:rsid w:val="005F64A1"/>
    <w:rsid w:val="005F6D27"/>
    <w:rsid w:val="00603F5F"/>
    <w:rsid w:val="00604E39"/>
    <w:rsid w:val="00610D35"/>
    <w:rsid w:val="00611264"/>
    <w:rsid w:val="00611E8B"/>
    <w:rsid w:val="00613373"/>
    <w:rsid w:val="00615320"/>
    <w:rsid w:val="00622F48"/>
    <w:rsid w:val="0062356C"/>
    <w:rsid w:val="00623C24"/>
    <w:rsid w:val="0062412F"/>
    <w:rsid w:val="0062424F"/>
    <w:rsid w:val="00626DE8"/>
    <w:rsid w:val="00627E3D"/>
    <w:rsid w:val="00627FDB"/>
    <w:rsid w:val="006317E5"/>
    <w:rsid w:val="00632BC5"/>
    <w:rsid w:val="0064147B"/>
    <w:rsid w:val="00641E35"/>
    <w:rsid w:val="0064324C"/>
    <w:rsid w:val="00646585"/>
    <w:rsid w:val="00655BBE"/>
    <w:rsid w:val="0065678B"/>
    <w:rsid w:val="00657565"/>
    <w:rsid w:val="00665948"/>
    <w:rsid w:val="00667115"/>
    <w:rsid w:val="006676A3"/>
    <w:rsid w:val="006711A8"/>
    <w:rsid w:val="00671586"/>
    <w:rsid w:val="00672AEB"/>
    <w:rsid w:val="00672FCD"/>
    <w:rsid w:val="0067352E"/>
    <w:rsid w:val="00673AA4"/>
    <w:rsid w:val="00674980"/>
    <w:rsid w:val="00675578"/>
    <w:rsid w:val="00675911"/>
    <w:rsid w:val="0067700E"/>
    <w:rsid w:val="0068048A"/>
    <w:rsid w:val="006805C1"/>
    <w:rsid w:val="00680D27"/>
    <w:rsid w:val="006810EB"/>
    <w:rsid w:val="0068517A"/>
    <w:rsid w:val="0068526A"/>
    <w:rsid w:val="006853FD"/>
    <w:rsid w:val="006857FE"/>
    <w:rsid w:val="00686912"/>
    <w:rsid w:val="00690F12"/>
    <w:rsid w:val="00691605"/>
    <w:rsid w:val="00691672"/>
    <w:rsid w:val="0069291F"/>
    <w:rsid w:val="00692D20"/>
    <w:rsid w:val="006933FD"/>
    <w:rsid w:val="00693C61"/>
    <w:rsid w:val="00695335"/>
    <w:rsid w:val="00695BE4"/>
    <w:rsid w:val="00696D78"/>
    <w:rsid w:val="00697E90"/>
    <w:rsid w:val="006A0927"/>
    <w:rsid w:val="006A141F"/>
    <w:rsid w:val="006A19C6"/>
    <w:rsid w:val="006A3037"/>
    <w:rsid w:val="006A388C"/>
    <w:rsid w:val="006A7A66"/>
    <w:rsid w:val="006B4AAD"/>
    <w:rsid w:val="006B5272"/>
    <w:rsid w:val="006B53E6"/>
    <w:rsid w:val="006B7022"/>
    <w:rsid w:val="006B7635"/>
    <w:rsid w:val="006B7836"/>
    <w:rsid w:val="006C07F6"/>
    <w:rsid w:val="006C1A42"/>
    <w:rsid w:val="006C1E91"/>
    <w:rsid w:val="006C3E4D"/>
    <w:rsid w:val="006C4FF2"/>
    <w:rsid w:val="006C54A8"/>
    <w:rsid w:val="006D1235"/>
    <w:rsid w:val="006D292C"/>
    <w:rsid w:val="006D612F"/>
    <w:rsid w:val="006E04EF"/>
    <w:rsid w:val="006E0F2E"/>
    <w:rsid w:val="006E1EA4"/>
    <w:rsid w:val="006E23CB"/>
    <w:rsid w:val="006E26EF"/>
    <w:rsid w:val="006E6145"/>
    <w:rsid w:val="006E7035"/>
    <w:rsid w:val="006E7810"/>
    <w:rsid w:val="006F11BE"/>
    <w:rsid w:val="006F1DAC"/>
    <w:rsid w:val="006F777A"/>
    <w:rsid w:val="007004AE"/>
    <w:rsid w:val="00701B71"/>
    <w:rsid w:val="007022AD"/>
    <w:rsid w:val="00703B01"/>
    <w:rsid w:val="0070626F"/>
    <w:rsid w:val="007062FD"/>
    <w:rsid w:val="00707875"/>
    <w:rsid w:val="0071041E"/>
    <w:rsid w:val="00714289"/>
    <w:rsid w:val="00715DC3"/>
    <w:rsid w:val="007163EF"/>
    <w:rsid w:val="0071724F"/>
    <w:rsid w:val="00720D4C"/>
    <w:rsid w:val="00722681"/>
    <w:rsid w:val="00723217"/>
    <w:rsid w:val="00723A4E"/>
    <w:rsid w:val="00723D13"/>
    <w:rsid w:val="007261C0"/>
    <w:rsid w:val="007264B8"/>
    <w:rsid w:val="00726AE5"/>
    <w:rsid w:val="007276CE"/>
    <w:rsid w:val="00730735"/>
    <w:rsid w:val="0073090F"/>
    <w:rsid w:val="00732861"/>
    <w:rsid w:val="0073490F"/>
    <w:rsid w:val="00735DD1"/>
    <w:rsid w:val="007411EE"/>
    <w:rsid w:val="00743B89"/>
    <w:rsid w:val="007476E3"/>
    <w:rsid w:val="00751076"/>
    <w:rsid w:val="00754C37"/>
    <w:rsid w:val="00756C59"/>
    <w:rsid w:val="007571C4"/>
    <w:rsid w:val="007575B9"/>
    <w:rsid w:val="0076045C"/>
    <w:rsid w:val="00761784"/>
    <w:rsid w:val="00762269"/>
    <w:rsid w:val="0076348C"/>
    <w:rsid w:val="007647C2"/>
    <w:rsid w:val="007648C8"/>
    <w:rsid w:val="00765211"/>
    <w:rsid w:val="0076532F"/>
    <w:rsid w:val="0076673F"/>
    <w:rsid w:val="00766D9D"/>
    <w:rsid w:val="00767602"/>
    <w:rsid w:val="00770A5E"/>
    <w:rsid w:val="00770B4B"/>
    <w:rsid w:val="007713CB"/>
    <w:rsid w:val="00771823"/>
    <w:rsid w:val="00772337"/>
    <w:rsid w:val="007739D5"/>
    <w:rsid w:val="007740A1"/>
    <w:rsid w:val="00774D93"/>
    <w:rsid w:val="007762DF"/>
    <w:rsid w:val="00782BE1"/>
    <w:rsid w:val="00782FB5"/>
    <w:rsid w:val="007832B6"/>
    <w:rsid w:val="00786888"/>
    <w:rsid w:val="00786D2A"/>
    <w:rsid w:val="00787C8F"/>
    <w:rsid w:val="00790C87"/>
    <w:rsid w:val="00790EFE"/>
    <w:rsid w:val="00791F04"/>
    <w:rsid w:val="007931E8"/>
    <w:rsid w:val="00793B98"/>
    <w:rsid w:val="007948A5"/>
    <w:rsid w:val="00795849"/>
    <w:rsid w:val="007A24F3"/>
    <w:rsid w:val="007A4C1D"/>
    <w:rsid w:val="007A4E5D"/>
    <w:rsid w:val="007B0C50"/>
    <w:rsid w:val="007B23D3"/>
    <w:rsid w:val="007B5A36"/>
    <w:rsid w:val="007B5DEF"/>
    <w:rsid w:val="007B6291"/>
    <w:rsid w:val="007B77FC"/>
    <w:rsid w:val="007B7975"/>
    <w:rsid w:val="007C1640"/>
    <w:rsid w:val="007C31A7"/>
    <w:rsid w:val="007C4B61"/>
    <w:rsid w:val="007C4BB2"/>
    <w:rsid w:val="007C62E3"/>
    <w:rsid w:val="007C6426"/>
    <w:rsid w:val="007D139D"/>
    <w:rsid w:val="007D4575"/>
    <w:rsid w:val="007D6FB3"/>
    <w:rsid w:val="007E106F"/>
    <w:rsid w:val="007E21E5"/>
    <w:rsid w:val="007E70CF"/>
    <w:rsid w:val="007F0B16"/>
    <w:rsid w:val="007F212B"/>
    <w:rsid w:val="007F278B"/>
    <w:rsid w:val="007F27B6"/>
    <w:rsid w:val="007F6743"/>
    <w:rsid w:val="007F674D"/>
    <w:rsid w:val="007F6BCB"/>
    <w:rsid w:val="00800B59"/>
    <w:rsid w:val="00802B27"/>
    <w:rsid w:val="00802CF5"/>
    <w:rsid w:val="0080359B"/>
    <w:rsid w:val="00806D5B"/>
    <w:rsid w:val="008123B7"/>
    <w:rsid w:val="008205F5"/>
    <w:rsid w:val="0082266D"/>
    <w:rsid w:val="00822D56"/>
    <w:rsid w:val="00830432"/>
    <w:rsid w:val="00830F41"/>
    <w:rsid w:val="00833607"/>
    <w:rsid w:val="00833BDB"/>
    <w:rsid w:val="0083506F"/>
    <w:rsid w:val="00835E3C"/>
    <w:rsid w:val="008362E2"/>
    <w:rsid w:val="00836EAD"/>
    <w:rsid w:val="00840116"/>
    <w:rsid w:val="00840836"/>
    <w:rsid w:val="0084280F"/>
    <w:rsid w:val="008429C5"/>
    <w:rsid w:val="0084538F"/>
    <w:rsid w:val="00845F14"/>
    <w:rsid w:val="00846246"/>
    <w:rsid w:val="008466B3"/>
    <w:rsid w:val="00850C12"/>
    <w:rsid w:val="0085393F"/>
    <w:rsid w:val="0085457C"/>
    <w:rsid w:val="00860C67"/>
    <w:rsid w:val="00861273"/>
    <w:rsid w:val="008630C4"/>
    <w:rsid w:val="00865E52"/>
    <w:rsid w:val="00867AAE"/>
    <w:rsid w:val="00867DB8"/>
    <w:rsid w:val="008704AB"/>
    <w:rsid w:val="008722EF"/>
    <w:rsid w:val="0087277C"/>
    <w:rsid w:val="00872F63"/>
    <w:rsid w:val="008758D0"/>
    <w:rsid w:val="008766D2"/>
    <w:rsid w:val="008773B8"/>
    <w:rsid w:val="00877F69"/>
    <w:rsid w:val="00881274"/>
    <w:rsid w:val="008818CC"/>
    <w:rsid w:val="008821D2"/>
    <w:rsid w:val="00885D17"/>
    <w:rsid w:val="00887C3D"/>
    <w:rsid w:val="0089071E"/>
    <w:rsid w:val="00892545"/>
    <w:rsid w:val="008936A7"/>
    <w:rsid w:val="008942F6"/>
    <w:rsid w:val="008945CF"/>
    <w:rsid w:val="00894AD5"/>
    <w:rsid w:val="00894E16"/>
    <w:rsid w:val="008950A2"/>
    <w:rsid w:val="008956D2"/>
    <w:rsid w:val="008962F4"/>
    <w:rsid w:val="00896F91"/>
    <w:rsid w:val="00897C0B"/>
    <w:rsid w:val="008A12E4"/>
    <w:rsid w:val="008A1F7A"/>
    <w:rsid w:val="008A2F66"/>
    <w:rsid w:val="008A3778"/>
    <w:rsid w:val="008A3942"/>
    <w:rsid w:val="008A4972"/>
    <w:rsid w:val="008B0E1E"/>
    <w:rsid w:val="008B249E"/>
    <w:rsid w:val="008B3000"/>
    <w:rsid w:val="008B5F84"/>
    <w:rsid w:val="008B6EFF"/>
    <w:rsid w:val="008C1151"/>
    <w:rsid w:val="008C1E7C"/>
    <w:rsid w:val="008C2E15"/>
    <w:rsid w:val="008C35E0"/>
    <w:rsid w:val="008C3BC4"/>
    <w:rsid w:val="008C5458"/>
    <w:rsid w:val="008C5DE1"/>
    <w:rsid w:val="008C7725"/>
    <w:rsid w:val="008D30CE"/>
    <w:rsid w:val="008D3AED"/>
    <w:rsid w:val="008D46AB"/>
    <w:rsid w:val="008D5B21"/>
    <w:rsid w:val="008D5BCC"/>
    <w:rsid w:val="008D5FB3"/>
    <w:rsid w:val="008E04BB"/>
    <w:rsid w:val="008E1CAC"/>
    <w:rsid w:val="008E2844"/>
    <w:rsid w:val="008E56A1"/>
    <w:rsid w:val="008F28D6"/>
    <w:rsid w:val="008F35C2"/>
    <w:rsid w:val="008F49FE"/>
    <w:rsid w:val="008F5CF8"/>
    <w:rsid w:val="00901E04"/>
    <w:rsid w:val="00905799"/>
    <w:rsid w:val="00905CF5"/>
    <w:rsid w:val="0090607D"/>
    <w:rsid w:val="009074CB"/>
    <w:rsid w:val="009141B6"/>
    <w:rsid w:val="0091451A"/>
    <w:rsid w:val="00915134"/>
    <w:rsid w:val="009178AE"/>
    <w:rsid w:val="00917EFE"/>
    <w:rsid w:val="00926C56"/>
    <w:rsid w:val="0093103C"/>
    <w:rsid w:val="009313F6"/>
    <w:rsid w:val="00931E8C"/>
    <w:rsid w:val="0093371F"/>
    <w:rsid w:val="0093442D"/>
    <w:rsid w:val="00934A94"/>
    <w:rsid w:val="009356C1"/>
    <w:rsid w:val="00935DA3"/>
    <w:rsid w:val="00941F91"/>
    <w:rsid w:val="00944CB3"/>
    <w:rsid w:val="009467A5"/>
    <w:rsid w:val="009472C0"/>
    <w:rsid w:val="00951E96"/>
    <w:rsid w:val="00956009"/>
    <w:rsid w:val="0095786C"/>
    <w:rsid w:val="00961F5F"/>
    <w:rsid w:val="009624AC"/>
    <w:rsid w:val="009624B9"/>
    <w:rsid w:val="0096362A"/>
    <w:rsid w:val="0096612B"/>
    <w:rsid w:val="00966D5E"/>
    <w:rsid w:val="00966EAF"/>
    <w:rsid w:val="009704AD"/>
    <w:rsid w:val="00972437"/>
    <w:rsid w:val="00977882"/>
    <w:rsid w:val="0098297B"/>
    <w:rsid w:val="009833A6"/>
    <w:rsid w:val="00983400"/>
    <w:rsid w:val="00987A9F"/>
    <w:rsid w:val="009936F7"/>
    <w:rsid w:val="00996879"/>
    <w:rsid w:val="009A17AB"/>
    <w:rsid w:val="009A1AAC"/>
    <w:rsid w:val="009A1E76"/>
    <w:rsid w:val="009A34B0"/>
    <w:rsid w:val="009A3C90"/>
    <w:rsid w:val="009A4944"/>
    <w:rsid w:val="009A52A8"/>
    <w:rsid w:val="009A5971"/>
    <w:rsid w:val="009A602F"/>
    <w:rsid w:val="009B1ECF"/>
    <w:rsid w:val="009B246A"/>
    <w:rsid w:val="009B26E8"/>
    <w:rsid w:val="009B28EA"/>
    <w:rsid w:val="009B4EB8"/>
    <w:rsid w:val="009B656B"/>
    <w:rsid w:val="009B789E"/>
    <w:rsid w:val="009C02A8"/>
    <w:rsid w:val="009C07C0"/>
    <w:rsid w:val="009C1182"/>
    <w:rsid w:val="009C17BB"/>
    <w:rsid w:val="009C58A2"/>
    <w:rsid w:val="009C6DDD"/>
    <w:rsid w:val="009D2422"/>
    <w:rsid w:val="009D2C13"/>
    <w:rsid w:val="009D5638"/>
    <w:rsid w:val="009D5737"/>
    <w:rsid w:val="009D6E67"/>
    <w:rsid w:val="009E2750"/>
    <w:rsid w:val="009E372F"/>
    <w:rsid w:val="009E3E04"/>
    <w:rsid w:val="009E4385"/>
    <w:rsid w:val="009E5B06"/>
    <w:rsid w:val="009E779D"/>
    <w:rsid w:val="009F0A42"/>
    <w:rsid w:val="009F21AF"/>
    <w:rsid w:val="009F2E0F"/>
    <w:rsid w:val="009F3ED1"/>
    <w:rsid w:val="009F6DA9"/>
    <w:rsid w:val="00A013CE"/>
    <w:rsid w:val="00A013F1"/>
    <w:rsid w:val="00A024E1"/>
    <w:rsid w:val="00A03320"/>
    <w:rsid w:val="00A04789"/>
    <w:rsid w:val="00A05685"/>
    <w:rsid w:val="00A05AE4"/>
    <w:rsid w:val="00A06438"/>
    <w:rsid w:val="00A078A7"/>
    <w:rsid w:val="00A07901"/>
    <w:rsid w:val="00A10D2A"/>
    <w:rsid w:val="00A12424"/>
    <w:rsid w:val="00A131BD"/>
    <w:rsid w:val="00A13BF1"/>
    <w:rsid w:val="00A1489E"/>
    <w:rsid w:val="00A14C99"/>
    <w:rsid w:val="00A16483"/>
    <w:rsid w:val="00A23214"/>
    <w:rsid w:val="00A24649"/>
    <w:rsid w:val="00A2509D"/>
    <w:rsid w:val="00A25487"/>
    <w:rsid w:val="00A26703"/>
    <w:rsid w:val="00A3205D"/>
    <w:rsid w:val="00A3363B"/>
    <w:rsid w:val="00A33BD6"/>
    <w:rsid w:val="00A3606E"/>
    <w:rsid w:val="00A3677D"/>
    <w:rsid w:val="00A37410"/>
    <w:rsid w:val="00A40FB5"/>
    <w:rsid w:val="00A4103C"/>
    <w:rsid w:val="00A424C9"/>
    <w:rsid w:val="00A4364E"/>
    <w:rsid w:val="00A44B36"/>
    <w:rsid w:val="00A47CF3"/>
    <w:rsid w:val="00A52FA2"/>
    <w:rsid w:val="00A537FA"/>
    <w:rsid w:val="00A55F61"/>
    <w:rsid w:val="00A56C94"/>
    <w:rsid w:val="00A56D56"/>
    <w:rsid w:val="00A60CE9"/>
    <w:rsid w:val="00A61CB1"/>
    <w:rsid w:val="00A61F05"/>
    <w:rsid w:val="00A63788"/>
    <w:rsid w:val="00A64BFE"/>
    <w:rsid w:val="00A7067E"/>
    <w:rsid w:val="00A739C0"/>
    <w:rsid w:val="00A73B13"/>
    <w:rsid w:val="00A73DA8"/>
    <w:rsid w:val="00A77E62"/>
    <w:rsid w:val="00A82120"/>
    <w:rsid w:val="00A828E3"/>
    <w:rsid w:val="00A84EF5"/>
    <w:rsid w:val="00A85010"/>
    <w:rsid w:val="00A87665"/>
    <w:rsid w:val="00A9125D"/>
    <w:rsid w:val="00A95EDA"/>
    <w:rsid w:val="00A9688F"/>
    <w:rsid w:val="00A96AFC"/>
    <w:rsid w:val="00A970BF"/>
    <w:rsid w:val="00A97D19"/>
    <w:rsid w:val="00AA094C"/>
    <w:rsid w:val="00AA1F18"/>
    <w:rsid w:val="00AA4ACC"/>
    <w:rsid w:val="00AA6B82"/>
    <w:rsid w:val="00AB0253"/>
    <w:rsid w:val="00AB123E"/>
    <w:rsid w:val="00AB2C6E"/>
    <w:rsid w:val="00AB2EA1"/>
    <w:rsid w:val="00AB5E5D"/>
    <w:rsid w:val="00AC0674"/>
    <w:rsid w:val="00AC0A52"/>
    <w:rsid w:val="00AC1761"/>
    <w:rsid w:val="00AC2A59"/>
    <w:rsid w:val="00AC3721"/>
    <w:rsid w:val="00AC6069"/>
    <w:rsid w:val="00AC60C7"/>
    <w:rsid w:val="00AC6513"/>
    <w:rsid w:val="00AC6D5A"/>
    <w:rsid w:val="00AC6EDD"/>
    <w:rsid w:val="00AD08DC"/>
    <w:rsid w:val="00AD0A51"/>
    <w:rsid w:val="00AD0E03"/>
    <w:rsid w:val="00AD1A7B"/>
    <w:rsid w:val="00AD1DC7"/>
    <w:rsid w:val="00AD5952"/>
    <w:rsid w:val="00AD623D"/>
    <w:rsid w:val="00AE25EA"/>
    <w:rsid w:val="00AE2C18"/>
    <w:rsid w:val="00AE528B"/>
    <w:rsid w:val="00AE5303"/>
    <w:rsid w:val="00AE5E57"/>
    <w:rsid w:val="00AF2304"/>
    <w:rsid w:val="00AF3E37"/>
    <w:rsid w:val="00AF40F7"/>
    <w:rsid w:val="00AF786C"/>
    <w:rsid w:val="00B019EC"/>
    <w:rsid w:val="00B03B0B"/>
    <w:rsid w:val="00B03E0B"/>
    <w:rsid w:val="00B06C03"/>
    <w:rsid w:val="00B07681"/>
    <w:rsid w:val="00B078EC"/>
    <w:rsid w:val="00B11358"/>
    <w:rsid w:val="00B13D5C"/>
    <w:rsid w:val="00B25311"/>
    <w:rsid w:val="00B25497"/>
    <w:rsid w:val="00B3072E"/>
    <w:rsid w:val="00B328F3"/>
    <w:rsid w:val="00B32E7C"/>
    <w:rsid w:val="00B353CB"/>
    <w:rsid w:val="00B36E72"/>
    <w:rsid w:val="00B37FE8"/>
    <w:rsid w:val="00B40197"/>
    <w:rsid w:val="00B40AE0"/>
    <w:rsid w:val="00B41874"/>
    <w:rsid w:val="00B442C3"/>
    <w:rsid w:val="00B4678A"/>
    <w:rsid w:val="00B471A1"/>
    <w:rsid w:val="00B4795D"/>
    <w:rsid w:val="00B51378"/>
    <w:rsid w:val="00B517EE"/>
    <w:rsid w:val="00B54F78"/>
    <w:rsid w:val="00B55508"/>
    <w:rsid w:val="00B56544"/>
    <w:rsid w:val="00B56E0B"/>
    <w:rsid w:val="00B57483"/>
    <w:rsid w:val="00B57740"/>
    <w:rsid w:val="00B57E00"/>
    <w:rsid w:val="00B602AD"/>
    <w:rsid w:val="00B622A1"/>
    <w:rsid w:val="00B62EEA"/>
    <w:rsid w:val="00B6392A"/>
    <w:rsid w:val="00B648B5"/>
    <w:rsid w:val="00B67909"/>
    <w:rsid w:val="00B67C2C"/>
    <w:rsid w:val="00B715E3"/>
    <w:rsid w:val="00B72F39"/>
    <w:rsid w:val="00B76319"/>
    <w:rsid w:val="00B768A6"/>
    <w:rsid w:val="00B8186C"/>
    <w:rsid w:val="00B849AF"/>
    <w:rsid w:val="00B85140"/>
    <w:rsid w:val="00B86932"/>
    <w:rsid w:val="00B8717B"/>
    <w:rsid w:val="00B87A3B"/>
    <w:rsid w:val="00B90D7C"/>
    <w:rsid w:val="00B92D7B"/>
    <w:rsid w:val="00B95C71"/>
    <w:rsid w:val="00BA1ECF"/>
    <w:rsid w:val="00BA46F4"/>
    <w:rsid w:val="00BA6760"/>
    <w:rsid w:val="00BB08B2"/>
    <w:rsid w:val="00BB0B01"/>
    <w:rsid w:val="00BB2595"/>
    <w:rsid w:val="00BB322D"/>
    <w:rsid w:val="00BB3395"/>
    <w:rsid w:val="00BB34F2"/>
    <w:rsid w:val="00BB5794"/>
    <w:rsid w:val="00BB6CEB"/>
    <w:rsid w:val="00BB78B8"/>
    <w:rsid w:val="00BC0771"/>
    <w:rsid w:val="00BC4BCE"/>
    <w:rsid w:val="00BC5214"/>
    <w:rsid w:val="00BC648C"/>
    <w:rsid w:val="00BC6673"/>
    <w:rsid w:val="00BC7924"/>
    <w:rsid w:val="00BD10E4"/>
    <w:rsid w:val="00BD3BE9"/>
    <w:rsid w:val="00BD4D9C"/>
    <w:rsid w:val="00BD4E08"/>
    <w:rsid w:val="00BD57DF"/>
    <w:rsid w:val="00BD6289"/>
    <w:rsid w:val="00BE3A6F"/>
    <w:rsid w:val="00BE3BAD"/>
    <w:rsid w:val="00BF1FA9"/>
    <w:rsid w:val="00BF519A"/>
    <w:rsid w:val="00BF633F"/>
    <w:rsid w:val="00C00030"/>
    <w:rsid w:val="00C03D3A"/>
    <w:rsid w:val="00C03F0D"/>
    <w:rsid w:val="00C05FFC"/>
    <w:rsid w:val="00C06096"/>
    <w:rsid w:val="00C07676"/>
    <w:rsid w:val="00C07B50"/>
    <w:rsid w:val="00C07F50"/>
    <w:rsid w:val="00C12AD2"/>
    <w:rsid w:val="00C15150"/>
    <w:rsid w:val="00C15E71"/>
    <w:rsid w:val="00C162A5"/>
    <w:rsid w:val="00C1704F"/>
    <w:rsid w:val="00C17EFA"/>
    <w:rsid w:val="00C17F08"/>
    <w:rsid w:val="00C202B8"/>
    <w:rsid w:val="00C222A8"/>
    <w:rsid w:val="00C2451B"/>
    <w:rsid w:val="00C2692A"/>
    <w:rsid w:val="00C301C2"/>
    <w:rsid w:val="00C30C36"/>
    <w:rsid w:val="00C3267E"/>
    <w:rsid w:val="00C32AEE"/>
    <w:rsid w:val="00C3526F"/>
    <w:rsid w:val="00C372D1"/>
    <w:rsid w:val="00C409D8"/>
    <w:rsid w:val="00C40B6D"/>
    <w:rsid w:val="00C42CDC"/>
    <w:rsid w:val="00C42ED0"/>
    <w:rsid w:val="00C44BE2"/>
    <w:rsid w:val="00C459A4"/>
    <w:rsid w:val="00C45EDF"/>
    <w:rsid w:val="00C47946"/>
    <w:rsid w:val="00C47F45"/>
    <w:rsid w:val="00C52EE7"/>
    <w:rsid w:val="00C5475D"/>
    <w:rsid w:val="00C54A30"/>
    <w:rsid w:val="00C5580F"/>
    <w:rsid w:val="00C56182"/>
    <w:rsid w:val="00C562F7"/>
    <w:rsid w:val="00C565B0"/>
    <w:rsid w:val="00C57560"/>
    <w:rsid w:val="00C64817"/>
    <w:rsid w:val="00C664E1"/>
    <w:rsid w:val="00C7173D"/>
    <w:rsid w:val="00C71CF3"/>
    <w:rsid w:val="00C74C68"/>
    <w:rsid w:val="00C75D7A"/>
    <w:rsid w:val="00C76D9B"/>
    <w:rsid w:val="00C76EB0"/>
    <w:rsid w:val="00C77D08"/>
    <w:rsid w:val="00C804A5"/>
    <w:rsid w:val="00C82639"/>
    <w:rsid w:val="00C82877"/>
    <w:rsid w:val="00C8360C"/>
    <w:rsid w:val="00C87779"/>
    <w:rsid w:val="00C92758"/>
    <w:rsid w:val="00C944B2"/>
    <w:rsid w:val="00C972DE"/>
    <w:rsid w:val="00CA0094"/>
    <w:rsid w:val="00CA0A96"/>
    <w:rsid w:val="00CA18F4"/>
    <w:rsid w:val="00CA5969"/>
    <w:rsid w:val="00CA62D7"/>
    <w:rsid w:val="00CA6684"/>
    <w:rsid w:val="00CA76E0"/>
    <w:rsid w:val="00CB0F7E"/>
    <w:rsid w:val="00CB1343"/>
    <w:rsid w:val="00CB1799"/>
    <w:rsid w:val="00CB4969"/>
    <w:rsid w:val="00CB6954"/>
    <w:rsid w:val="00CB7915"/>
    <w:rsid w:val="00CC0FC7"/>
    <w:rsid w:val="00CC143D"/>
    <w:rsid w:val="00CC1C4E"/>
    <w:rsid w:val="00CC2860"/>
    <w:rsid w:val="00CC4361"/>
    <w:rsid w:val="00CC4AAE"/>
    <w:rsid w:val="00CC5666"/>
    <w:rsid w:val="00CC7DEC"/>
    <w:rsid w:val="00CD2C84"/>
    <w:rsid w:val="00CD3200"/>
    <w:rsid w:val="00CD42FE"/>
    <w:rsid w:val="00CD47E6"/>
    <w:rsid w:val="00CD5C36"/>
    <w:rsid w:val="00CD5FBA"/>
    <w:rsid w:val="00CE0D98"/>
    <w:rsid w:val="00CE0F89"/>
    <w:rsid w:val="00CE1D90"/>
    <w:rsid w:val="00CE1E1D"/>
    <w:rsid w:val="00CE2FF1"/>
    <w:rsid w:val="00CE4FC3"/>
    <w:rsid w:val="00D034C9"/>
    <w:rsid w:val="00D04318"/>
    <w:rsid w:val="00D0496A"/>
    <w:rsid w:val="00D04BE0"/>
    <w:rsid w:val="00D056FB"/>
    <w:rsid w:val="00D05D6F"/>
    <w:rsid w:val="00D05E25"/>
    <w:rsid w:val="00D06436"/>
    <w:rsid w:val="00D06F93"/>
    <w:rsid w:val="00D077CC"/>
    <w:rsid w:val="00D102B6"/>
    <w:rsid w:val="00D103CB"/>
    <w:rsid w:val="00D10489"/>
    <w:rsid w:val="00D109B6"/>
    <w:rsid w:val="00D12FB1"/>
    <w:rsid w:val="00D134C9"/>
    <w:rsid w:val="00D14C63"/>
    <w:rsid w:val="00D15421"/>
    <w:rsid w:val="00D1557B"/>
    <w:rsid w:val="00D17035"/>
    <w:rsid w:val="00D2122D"/>
    <w:rsid w:val="00D21731"/>
    <w:rsid w:val="00D21907"/>
    <w:rsid w:val="00D21998"/>
    <w:rsid w:val="00D21A1D"/>
    <w:rsid w:val="00D222CE"/>
    <w:rsid w:val="00D23341"/>
    <w:rsid w:val="00D24869"/>
    <w:rsid w:val="00D2668C"/>
    <w:rsid w:val="00D2777A"/>
    <w:rsid w:val="00D30754"/>
    <w:rsid w:val="00D30857"/>
    <w:rsid w:val="00D31D1E"/>
    <w:rsid w:val="00D3206C"/>
    <w:rsid w:val="00D333DE"/>
    <w:rsid w:val="00D35FBF"/>
    <w:rsid w:val="00D36382"/>
    <w:rsid w:val="00D369B0"/>
    <w:rsid w:val="00D41284"/>
    <w:rsid w:val="00D41F00"/>
    <w:rsid w:val="00D43E2F"/>
    <w:rsid w:val="00D469CC"/>
    <w:rsid w:val="00D52741"/>
    <w:rsid w:val="00D53339"/>
    <w:rsid w:val="00D55380"/>
    <w:rsid w:val="00D562C0"/>
    <w:rsid w:val="00D57E01"/>
    <w:rsid w:val="00D604F0"/>
    <w:rsid w:val="00D60AD4"/>
    <w:rsid w:val="00D63239"/>
    <w:rsid w:val="00D64BE1"/>
    <w:rsid w:val="00D67B4F"/>
    <w:rsid w:val="00D71C7A"/>
    <w:rsid w:val="00D73F51"/>
    <w:rsid w:val="00D764EA"/>
    <w:rsid w:val="00D768B6"/>
    <w:rsid w:val="00D77993"/>
    <w:rsid w:val="00D84489"/>
    <w:rsid w:val="00D84F7F"/>
    <w:rsid w:val="00D8671B"/>
    <w:rsid w:val="00D90E72"/>
    <w:rsid w:val="00D938F5"/>
    <w:rsid w:val="00D93FC4"/>
    <w:rsid w:val="00D947D3"/>
    <w:rsid w:val="00D95E38"/>
    <w:rsid w:val="00D96294"/>
    <w:rsid w:val="00D977D1"/>
    <w:rsid w:val="00DA1870"/>
    <w:rsid w:val="00DA2FCA"/>
    <w:rsid w:val="00DA38DB"/>
    <w:rsid w:val="00DA3F51"/>
    <w:rsid w:val="00DA468F"/>
    <w:rsid w:val="00DA56AD"/>
    <w:rsid w:val="00DA68E9"/>
    <w:rsid w:val="00DA6BDB"/>
    <w:rsid w:val="00DA7B35"/>
    <w:rsid w:val="00DB27EF"/>
    <w:rsid w:val="00DB35C6"/>
    <w:rsid w:val="00DB5DAF"/>
    <w:rsid w:val="00DB75F8"/>
    <w:rsid w:val="00DC0EA9"/>
    <w:rsid w:val="00DC165C"/>
    <w:rsid w:val="00DC40B2"/>
    <w:rsid w:val="00DC687A"/>
    <w:rsid w:val="00DC70C1"/>
    <w:rsid w:val="00DC7904"/>
    <w:rsid w:val="00DD065B"/>
    <w:rsid w:val="00DD0689"/>
    <w:rsid w:val="00DD459F"/>
    <w:rsid w:val="00DD6C98"/>
    <w:rsid w:val="00DD7809"/>
    <w:rsid w:val="00DE06AE"/>
    <w:rsid w:val="00DE0D08"/>
    <w:rsid w:val="00DE1B5A"/>
    <w:rsid w:val="00DE2AD6"/>
    <w:rsid w:val="00DE3BC9"/>
    <w:rsid w:val="00DE491F"/>
    <w:rsid w:val="00DE4C05"/>
    <w:rsid w:val="00DE5583"/>
    <w:rsid w:val="00DE7210"/>
    <w:rsid w:val="00DF25B9"/>
    <w:rsid w:val="00DF289A"/>
    <w:rsid w:val="00DF2D90"/>
    <w:rsid w:val="00DF6E89"/>
    <w:rsid w:val="00E025C5"/>
    <w:rsid w:val="00E034CA"/>
    <w:rsid w:val="00E04AAB"/>
    <w:rsid w:val="00E05CD3"/>
    <w:rsid w:val="00E060C5"/>
    <w:rsid w:val="00E0689F"/>
    <w:rsid w:val="00E07BFB"/>
    <w:rsid w:val="00E100F2"/>
    <w:rsid w:val="00E118A1"/>
    <w:rsid w:val="00E1272B"/>
    <w:rsid w:val="00E12A99"/>
    <w:rsid w:val="00E137ED"/>
    <w:rsid w:val="00E15DE2"/>
    <w:rsid w:val="00E16E87"/>
    <w:rsid w:val="00E2037A"/>
    <w:rsid w:val="00E206D7"/>
    <w:rsid w:val="00E211CE"/>
    <w:rsid w:val="00E23F52"/>
    <w:rsid w:val="00E25CFF"/>
    <w:rsid w:val="00E27416"/>
    <w:rsid w:val="00E27888"/>
    <w:rsid w:val="00E3008A"/>
    <w:rsid w:val="00E314F5"/>
    <w:rsid w:val="00E3219F"/>
    <w:rsid w:val="00E355A4"/>
    <w:rsid w:val="00E35BA8"/>
    <w:rsid w:val="00E35F31"/>
    <w:rsid w:val="00E36A84"/>
    <w:rsid w:val="00E375B8"/>
    <w:rsid w:val="00E411A7"/>
    <w:rsid w:val="00E413A4"/>
    <w:rsid w:val="00E417D9"/>
    <w:rsid w:val="00E41FBB"/>
    <w:rsid w:val="00E4251A"/>
    <w:rsid w:val="00E43DB9"/>
    <w:rsid w:val="00E456D3"/>
    <w:rsid w:val="00E5153C"/>
    <w:rsid w:val="00E51579"/>
    <w:rsid w:val="00E52722"/>
    <w:rsid w:val="00E56ABD"/>
    <w:rsid w:val="00E61C09"/>
    <w:rsid w:val="00E62513"/>
    <w:rsid w:val="00E63A08"/>
    <w:rsid w:val="00E65A56"/>
    <w:rsid w:val="00E73D19"/>
    <w:rsid w:val="00E74183"/>
    <w:rsid w:val="00E74185"/>
    <w:rsid w:val="00E75B0E"/>
    <w:rsid w:val="00E8279F"/>
    <w:rsid w:val="00E84569"/>
    <w:rsid w:val="00E853C1"/>
    <w:rsid w:val="00E85789"/>
    <w:rsid w:val="00E8623E"/>
    <w:rsid w:val="00E86999"/>
    <w:rsid w:val="00E87E21"/>
    <w:rsid w:val="00E90106"/>
    <w:rsid w:val="00E9029C"/>
    <w:rsid w:val="00E90828"/>
    <w:rsid w:val="00E90BC9"/>
    <w:rsid w:val="00E93127"/>
    <w:rsid w:val="00E93F79"/>
    <w:rsid w:val="00E9406D"/>
    <w:rsid w:val="00E9768E"/>
    <w:rsid w:val="00EA273A"/>
    <w:rsid w:val="00EA2BDA"/>
    <w:rsid w:val="00EA2C30"/>
    <w:rsid w:val="00EA4882"/>
    <w:rsid w:val="00EA5544"/>
    <w:rsid w:val="00EA5ADE"/>
    <w:rsid w:val="00EA7FDC"/>
    <w:rsid w:val="00EB2E4D"/>
    <w:rsid w:val="00EB3598"/>
    <w:rsid w:val="00EB544E"/>
    <w:rsid w:val="00EC0CEC"/>
    <w:rsid w:val="00EC1EA6"/>
    <w:rsid w:val="00EC5E0F"/>
    <w:rsid w:val="00EC60E5"/>
    <w:rsid w:val="00EC6D7C"/>
    <w:rsid w:val="00EC7A7F"/>
    <w:rsid w:val="00ED0C8D"/>
    <w:rsid w:val="00ED2DB1"/>
    <w:rsid w:val="00ED3B2B"/>
    <w:rsid w:val="00ED41C3"/>
    <w:rsid w:val="00ED6AB4"/>
    <w:rsid w:val="00ED711E"/>
    <w:rsid w:val="00EE014E"/>
    <w:rsid w:val="00EE1CA6"/>
    <w:rsid w:val="00EE1D82"/>
    <w:rsid w:val="00EE2BAD"/>
    <w:rsid w:val="00EE3C72"/>
    <w:rsid w:val="00EE6130"/>
    <w:rsid w:val="00EF0F55"/>
    <w:rsid w:val="00EF133E"/>
    <w:rsid w:val="00EF1583"/>
    <w:rsid w:val="00EF1805"/>
    <w:rsid w:val="00EF3964"/>
    <w:rsid w:val="00EF5D10"/>
    <w:rsid w:val="00EF5FB0"/>
    <w:rsid w:val="00EF6E85"/>
    <w:rsid w:val="00EF7E23"/>
    <w:rsid w:val="00F0109D"/>
    <w:rsid w:val="00F0162C"/>
    <w:rsid w:val="00F02BE0"/>
    <w:rsid w:val="00F02DD5"/>
    <w:rsid w:val="00F03345"/>
    <w:rsid w:val="00F06054"/>
    <w:rsid w:val="00F07454"/>
    <w:rsid w:val="00F11A28"/>
    <w:rsid w:val="00F159E9"/>
    <w:rsid w:val="00F1686D"/>
    <w:rsid w:val="00F20909"/>
    <w:rsid w:val="00F2534F"/>
    <w:rsid w:val="00F26CC0"/>
    <w:rsid w:val="00F31003"/>
    <w:rsid w:val="00F3135A"/>
    <w:rsid w:val="00F3186A"/>
    <w:rsid w:val="00F330E3"/>
    <w:rsid w:val="00F33F2D"/>
    <w:rsid w:val="00F34738"/>
    <w:rsid w:val="00F3573A"/>
    <w:rsid w:val="00F3690D"/>
    <w:rsid w:val="00F37909"/>
    <w:rsid w:val="00F37EE5"/>
    <w:rsid w:val="00F4251E"/>
    <w:rsid w:val="00F42F25"/>
    <w:rsid w:val="00F43D77"/>
    <w:rsid w:val="00F4635E"/>
    <w:rsid w:val="00F47417"/>
    <w:rsid w:val="00F518AE"/>
    <w:rsid w:val="00F52158"/>
    <w:rsid w:val="00F529C2"/>
    <w:rsid w:val="00F52D28"/>
    <w:rsid w:val="00F57CD3"/>
    <w:rsid w:val="00F60288"/>
    <w:rsid w:val="00F605C8"/>
    <w:rsid w:val="00F629AE"/>
    <w:rsid w:val="00F63B10"/>
    <w:rsid w:val="00F64274"/>
    <w:rsid w:val="00F64F04"/>
    <w:rsid w:val="00F70023"/>
    <w:rsid w:val="00F715B9"/>
    <w:rsid w:val="00F729AF"/>
    <w:rsid w:val="00F7625F"/>
    <w:rsid w:val="00F76B6D"/>
    <w:rsid w:val="00F8030F"/>
    <w:rsid w:val="00F80F35"/>
    <w:rsid w:val="00F85FA5"/>
    <w:rsid w:val="00F87496"/>
    <w:rsid w:val="00F87719"/>
    <w:rsid w:val="00F87F59"/>
    <w:rsid w:val="00F90332"/>
    <w:rsid w:val="00F90BBB"/>
    <w:rsid w:val="00F92BE3"/>
    <w:rsid w:val="00F956C1"/>
    <w:rsid w:val="00F959B4"/>
    <w:rsid w:val="00F9765E"/>
    <w:rsid w:val="00FA0688"/>
    <w:rsid w:val="00FA1567"/>
    <w:rsid w:val="00FA15E9"/>
    <w:rsid w:val="00FA28EF"/>
    <w:rsid w:val="00FA6018"/>
    <w:rsid w:val="00FA6A5A"/>
    <w:rsid w:val="00FB19AE"/>
    <w:rsid w:val="00FB1A15"/>
    <w:rsid w:val="00FB1B58"/>
    <w:rsid w:val="00FB1E22"/>
    <w:rsid w:val="00FB2AA3"/>
    <w:rsid w:val="00FB3929"/>
    <w:rsid w:val="00FB6719"/>
    <w:rsid w:val="00FC010B"/>
    <w:rsid w:val="00FC0E2A"/>
    <w:rsid w:val="00FC1666"/>
    <w:rsid w:val="00FC275C"/>
    <w:rsid w:val="00FC5006"/>
    <w:rsid w:val="00FC55AD"/>
    <w:rsid w:val="00FD019C"/>
    <w:rsid w:val="00FD1670"/>
    <w:rsid w:val="00FD1E25"/>
    <w:rsid w:val="00FD2826"/>
    <w:rsid w:val="00FD3B04"/>
    <w:rsid w:val="00FE220C"/>
    <w:rsid w:val="00FE2B20"/>
    <w:rsid w:val="00FE4C8D"/>
    <w:rsid w:val="00FE54CA"/>
    <w:rsid w:val="00FE58A6"/>
    <w:rsid w:val="00FE66FE"/>
    <w:rsid w:val="00FE6938"/>
    <w:rsid w:val="00FE7E25"/>
    <w:rsid w:val="00FF02D6"/>
    <w:rsid w:val="00FF18F5"/>
    <w:rsid w:val="00FF1E2C"/>
    <w:rsid w:val="00FF3C96"/>
    <w:rsid w:val="00FF4AFF"/>
    <w:rsid w:val="00FF5A88"/>
    <w:rsid w:val="00FF72BD"/>
    <w:rsid w:val="026A7B41"/>
    <w:rsid w:val="04F03727"/>
    <w:rsid w:val="0686D782"/>
    <w:rsid w:val="06EC8E7B"/>
    <w:rsid w:val="07108A22"/>
    <w:rsid w:val="07EB24B8"/>
    <w:rsid w:val="08511B0F"/>
    <w:rsid w:val="0A1FC5DC"/>
    <w:rsid w:val="0AC5C5FC"/>
    <w:rsid w:val="0ACDB382"/>
    <w:rsid w:val="0B7D49B4"/>
    <w:rsid w:val="0BB6FA56"/>
    <w:rsid w:val="0C61965D"/>
    <w:rsid w:val="0C6983E3"/>
    <w:rsid w:val="0D555950"/>
    <w:rsid w:val="0DFD66BE"/>
    <w:rsid w:val="0EA0B680"/>
    <w:rsid w:val="0F3F1885"/>
    <w:rsid w:val="0FFC092D"/>
    <w:rsid w:val="10004E50"/>
    <w:rsid w:val="10B4FFAB"/>
    <w:rsid w:val="1158A53A"/>
    <w:rsid w:val="124201F2"/>
    <w:rsid w:val="12D8C567"/>
    <w:rsid w:val="1337EF12"/>
    <w:rsid w:val="139DF7F7"/>
    <w:rsid w:val="145E57B6"/>
    <w:rsid w:val="15D164A4"/>
    <w:rsid w:val="15E59DCD"/>
    <w:rsid w:val="16106629"/>
    <w:rsid w:val="1775228B"/>
    <w:rsid w:val="1794710B"/>
    <w:rsid w:val="17B2898D"/>
    <w:rsid w:val="196976AB"/>
    <w:rsid w:val="19CAC2F0"/>
    <w:rsid w:val="19DBB5FC"/>
    <w:rsid w:val="1AEB6A43"/>
    <w:rsid w:val="1B4F0EA0"/>
    <w:rsid w:val="1D736AA0"/>
    <w:rsid w:val="1DD6B808"/>
    <w:rsid w:val="1E1B780E"/>
    <w:rsid w:val="1EB7111F"/>
    <w:rsid w:val="1F2084FA"/>
    <w:rsid w:val="20315954"/>
    <w:rsid w:val="2052E506"/>
    <w:rsid w:val="21AA6651"/>
    <w:rsid w:val="229BEDBB"/>
    <w:rsid w:val="23FE0DD0"/>
    <w:rsid w:val="24765B35"/>
    <w:rsid w:val="257BEDEC"/>
    <w:rsid w:val="25E8DEBB"/>
    <w:rsid w:val="26911E44"/>
    <w:rsid w:val="27028767"/>
    <w:rsid w:val="287C008F"/>
    <w:rsid w:val="28B38EAE"/>
    <w:rsid w:val="29B33CAD"/>
    <w:rsid w:val="29BDA165"/>
    <w:rsid w:val="2A2466EE"/>
    <w:rsid w:val="2B1083DF"/>
    <w:rsid w:val="2C5EB778"/>
    <w:rsid w:val="2DBE54E1"/>
    <w:rsid w:val="2DE4EEFA"/>
    <w:rsid w:val="2EE68365"/>
    <w:rsid w:val="300216F0"/>
    <w:rsid w:val="31111D9F"/>
    <w:rsid w:val="31AD13BB"/>
    <w:rsid w:val="321EE7C8"/>
    <w:rsid w:val="327C2BA9"/>
    <w:rsid w:val="32DACC0A"/>
    <w:rsid w:val="3384C3C6"/>
    <w:rsid w:val="349CF4D1"/>
    <w:rsid w:val="34C6959F"/>
    <w:rsid w:val="36A7554D"/>
    <w:rsid w:val="36C70BF7"/>
    <w:rsid w:val="3701BAFB"/>
    <w:rsid w:val="39C23D53"/>
    <w:rsid w:val="3BFF966E"/>
    <w:rsid w:val="3C47B8F4"/>
    <w:rsid w:val="3CEFC662"/>
    <w:rsid w:val="3E22266E"/>
    <w:rsid w:val="3F2BC513"/>
    <w:rsid w:val="3FA1BE1B"/>
    <w:rsid w:val="4061BD55"/>
    <w:rsid w:val="40ACEFC2"/>
    <w:rsid w:val="428828E5"/>
    <w:rsid w:val="429DD21B"/>
    <w:rsid w:val="434B1626"/>
    <w:rsid w:val="4502C5CD"/>
    <w:rsid w:val="47D0199A"/>
    <w:rsid w:val="483A668F"/>
    <w:rsid w:val="48B671F3"/>
    <w:rsid w:val="4ABAE939"/>
    <w:rsid w:val="4B4C545C"/>
    <w:rsid w:val="4B720751"/>
    <w:rsid w:val="4BE3B005"/>
    <w:rsid w:val="4D387754"/>
    <w:rsid w:val="4E774837"/>
    <w:rsid w:val="4EB8819D"/>
    <w:rsid w:val="511587C9"/>
    <w:rsid w:val="5459DDF9"/>
    <w:rsid w:val="55B97284"/>
    <w:rsid w:val="56367448"/>
    <w:rsid w:val="56E7D9CA"/>
    <w:rsid w:val="57761D0F"/>
    <w:rsid w:val="57BBFA57"/>
    <w:rsid w:val="590A145D"/>
    <w:rsid w:val="5ADC81D0"/>
    <w:rsid w:val="5BCEB234"/>
    <w:rsid w:val="5CAC3C0A"/>
    <w:rsid w:val="5DA75695"/>
    <w:rsid w:val="6018018B"/>
    <w:rsid w:val="61209B44"/>
    <w:rsid w:val="61CCFA49"/>
    <w:rsid w:val="6201C0C0"/>
    <w:rsid w:val="625E017B"/>
    <w:rsid w:val="626896E0"/>
    <w:rsid w:val="62AD1884"/>
    <w:rsid w:val="634FA24D"/>
    <w:rsid w:val="63D401FE"/>
    <w:rsid w:val="648C31F5"/>
    <w:rsid w:val="6559AD03"/>
    <w:rsid w:val="667AF5CE"/>
    <w:rsid w:val="66AE78A5"/>
    <w:rsid w:val="67D2DA9A"/>
    <w:rsid w:val="686AE39D"/>
    <w:rsid w:val="694148B9"/>
    <w:rsid w:val="699175B9"/>
    <w:rsid w:val="69DB07CF"/>
    <w:rsid w:val="69EF61DA"/>
    <w:rsid w:val="6B0A77D6"/>
    <w:rsid w:val="6B5AB432"/>
    <w:rsid w:val="6C83012E"/>
    <w:rsid w:val="6ECA10C0"/>
    <w:rsid w:val="6F4009C8"/>
    <w:rsid w:val="6F8A707F"/>
    <w:rsid w:val="70330494"/>
    <w:rsid w:val="70424877"/>
    <w:rsid w:val="707C1429"/>
    <w:rsid w:val="7126B248"/>
    <w:rsid w:val="713630E6"/>
    <w:rsid w:val="71F63F65"/>
    <w:rsid w:val="72E82AFF"/>
    <w:rsid w:val="72EC94F7"/>
    <w:rsid w:val="744060AD"/>
    <w:rsid w:val="7483FB60"/>
    <w:rsid w:val="761FCBC1"/>
    <w:rsid w:val="785CD5C9"/>
    <w:rsid w:val="7887260E"/>
    <w:rsid w:val="78A04E6B"/>
    <w:rsid w:val="79983181"/>
    <w:rsid w:val="7B04D24C"/>
    <w:rsid w:val="7B16B962"/>
    <w:rsid w:val="7B39C3FD"/>
    <w:rsid w:val="7D73BF8E"/>
    <w:rsid w:val="7FEA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80720D"/>
  <w15:docId w15:val="{98B7E2F8-042F-4854-A60D-522FC389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9765E"/>
    <w:pPr>
      <w:spacing w:after="120"/>
    </w:pPr>
    <w:rPr>
      <w:rFonts w:cstheme="minorHAnsi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B328F3"/>
    <w:pPr>
      <w:keepNext/>
      <w:keepLines/>
      <w:spacing w:before="360" w:line="240" w:lineRule="auto"/>
      <w:outlineLvl w:val="0"/>
    </w:pPr>
    <w:rPr>
      <w:rFonts w:eastAsiaTheme="majorEastAsia"/>
      <w:b/>
      <w:color w:val="003764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112F6"/>
    <w:pPr>
      <w:keepNext/>
      <w:keepLines/>
      <w:shd w:val="clear" w:color="auto" w:fill="FFFFFF"/>
      <w:spacing w:before="360" w:after="240" w:line="240" w:lineRule="auto"/>
      <w:outlineLvl w:val="1"/>
    </w:pPr>
    <w:rPr>
      <w:rFonts w:eastAsiaTheme="majorEastAsia"/>
      <w:b/>
      <w:color w:val="003764"/>
      <w:sz w:val="36"/>
      <w:szCs w:val="3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328F3"/>
    <w:pPr>
      <w:keepNext/>
      <w:keepLines/>
      <w:shd w:val="clear" w:color="auto" w:fill="FFFFFF"/>
      <w:spacing w:before="280" w:after="240" w:line="240" w:lineRule="auto"/>
      <w:outlineLvl w:val="2"/>
    </w:pPr>
    <w:rPr>
      <w:rFonts w:ascii="Segoe UI" w:eastAsiaTheme="majorEastAsia" w:hAnsi="Segoe UI" w:cs="Segoe UI"/>
      <w:b/>
      <w:color w:val="003764"/>
      <w:sz w:val="28"/>
      <w:szCs w:val="28"/>
    </w:rPr>
  </w:style>
  <w:style w:type="paragraph" w:styleId="Cmsor4">
    <w:name w:val="heading 4"/>
    <w:basedOn w:val="Cmsor3"/>
    <w:next w:val="Norml"/>
    <w:link w:val="Cmsor4Char"/>
    <w:uiPriority w:val="9"/>
    <w:unhideWhenUsed/>
    <w:rsid w:val="001112F6"/>
    <w:pPr>
      <w:outlineLvl w:val="3"/>
    </w:pPr>
    <w:rPr>
      <w:rFonts w:asciiTheme="minorHAnsi" w:hAnsiTheme="minorHAnsi" w:cstheme="minorHAnsi"/>
      <w:sz w:val="26"/>
      <w:szCs w:val="26"/>
    </w:rPr>
  </w:style>
  <w:style w:type="paragraph" w:styleId="Cmsor5">
    <w:name w:val="heading 5"/>
    <w:basedOn w:val="Cmsor4"/>
    <w:next w:val="Norml"/>
    <w:link w:val="Cmsor5Char"/>
    <w:uiPriority w:val="9"/>
    <w:unhideWhenUsed/>
    <w:rsid w:val="00006EFF"/>
    <w:pPr>
      <w:outlineLvl w:val="4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rsid w:val="00D103CB"/>
    <w:pPr>
      <w:keepNext/>
      <w:keepLines/>
      <w:snapToGrid w:val="0"/>
      <w:spacing w:after="200" w:line="1000" w:lineRule="exact"/>
      <w:ind w:left="-142"/>
      <w:contextualSpacing/>
      <w:jc w:val="right"/>
    </w:pPr>
    <w:rPr>
      <w:rFonts w:eastAsiaTheme="majorEastAsia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CmChar">
    <w:name w:val="Cím Char"/>
    <w:basedOn w:val="Bekezdsalapbettpusa"/>
    <w:link w:val="Cm"/>
    <w:uiPriority w:val="10"/>
    <w:rsid w:val="00D103CB"/>
    <w:rPr>
      <w:rFonts w:ascii="Frutiger LT Com 55 Roman" w:eastAsiaTheme="majorEastAsia" w:hAnsi="Frutiger LT Com 55 Roman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Cmsor1Char">
    <w:name w:val="Címsor 1 Char"/>
    <w:basedOn w:val="Bekezdsalapbettpusa"/>
    <w:link w:val="Cmsor1"/>
    <w:uiPriority w:val="9"/>
    <w:rsid w:val="00B328F3"/>
    <w:rPr>
      <w:rFonts w:eastAsiaTheme="majorEastAsia" w:cstheme="minorHAnsi"/>
      <w:b/>
      <w:color w:val="003764"/>
      <w:sz w:val="40"/>
      <w:szCs w:val="40"/>
    </w:rPr>
  </w:style>
  <w:style w:type="paragraph" w:styleId="lfej">
    <w:name w:val="header"/>
    <w:basedOn w:val="Norml"/>
    <w:link w:val="lfejCh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77E62"/>
  </w:style>
  <w:style w:type="paragraph" w:styleId="llb">
    <w:name w:val="footer"/>
    <w:basedOn w:val="Norml"/>
    <w:link w:val="llbChar"/>
    <w:uiPriority w:val="99"/>
    <w:unhideWhenUsed/>
    <w:rsid w:val="006A388C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llbChar">
    <w:name w:val="Élőláb Char"/>
    <w:basedOn w:val="Bekezdsalapbettpusa"/>
    <w:link w:val="llb"/>
    <w:uiPriority w:val="99"/>
    <w:rsid w:val="006A388C"/>
    <w:rPr>
      <w:rFonts w:ascii="Frutiger LT Com 45 Light" w:hAnsi="Frutiger LT Com 45 Light"/>
      <w:sz w:val="14"/>
    </w:rPr>
  </w:style>
  <w:style w:type="character" w:customStyle="1" w:styleId="Cmsor2Char">
    <w:name w:val="Címsor 2 Char"/>
    <w:basedOn w:val="Bekezdsalapbettpusa"/>
    <w:link w:val="Cmsor2"/>
    <w:uiPriority w:val="9"/>
    <w:rsid w:val="001112F6"/>
    <w:rPr>
      <w:rFonts w:eastAsiaTheme="majorEastAsia" w:cstheme="minorHAnsi"/>
      <w:b/>
      <w:color w:val="003764"/>
      <w:sz w:val="36"/>
      <w:szCs w:val="36"/>
      <w:shd w:val="clear" w:color="auto" w:fill="FFFFFF"/>
    </w:rPr>
  </w:style>
  <w:style w:type="character" w:customStyle="1" w:styleId="Cmsor3Char">
    <w:name w:val="Címsor 3 Char"/>
    <w:basedOn w:val="Bekezdsalapbettpusa"/>
    <w:link w:val="Cmsor3"/>
    <w:uiPriority w:val="9"/>
    <w:rsid w:val="00B328F3"/>
    <w:rPr>
      <w:rFonts w:ascii="Segoe UI" w:eastAsiaTheme="majorEastAsia" w:hAnsi="Segoe UI" w:cs="Segoe UI"/>
      <w:b/>
      <w:color w:val="003764"/>
      <w:sz w:val="28"/>
      <w:szCs w:val="28"/>
      <w:shd w:val="clear" w:color="auto" w:fill="FFFFFF"/>
    </w:rPr>
  </w:style>
  <w:style w:type="table" w:styleId="Rcsostblzat">
    <w:name w:val="Table Grid"/>
    <w:basedOn w:val="Normltblzat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62CB3"/>
    <w:rPr>
      <w:rFonts w:ascii="Segoe UI" w:hAnsi="Segoe UI" w:cs="Segoe UI"/>
      <w:sz w:val="18"/>
      <w:szCs w:val="18"/>
    </w:rPr>
  </w:style>
  <w:style w:type="table" w:customStyle="1" w:styleId="TableGridLight1">
    <w:name w:val="Table Grid Light1"/>
    <w:basedOn w:val="Normltblzat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Normltblzat"/>
    <w:uiPriority w:val="99"/>
    <w:rsid w:val="00472F2E"/>
    <w:pPr>
      <w:spacing w:after="0" w:line="240" w:lineRule="auto"/>
    </w:pPr>
    <w:rPr>
      <w:rFonts w:ascii="Inria Serif" w:hAnsi="Inria Serif" w:cs="Times New Roman (Body CS)"/>
      <w:color w:val="000000" w:themeColor="text1"/>
      <w:sz w:val="16"/>
    </w:rPr>
    <w:tblPr>
      <w:tblStyleRowBandSize w:val="1"/>
      <w:tblBorders>
        <w:bottom w:val="single" w:sz="4" w:space="0" w:color="0084AD"/>
        <w:insideH w:val="single" w:sz="4" w:space="0" w:color="0084AD"/>
      </w:tblBorders>
      <w:tblCellMar>
        <w:top w:w="142" w:type="dxa"/>
        <w:left w:w="113" w:type="dxa"/>
        <w:bottom w:w="142" w:type="dxa"/>
        <w:right w:w="113" w:type="dxa"/>
      </w:tblCellMar>
    </w:tblPr>
    <w:trPr>
      <w:cantSplit/>
    </w:tr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 w:val="0"/>
        <w:smallCaps w:val="0"/>
        <w:color w:val="FFFFFF" w:themeColor="background1"/>
        <w:sz w:val="20"/>
      </w:r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Szmozottlista4">
    <w:name w:val="List Number 4"/>
    <w:basedOn w:val="Norml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Hiperhivatkozs">
    <w:name w:val="Hyperlink"/>
    <w:basedOn w:val="Bekezdsalapbettpusa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Szmozottlista">
    <w:name w:val="List Number"/>
    <w:basedOn w:val="Norml"/>
    <w:uiPriority w:val="99"/>
    <w:unhideWhenUsed/>
    <w:qFormat/>
    <w:rsid w:val="00D04BE0"/>
    <w:pPr>
      <w:numPr>
        <w:numId w:val="4"/>
      </w:numPr>
      <w:contextualSpacing/>
    </w:pPr>
  </w:style>
  <w:style w:type="paragraph" w:styleId="Felsorols">
    <w:name w:val="List Bullet"/>
    <w:basedOn w:val="Norml"/>
    <w:uiPriority w:val="99"/>
    <w:unhideWhenUsed/>
    <w:qFormat/>
    <w:rsid w:val="008429C5"/>
    <w:pPr>
      <w:numPr>
        <w:numId w:val="3"/>
      </w:numPr>
      <w:contextualSpacing/>
    </w:pPr>
  </w:style>
  <w:style w:type="paragraph" w:styleId="Felsorols2">
    <w:name w:val="List Bullet 2"/>
    <w:basedOn w:val="Norml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Felsorols3">
    <w:name w:val="List Bullet 3"/>
    <w:basedOn w:val="Norml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Felsorols4">
    <w:name w:val="List Bullet 4"/>
    <w:basedOn w:val="Norml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Felsorols5">
    <w:name w:val="List Bullet 5"/>
    <w:basedOn w:val="Norml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Szmozottlista2">
    <w:name w:val="List Number 2"/>
    <w:basedOn w:val="Norml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Szmozottlista3">
    <w:name w:val="List Number 3"/>
    <w:basedOn w:val="Norml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Szmozottlista5">
    <w:name w:val="List Number 5"/>
    <w:basedOn w:val="Norml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J2">
    <w:name w:val="toc 2"/>
    <w:basedOn w:val="Norml"/>
    <w:next w:val="Norml"/>
    <w:autoRedefine/>
    <w:uiPriority w:val="39"/>
    <w:unhideWhenUsed/>
    <w:rsid w:val="00B90D7C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  <w:rPr>
      <w:b/>
      <w:noProof/>
    </w:rPr>
  </w:style>
  <w:style w:type="paragraph" w:styleId="TJ1">
    <w:name w:val="toc 1"/>
    <w:basedOn w:val="Norml"/>
    <w:next w:val="Norml"/>
    <w:autoRedefine/>
    <w:uiPriority w:val="39"/>
    <w:unhideWhenUsed/>
    <w:rsid w:val="00D103CB"/>
    <w:pPr>
      <w:numPr>
        <w:numId w:val="6"/>
      </w:numPr>
      <w:spacing w:before="120" w:after="0"/>
      <w:contextualSpacing/>
    </w:pPr>
    <w:rPr>
      <w:rFonts w:cs="Times New Roman (Body CS)"/>
      <w:b/>
    </w:rPr>
  </w:style>
  <w:style w:type="paragraph" w:styleId="TJ3">
    <w:name w:val="toc 3"/>
    <w:basedOn w:val="Norml"/>
    <w:next w:val="Norml"/>
    <w:autoRedefine/>
    <w:uiPriority w:val="39"/>
    <w:unhideWhenUsed/>
    <w:rsid w:val="002D4A7A"/>
    <w:pPr>
      <w:numPr>
        <w:ilvl w:val="2"/>
        <w:numId w:val="6"/>
      </w:numPr>
      <w:spacing w:before="40"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Cmsor4Char">
    <w:name w:val="Címsor 4 Char"/>
    <w:basedOn w:val="Bekezdsalapbettpusa"/>
    <w:link w:val="Cmsor4"/>
    <w:uiPriority w:val="9"/>
    <w:rsid w:val="001112F6"/>
    <w:rPr>
      <w:rFonts w:eastAsiaTheme="majorEastAsia" w:cstheme="minorHAnsi"/>
      <w:b/>
      <w:color w:val="003764"/>
      <w:sz w:val="26"/>
      <w:szCs w:val="26"/>
      <w:shd w:val="clear" w:color="auto" w:fill="FFFFFF"/>
    </w:rPr>
  </w:style>
  <w:style w:type="character" w:customStyle="1" w:styleId="Cmsor5Char">
    <w:name w:val="Címsor 5 Char"/>
    <w:basedOn w:val="Bekezdsalapbettpusa"/>
    <w:link w:val="Cmsor5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Tblzategyszer4">
    <w:name w:val="Plain Table 4"/>
    <w:basedOn w:val="Normltblzat"/>
    <w:uiPriority w:val="44"/>
    <w:rsid w:val="00564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5646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rcsosvilgos">
    <w:name w:val="Grid Table Light"/>
    <w:basedOn w:val="Normltblzat"/>
    <w:uiPriority w:val="40"/>
    <w:rsid w:val="00183B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egyszer1">
    <w:name w:val="Plain Table 1"/>
    <w:basedOn w:val="Normltblzat"/>
    <w:uiPriority w:val="41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3">
    <w:name w:val="Plain Table 3"/>
    <w:basedOn w:val="Normltblzat"/>
    <w:uiPriority w:val="43"/>
    <w:rsid w:val="00183B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rcsos1vilgos">
    <w:name w:val="Grid Table 1 Light"/>
    <w:basedOn w:val="Normltblzat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84083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aszerbekezds">
    <w:name w:val="List Paragraph"/>
    <w:basedOn w:val="Norml"/>
    <w:uiPriority w:val="34"/>
    <w:rsid w:val="00782FB5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rsid w:val="00D103CB"/>
    <w:pPr>
      <w:keepNext/>
      <w:keepLines/>
      <w:numPr>
        <w:ilvl w:val="1"/>
      </w:numPr>
      <w:snapToGrid w:val="0"/>
      <w:spacing w:before="240" w:after="0" w:line="620" w:lineRule="exact"/>
      <w:ind w:left="-142"/>
      <w:jc w:val="right"/>
    </w:pPr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character" w:customStyle="1" w:styleId="AlcmChar">
    <w:name w:val="Alcím Char"/>
    <w:basedOn w:val="Bekezdsalapbettpusa"/>
    <w:link w:val="Alcm"/>
    <w:uiPriority w:val="11"/>
    <w:rsid w:val="00D103CB"/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table" w:customStyle="1" w:styleId="WSI-Table1">
    <w:name w:val="WSI - Table1"/>
    <w:basedOn w:val="Normltblzat"/>
    <w:uiPriority w:val="99"/>
    <w:rsid w:val="00887C3D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003B5C"/>
        <w:left w:val="single" w:sz="8" w:space="0" w:color="003B5C"/>
        <w:bottom w:val="single" w:sz="8" w:space="0" w:color="003B5C"/>
        <w:right w:val="single" w:sz="8" w:space="0" w:color="003B5C"/>
        <w:insideH w:val="single" w:sz="8" w:space="0" w:color="003B5C"/>
        <w:insideV w:val="single" w:sz="8" w:space="0" w:color="003B5C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tcBorders>
          <w:top w:val="single" w:sz="8" w:space="0" w:color="003B5C"/>
          <w:left w:val="single" w:sz="8" w:space="0" w:color="003B5C"/>
          <w:bottom w:val="single" w:sz="8" w:space="0" w:color="003B5C"/>
          <w:right w:val="single" w:sz="8" w:space="0" w:color="003B5C"/>
          <w:insideH w:val="single" w:sz="8" w:space="0" w:color="003B5C"/>
          <w:insideV w:val="single" w:sz="8" w:space="0" w:color="003B5C"/>
          <w:tl2br w:val="nil"/>
          <w:tr2bl w:val="nil"/>
        </w:tcBorders>
        <w:shd w:val="clear" w:color="auto" w:fill="003B5C"/>
      </w:tcPr>
    </w:tblStylePr>
  </w:style>
  <w:style w:type="paragraph" w:customStyle="1" w:styleId="DocumentTitle">
    <w:name w:val="Document Title"/>
    <w:basedOn w:val="Norml"/>
    <w:qFormat/>
    <w:rsid w:val="00887C3D"/>
    <w:rPr>
      <w:rFonts w:ascii="Inria Serif" w:hAnsi="Inria Serif"/>
      <w:b/>
      <w:color w:val="0084AD"/>
      <w:sz w:val="50"/>
      <w:szCs w:val="50"/>
    </w:rPr>
  </w:style>
  <w:style w:type="table" w:customStyle="1" w:styleId="TableGrid1">
    <w:name w:val="Table Grid1"/>
    <w:basedOn w:val="Normltblzat"/>
    <w:next w:val="Rcsostblzat"/>
    <w:uiPriority w:val="39"/>
    <w:rsid w:val="00D2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SI-Table2">
    <w:name w:val="WSI - Table2"/>
    <w:basedOn w:val="Normltblzat"/>
    <w:uiPriority w:val="99"/>
    <w:rsid w:val="00453B91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E314F5"/>
    <w:pPr>
      <w:spacing w:after="0" w:line="240" w:lineRule="auto"/>
    </w:pPr>
    <w:rPr>
      <w:rFonts w:ascii="Consolas" w:hAnsi="Consolas" w:cs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E314F5"/>
    <w:rPr>
      <w:rFonts w:ascii="Consolas" w:hAnsi="Consolas" w:cs="Consolas"/>
      <w:sz w:val="20"/>
      <w:szCs w:val="20"/>
      <w:lang w:val="en-US"/>
    </w:rPr>
  </w:style>
  <w:style w:type="character" w:styleId="Feloldatlanmegemlts">
    <w:name w:val="Unresolved Mention"/>
    <w:basedOn w:val="Bekezdsalapbettpusa"/>
    <w:uiPriority w:val="99"/>
    <w:semiHidden/>
    <w:unhideWhenUsed/>
    <w:rsid w:val="00E314F5"/>
    <w:rPr>
      <w:color w:val="605E5C"/>
      <w:shd w:val="clear" w:color="auto" w:fill="E1DFDD"/>
    </w:rPr>
  </w:style>
  <w:style w:type="paragraph" w:styleId="Szvegtrzs">
    <w:name w:val="Body Text"/>
    <w:basedOn w:val="Norml"/>
    <w:link w:val="SzvegtrzsChar"/>
    <w:unhideWhenUsed/>
    <w:qFormat/>
    <w:rsid w:val="004A6889"/>
    <w:pPr>
      <w:spacing w:before="180" w:after="180" w:line="240" w:lineRule="auto"/>
    </w:pPr>
    <w:rPr>
      <w:rFonts w:eastAsiaTheme="minorHAnsi"/>
    </w:rPr>
  </w:style>
  <w:style w:type="character" w:customStyle="1" w:styleId="SzvegtrzsChar">
    <w:name w:val="Szövegtörzs Char"/>
    <w:basedOn w:val="Bekezdsalapbettpusa"/>
    <w:link w:val="Szvegtrzs"/>
    <w:rsid w:val="004A6889"/>
    <w:rPr>
      <w:rFonts w:eastAsiaTheme="minorHAnsi"/>
      <w:sz w:val="24"/>
      <w:szCs w:val="24"/>
      <w:lang w:val="en-US"/>
    </w:rPr>
  </w:style>
  <w:style w:type="paragraph" w:customStyle="1" w:styleId="FirstParagraph">
    <w:name w:val="First Paragraph"/>
    <w:basedOn w:val="Szvegtrzs"/>
    <w:next w:val="Szvegtrzs"/>
    <w:qFormat/>
    <w:rsid w:val="00383C8C"/>
  </w:style>
  <w:style w:type="character" w:customStyle="1" w:styleId="VerbatimChar">
    <w:name w:val="Verbatim Char"/>
    <w:basedOn w:val="Bekezdsalapbettpusa"/>
    <w:link w:val="SourceCode"/>
    <w:locked/>
    <w:rsid w:val="001618B5"/>
    <w:rPr>
      <w:rFonts w:ascii="Consolas" w:hAnsi="Consolas"/>
    </w:rPr>
  </w:style>
  <w:style w:type="paragraph" w:customStyle="1" w:styleId="SourceCode">
    <w:name w:val="Source Code"/>
    <w:basedOn w:val="Norml"/>
    <w:link w:val="VerbatimChar"/>
    <w:rsid w:val="001618B5"/>
    <w:pPr>
      <w:wordWrap w:val="0"/>
      <w:spacing w:after="200" w:line="240" w:lineRule="auto"/>
    </w:pPr>
    <w:rPr>
      <w:rFonts w:ascii="Consolas" w:hAnsi="Consolas"/>
      <w:sz w:val="22"/>
    </w:rPr>
  </w:style>
  <w:style w:type="paragraph" w:customStyle="1" w:styleId="Compact">
    <w:name w:val="Compact"/>
    <w:basedOn w:val="Szvegtrzs"/>
    <w:qFormat/>
    <w:rsid w:val="005B6114"/>
    <w:pPr>
      <w:spacing w:before="36" w:after="36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C8360C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hu-HU" w:eastAsia="hu-HU"/>
    </w:rPr>
  </w:style>
  <w:style w:type="paragraph" w:styleId="Jegyzetszveg">
    <w:name w:val="annotation text"/>
    <w:basedOn w:val="Norml"/>
    <w:link w:val="JegyzetszvegChar"/>
    <w:uiPriority w:val="99"/>
    <w:unhideWhenUsed/>
    <w:pPr>
      <w:spacing w:line="240" w:lineRule="auto"/>
    </w:pPr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Pr>
      <w:rFonts w:ascii="Frutiger LT Com 55 Roman" w:hAnsi="Frutiger LT Com 55 Roman"/>
      <w:sz w:val="20"/>
      <w:szCs w:val="20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Vltozat">
    <w:name w:val="Revision"/>
    <w:hidden/>
    <w:uiPriority w:val="99"/>
    <w:semiHidden/>
    <w:rsid w:val="006F1DAC"/>
    <w:pPr>
      <w:spacing w:after="0" w:line="240" w:lineRule="auto"/>
    </w:pPr>
    <w:rPr>
      <w:rFonts w:ascii="Frutiger LT Com 55 Roman" w:hAnsi="Frutiger LT Com 55 Roman"/>
      <w:sz w:val="20"/>
      <w:lang w:val="en-US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57A6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57A67"/>
    <w:rPr>
      <w:rFonts w:ascii="Frutiger LT Com 55 Roman" w:hAnsi="Frutiger LT Com 55 Roman"/>
      <w:b/>
      <w:bCs/>
      <w:sz w:val="20"/>
      <w:szCs w:val="20"/>
      <w:lang w:val="en-US"/>
    </w:rPr>
  </w:style>
  <w:style w:type="paragraph" w:styleId="NormlWeb">
    <w:name w:val="Normal (Web)"/>
    <w:basedOn w:val="Norml"/>
    <w:uiPriority w:val="99"/>
    <w:unhideWhenUsed/>
    <w:rsid w:val="00062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hu-HU" w:eastAsia="hu-HU"/>
    </w:rPr>
  </w:style>
  <w:style w:type="character" w:customStyle="1" w:styleId="apple-tab-span">
    <w:name w:val="apple-tab-span"/>
    <w:basedOn w:val="Bekezdsalapbettpusa"/>
    <w:rsid w:val="000628F5"/>
  </w:style>
  <w:style w:type="character" w:styleId="HTML-kd">
    <w:name w:val="HTML Code"/>
    <w:basedOn w:val="Bekezdsalapbettpusa"/>
    <w:uiPriority w:val="99"/>
    <w:semiHidden/>
    <w:unhideWhenUsed/>
    <w:rsid w:val="009B656B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Bekezdsalapbettpusa"/>
    <w:rsid w:val="009B656B"/>
  </w:style>
  <w:style w:type="character" w:styleId="Kiemels2">
    <w:name w:val="Strong"/>
    <w:basedOn w:val="Bekezdsalapbettpusa"/>
    <w:uiPriority w:val="22"/>
    <w:qFormat/>
    <w:rsid w:val="008C7725"/>
    <w:rPr>
      <w:b/>
      <w:bCs/>
    </w:rPr>
  </w:style>
  <w:style w:type="paragraph" w:customStyle="1" w:styleId="code-line">
    <w:name w:val="code-line"/>
    <w:basedOn w:val="Norml"/>
    <w:rsid w:val="000E0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hu-HU" w:eastAsia="hu-HU"/>
    </w:rPr>
  </w:style>
  <w:style w:type="character" w:styleId="Kiemels">
    <w:name w:val="Emphasis"/>
    <w:basedOn w:val="Bekezdsalapbettpusa"/>
    <w:uiPriority w:val="20"/>
    <w:qFormat/>
    <w:rsid w:val="000E0A58"/>
    <w:rPr>
      <w:i/>
      <w:iCs/>
    </w:rPr>
  </w:style>
  <w:style w:type="character" w:customStyle="1" w:styleId="hljs-keyword">
    <w:name w:val="hljs-keyword"/>
    <w:basedOn w:val="Bekezdsalapbettpusa"/>
    <w:rsid w:val="000E0A58"/>
  </w:style>
  <w:style w:type="character" w:customStyle="1" w:styleId="hljs-title">
    <w:name w:val="hljs-title"/>
    <w:basedOn w:val="Bekezdsalapbettpusa"/>
    <w:rsid w:val="000E0A58"/>
  </w:style>
  <w:style w:type="character" w:customStyle="1" w:styleId="hljs-params">
    <w:name w:val="hljs-params"/>
    <w:basedOn w:val="Bekezdsalapbettpusa"/>
    <w:rsid w:val="000E0A58"/>
  </w:style>
  <w:style w:type="character" w:customStyle="1" w:styleId="hljs-builtin">
    <w:name w:val="hljs-built_in"/>
    <w:basedOn w:val="Bekezdsalapbettpusa"/>
    <w:rsid w:val="000E0A58"/>
  </w:style>
  <w:style w:type="character" w:customStyle="1" w:styleId="hljs-punctuation">
    <w:name w:val="hljs-punctuation"/>
    <w:basedOn w:val="Bekezdsalapbettpusa"/>
    <w:rsid w:val="005A474F"/>
  </w:style>
  <w:style w:type="character" w:customStyle="1" w:styleId="hljs-string">
    <w:name w:val="hljs-string"/>
    <w:basedOn w:val="Bekezdsalapbettpusa"/>
    <w:rsid w:val="005A474F"/>
  </w:style>
  <w:style w:type="paragraph" w:styleId="Szvegblokk">
    <w:name w:val="Block Text"/>
    <w:basedOn w:val="Szvegtrzs"/>
    <w:next w:val="Szvegtrzs"/>
    <w:uiPriority w:val="9"/>
    <w:unhideWhenUsed/>
    <w:qFormat/>
    <w:rsid w:val="00E07BFB"/>
    <w:pPr>
      <w:spacing w:before="100" w:after="100"/>
      <w:ind w:left="480" w:right="480"/>
    </w:pPr>
    <w:rPr>
      <w:rFonts w:cstheme="minorBidi"/>
      <w:lang w:val="en-US"/>
    </w:rPr>
  </w:style>
  <w:style w:type="character" w:customStyle="1" w:styleId="KeywordTok">
    <w:name w:val="KeywordTok"/>
    <w:basedOn w:val="VerbatimChar"/>
    <w:rsid w:val="00E07BFB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E07BFB"/>
    <w:rPr>
      <w:rFonts w:ascii="Consolas" w:hAnsi="Consolas"/>
      <w:color w:val="902000"/>
      <w:sz w:val="22"/>
    </w:rPr>
  </w:style>
  <w:style w:type="character" w:customStyle="1" w:styleId="StringTok">
    <w:name w:val="StringTok"/>
    <w:basedOn w:val="VerbatimChar"/>
    <w:rsid w:val="00E07BFB"/>
    <w:rPr>
      <w:rFonts w:ascii="Consolas" w:hAnsi="Consolas"/>
      <w:color w:val="4070A0"/>
      <w:sz w:val="22"/>
    </w:rPr>
  </w:style>
  <w:style w:type="character" w:customStyle="1" w:styleId="OtherTok">
    <w:name w:val="OtherTok"/>
    <w:basedOn w:val="VerbatimChar"/>
    <w:rsid w:val="00E07BFB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sid w:val="00E07BFB"/>
    <w:rPr>
      <w:rFonts w:ascii="Consolas" w:hAnsi="Consolas"/>
      <w:color w:val="06287E"/>
      <w:sz w:val="22"/>
    </w:rPr>
  </w:style>
  <w:style w:type="character" w:customStyle="1" w:styleId="OperatorTok">
    <w:name w:val="OperatorTok"/>
    <w:basedOn w:val="VerbatimChar"/>
    <w:rsid w:val="00E07BFB"/>
    <w:rPr>
      <w:rFonts w:ascii="Consolas" w:hAnsi="Consolas"/>
      <w:color w:val="666666"/>
      <w:sz w:val="22"/>
    </w:rPr>
  </w:style>
  <w:style w:type="character" w:customStyle="1" w:styleId="ErrorTok">
    <w:name w:val="ErrorTok"/>
    <w:basedOn w:val="VerbatimChar"/>
    <w:rsid w:val="00E07BFB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sid w:val="00E07BFB"/>
    <w:rPr>
      <w:rFonts w:ascii="Consolas" w:hAnsi="Consolas"/>
      <w:sz w:val="22"/>
    </w:rPr>
  </w:style>
  <w:style w:type="character" w:customStyle="1" w:styleId="Style1">
    <w:name w:val="Style1"/>
    <w:basedOn w:val="Bekezdsalapbettpusa"/>
    <w:uiPriority w:val="1"/>
    <w:qFormat/>
    <w:rsid w:val="005C61E8"/>
    <w:rPr>
      <w:rFonts w:ascii="Consolas" w:eastAsiaTheme="minorHAnsi" w:hAnsi="Consola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536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071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2541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16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2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4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29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4774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950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7504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5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9398385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89793408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6387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5158">
          <w:marLeft w:val="0"/>
          <w:marRight w:val="0"/>
          <w:marTop w:val="0"/>
          <w:marBottom w:val="0"/>
          <w:divBdr>
            <w:top w:val="none" w:sz="0" w:space="4" w:color="61AFFE"/>
            <w:left w:val="none" w:sz="0" w:space="4" w:color="61AFFE"/>
            <w:bottom w:val="single" w:sz="6" w:space="4" w:color="61AFFE"/>
            <w:right w:val="none" w:sz="0" w:space="4" w:color="61AFFE"/>
          </w:divBdr>
          <w:divsChild>
            <w:div w:id="2034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5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72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3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563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42990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7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8744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5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13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8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53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03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83784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4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294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75878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5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8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0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00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4505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569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20679050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3497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497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8947414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7915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08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71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5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e%20Stokie\Dropbox%20(WS%20Secretariat)\WS\Templates\NEW%20Brand\WSI_doc_cover_v4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2b12bf-6460-449b-acca-732c97b11b6a">
      <Terms xmlns="http://schemas.microsoft.com/office/infopath/2007/PartnerControls"/>
    </lcf76f155ced4ddcb4097134ff3c332f>
    <TaxCatchAll xmlns="0fa9baeb-e0ad-42b8-89c9-3c60f648665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B934FE1B34E024D9E67965399B57469" ma:contentTypeVersion="16" ma:contentTypeDescription="Új dokumentum létrehozása." ma:contentTypeScope="" ma:versionID="8fa80a83b2a9ccec492b4a7fa3c16e1f">
  <xsd:schema xmlns:xsd="http://www.w3.org/2001/XMLSchema" xmlns:xs="http://www.w3.org/2001/XMLSchema" xmlns:p="http://schemas.microsoft.com/office/2006/metadata/properties" xmlns:ns2="2b2b12bf-6460-449b-acca-732c97b11b6a" xmlns:ns3="0fa9baeb-e0ad-42b8-89c9-3c60f6486659" targetNamespace="http://schemas.microsoft.com/office/2006/metadata/properties" ma:root="true" ma:fieldsID="8fb430cf1cc6f6b6924d29a3b2f70c7a" ns2:_="" ns3:_="">
    <xsd:import namespace="2b2b12bf-6460-449b-acca-732c97b11b6a"/>
    <xsd:import namespace="0fa9baeb-e0ad-42b8-89c9-3c60f64866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b12bf-6460-449b-acca-732c97b11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Képcímkék" ma:readOnly="false" ma:fieldId="{5cf76f15-5ced-4ddc-b409-7134ff3c332f}" ma:taxonomyMulti="true" ma:sspId="1f776a1e-d197-4edf-b84c-2053c9d9e0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a9baeb-e0ad-42b8-89c9-3c60f648665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e1fe77-b754-48e1-9707-599f5a1bf393}" ma:internalName="TaxCatchAll" ma:showField="CatchAllData" ma:web="0fa9baeb-e0ad-42b8-89c9-3c60f64866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FD005-4765-4B12-A737-7BB36DA97D48}">
  <ds:schemaRefs>
    <ds:schemaRef ds:uri="http://schemas.microsoft.com/office/2006/metadata/properties"/>
    <ds:schemaRef ds:uri="http://schemas.microsoft.com/office/infopath/2007/PartnerControls"/>
    <ds:schemaRef ds:uri="2b2b12bf-6460-449b-acca-732c97b11b6a"/>
    <ds:schemaRef ds:uri="0fa9baeb-e0ad-42b8-89c9-3c60f6486659"/>
  </ds:schemaRefs>
</ds:datastoreItem>
</file>

<file path=customXml/itemProps2.xml><?xml version="1.0" encoding="utf-8"?>
<ds:datastoreItem xmlns:ds="http://schemas.openxmlformats.org/officeDocument/2006/customXml" ds:itemID="{6527E7E1-51C7-4A5D-8939-E0332F1BA8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4694B5-B20A-49B4-A23E-ED97FB7443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b12bf-6460-449b-acca-732c97b11b6a"/>
    <ds:schemaRef ds:uri="0fa9baeb-e0ad-42b8-89c9-3c60f64866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6B97D2-2E92-47A8-8CA5-1F853C62F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WSI_doc_cover_v4.0.dotx</Template>
  <TotalTime>437</TotalTime>
  <Pages>1</Pages>
  <Words>765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Links>
    <vt:vector size="72" baseType="variant"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_Toc133165325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_Toc133165324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_Toc133165323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_Toc133165322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_Toc133165321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_Toc133165320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_Toc133165319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_Toc133165318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_Toc133165317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_Toc133165316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_Toc133165315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_Toc133165314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Stokie</dc:creator>
  <cp:keywords/>
  <dc:description/>
  <cp:lastModifiedBy>Sisák Zoltán (HTTP Alapítvány)</cp:lastModifiedBy>
  <cp:revision>243</cp:revision>
  <cp:lastPrinted>2023-04-23T18:58:00Z</cp:lastPrinted>
  <dcterms:created xsi:type="dcterms:W3CDTF">2023-04-17T16:36:00Z</dcterms:created>
  <dcterms:modified xsi:type="dcterms:W3CDTF">2023-04-23T18:58:00Z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0x0101001B934FE1B34E024D9E67965399B57469</vt:lpwstr>
  </property>
  <property fmtid="{D5CDD505-2E9C-101B-9397-08002B2CF9AE}" pid="3" name="MediaServiceImageTags">
    <vt:lpwstr/>
  </property>
</Properties>
</file>