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F15B3" w14:textId="77777777" w:rsidR="00572108" w:rsidRPr="005A474F" w:rsidRDefault="00572108" w:rsidP="000E0A58">
      <w:pPr>
        <w:pStyle w:val="Alcm"/>
        <w:rPr>
          <w:rFonts w:hint="eastAsia"/>
          <w:color w:val="auto"/>
        </w:rPr>
      </w:pPr>
      <w:bookmarkStart w:id="0" w:name="_Toc386117270"/>
      <w:bookmarkStart w:id="1" w:name="_Toc386117477"/>
      <w:bookmarkStart w:id="2" w:name="_GoBack"/>
      <w:bookmarkEnd w:id="2"/>
    </w:p>
    <w:p w14:paraId="0DE0B99F" w14:textId="17B2C360" w:rsidR="007062B2" w:rsidRPr="009A1BF1" w:rsidRDefault="007062B2" w:rsidP="007062B2">
      <w:pPr>
        <w:pStyle w:val="Alcm"/>
        <w:spacing w:before="0"/>
        <w:rPr>
          <w:rFonts w:hint="eastAsia"/>
          <w:color w:val="002060"/>
        </w:rPr>
      </w:pPr>
      <w:r w:rsidRPr="001E07E5">
        <w:rPr>
          <w:b/>
          <w:bCs/>
          <w:color w:val="002060"/>
        </w:rPr>
        <w:t>Web Technologies</w:t>
      </w:r>
      <w:r w:rsidRPr="009A1BF1">
        <w:rPr>
          <w:color w:val="002060"/>
        </w:rPr>
        <w:br/>
        <w:t>WorldSkills 2024 National Competition</w:t>
      </w:r>
      <w:r w:rsidRPr="009A1BF1">
        <w:rPr>
          <w:color w:val="002060"/>
        </w:rPr>
        <w:br/>
      </w:r>
      <w:r w:rsidRPr="001E07E5">
        <w:rPr>
          <w:color w:val="002060"/>
          <w:sz w:val="50"/>
          <w:szCs w:val="58"/>
        </w:rPr>
        <w:t>HUNGARY</w:t>
      </w:r>
    </w:p>
    <w:p w14:paraId="013DB31A" w14:textId="77777777" w:rsidR="007062B2" w:rsidRPr="009A1BF1" w:rsidRDefault="007062B2" w:rsidP="007062B2">
      <w:pPr>
        <w:pStyle w:val="Alcm"/>
        <w:rPr>
          <w:rFonts w:hint="eastAsia"/>
          <w:color w:val="002060"/>
        </w:rPr>
      </w:pPr>
      <w:r w:rsidRPr="009A1BF1">
        <w:rPr>
          <w:color w:val="002060"/>
        </w:rPr>
        <w:t>Final</w:t>
      </w:r>
    </w:p>
    <w:p w14:paraId="370C919C" w14:textId="2D27B382" w:rsidR="007062B2" w:rsidRPr="00E07BFB" w:rsidRDefault="007062B2" w:rsidP="007062B2">
      <w:pPr>
        <w:pStyle w:val="Alcm"/>
        <w:rPr>
          <w:rFonts w:hint="eastAsia"/>
        </w:rPr>
      </w:pPr>
      <w:r w:rsidRPr="001E07E5">
        <w:rPr>
          <w:b/>
          <w:bCs/>
          <w:color w:val="002060"/>
        </w:rPr>
        <w:t xml:space="preserve">Module </w:t>
      </w:r>
      <w:r>
        <w:rPr>
          <w:b/>
          <w:bCs/>
          <w:color w:val="002060"/>
        </w:rPr>
        <w:t>C</w:t>
      </w:r>
      <w:r w:rsidRPr="001E07E5">
        <w:rPr>
          <w:b/>
          <w:bCs/>
          <w:color w:val="002060"/>
        </w:rPr>
        <w:t xml:space="preserve"> –</w:t>
      </w:r>
      <w:r>
        <w:rPr>
          <w:b/>
          <w:bCs/>
          <w:color w:val="002060"/>
        </w:rPr>
        <w:t xml:space="preserve"> Admin &amp; Backend</w:t>
      </w:r>
    </w:p>
    <w:p w14:paraId="663F44AC" w14:textId="783AEB1B" w:rsidR="00AE528B" w:rsidRPr="00E07BFB" w:rsidRDefault="00517B61" w:rsidP="000E0A58">
      <w:pPr>
        <w:pStyle w:val="Alcm"/>
        <w:rPr>
          <w:rFonts w:hint="eastAsia"/>
        </w:rPr>
      </w:pPr>
      <w:r>
        <w:t xml:space="preserve"> </w:t>
      </w:r>
    </w:p>
    <w:p w14:paraId="3AC9D7E0" w14:textId="6C6B75CD" w:rsidR="00453B91" w:rsidRPr="005A474F" w:rsidRDefault="00453B91" w:rsidP="000E0A58">
      <w:pPr>
        <w:rPr>
          <w:lang w:val="en-AU"/>
        </w:rPr>
      </w:pPr>
    </w:p>
    <w:p w14:paraId="68E4B64B" w14:textId="77777777" w:rsidR="00453B91" w:rsidRPr="005A474F" w:rsidRDefault="00453B91" w:rsidP="000E0A58">
      <w:pPr>
        <w:rPr>
          <w:lang w:val="en-AU"/>
        </w:rPr>
      </w:pPr>
    </w:p>
    <w:p w14:paraId="0A784D23" w14:textId="77777777" w:rsidR="00453B91" w:rsidRPr="005A474F" w:rsidRDefault="00453B91" w:rsidP="000E0A58">
      <w:pPr>
        <w:rPr>
          <w:lang w:val="en-AU"/>
        </w:rPr>
      </w:pPr>
    </w:p>
    <w:p w14:paraId="15EF72B1" w14:textId="77777777" w:rsidR="00453B91" w:rsidRPr="005A474F" w:rsidRDefault="00453B91" w:rsidP="000E0A58">
      <w:pPr>
        <w:rPr>
          <w:lang w:val="en-AU"/>
        </w:rPr>
      </w:pPr>
    </w:p>
    <w:p w14:paraId="5BC55B8A" w14:textId="77777777" w:rsidR="00453B91" w:rsidRPr="005A474F" w:rsidRDefault="00453B91" w:rsidP="000E0A58">
      <w:pPr>
        <w:rPr>
          <w:lang w:val="en-AU"/>
        </w:rPr>
      </w:pPr>
    </w:p>
    <w:p w14:paraId="16E407C3" w14:textId="77777777" w:rsidR="00453B91" w:rsidRPr="005A474F" w:rsidRDefault="00453B91" w:rsidP="000E0A58">
      <w:pPr>
        <w:rPr>
          <w:lang w:val="en-AU"/>
        </w:rPr>
      </w:pPr>
    </w:p>
    <w:p w14:paraId="3F703A80" w14:textId="77777777" w:rsidR="00453B91" w:rsidRPr="005A474F" w:rsidRDefault="00453B91" w:rsidP="000E0A58">
      <w:pPr>
        <w:rPr>
          <w:lang w:val="en-AU"/>
        </w:rPr>
      </w:pPr>
    </w:p>
    <w:p w14:paraId="27242A0C" w14:textId="77777777" w:rsidR="00453B91" w:rsidRPr="005A474F" w:rsidRDefault="00453B91" w:rsidP="000E0A58">
      <w:pPr>
        <w:rPr>
          <w:lang w:val="en-AU"/>
        </w:rPr>
      </w:pPr>
    </w:p>
    <w:p w14:paraId="5C6F8C5E" w14:textId="77777777" w:rsidR="00453B91" w:rsidRPr="005A474F" w:rsidRDefault="00453B91" w:rsidP="000E0A58">
      <w:pPr>
        <w:rPr>
          <w:lang w:val="en-AU"/>
        </w:rPr>
      </w:pPr>
    </w:p>
    <w:p w14:paraId="5757C435" w14:textId="77777777" w:rsidR="00453B91" w:rsidRPr="005A474F" w:rsidRDefault="00453B91" w:rsidP="000E0A58">
      <w:pPr>
        <w:rPr>
          <w:lang w:val="en-AU"/>
        </w:rPr>
      </w:pPr>
    </w:p>
    <w:p w14:paraId="25B0129F" w14:textId="77777777" w:rsidR="00453B91" w:rsidRPr="005A474F" w:rsidRDefault="00453B91" w:rsidP="000E0A58">
      <w:pPr>
        <w:rPr>
          <w:lang w:val="en-AU"/>
        </w:rPr>
      </w:pPr>
    </w:p>
    <w:p w14:paraId="6A3FD10A" w14:textId="77777777" w:rsidR="00453B91" w:rsidRPr="005A474F" w:rsidRDefault="00453B91" w:rsidP="000E0A58">
      <w:pPr>
        <w:rPr>
          <w:lang w:val="en-AU"/>
        </w:rPr>
      </w:pPr>
    </w:p>
    <w:p w14:paraId="0C96B7BB" w14:textId="77777777" w:rsidR="00453B91" w:rsidRPr="005A474F" w:rsidRDefault="00453B91" w:rsidP="000E0A58">
      <w:pPr>
        <w:rPr>
          <w:lang w:val="en-AU"/>
        </w:rPr>
      </w:pPr>
    </w:p>
    <w:p w14:paraId="35DCA5A9" w14:textId="77777777" w:rsidR="00453B91" w:rsidRPr="005A474F" w:rsidRDefault="00453B91" w:rsidP="000E0A58">
      <w:pPr>
        <w:rPr>
          <w:lang w:val="en-AU"/>
        </w:rPr>
      </w:pPr>
    </w:p>
    <w:p w14:paraId="6D0FBCB5" w14:textId="77777777" w:rsidR="00453B91" w:rsidRPr="005A474F" w:rsidRDefault="00453B91" w:rsidP="000E0A58">
      <w:pPr>
        <w:rPr>
          <w:lang w:val="en-AU"/>
        </w:rPr>
      </w:pPr>
    </w:p>
    <w:p w14:paraId="63D06A3C" w14:textId="77777777" w:rsidR="00453B91" w:rsidRPr="005A474F" w:rsidRDefault="00453B91" w:rsidP="000E0A58">
      <w:pPr>
        <w:rPr>
          <w:lang w:val="en-AU"/>
        </w:rPr>
      </w:pPr>
    </w:p>
    <w:p w14:paraId="719339F9" w14:textId="09757290" w:rsidR="00453B91" w:rsidRPr="005A474F" w:rsidRDefault="00453B91" w:rsidP="00483E2E">
      <w:pPr>
        <w:ind w:firstLine="720"/>
        <w:rPr>
          <w:lang w:val="en-AU"/>
        </w:rPr>
      </w:pPr>
      <w:r w:rsidRPr="005A474F">
        <w:rPr>
          <w:lang w:val="en-AU"/>
        </w:rPr>
        <w:t>Submitted by:</w:t>
      </w:r>
    </w:p>
    <w:p w14:paraId="1BA6C998" w14:textId="2370C489" w:rsidR="00AE528B" w:rsidRPr="005A474F" w:rsidRDefault="00572108" w:rsidP="008F1973">
      <w:pPr>
        <w:ind w:firstLine="720"/>
        <w:rPr>
          <w:lang w:val="en-AU"/>
        </w:rPr>
        <w:sectPr w:rsidR="00AE528B" w:rsidRPr="005A474F" w:rsidSect="00AE528B">
          <w:headerReference w:type="default" r:id="rId11"/>
          <w:footerReference w:type="default" r:id="rId12"/>
          <w:headerReference w:type="first" r:id="rId13"/>
          <w:footerReference w:type="first" r:id="rId14"/>
          <w:pgSz w:w="11906" w:h="16838" w:code="9"/>
          <w:pgMar w:top="1134" w:right="1134" w:bottom="2268" w:left="1134" w:header="1134" w:footer="567" w:gutter="0"/>
          <w:cols w:space="708"/>
          <w:titlePg/>
          <w:docGrid w:linePitch="360"/>
        </w:sectPr>
      </w:pPr>
      <w:r w:rsidRPr="005A474F">
        <w:rPr>
          <w:lang w:val="en-AU"/>
        </w:rPr>
        <w:t>Skills IT</w:t>
      </w:r>
      <w:r w:rsidR="001A07B1" w:rsidRPr="005A474F">
        <w:rPr>
          <w:lang w:val="en-AU"/>
        </w:rPr>
        <w:br/>
      </w:r>
    </w:p>
    <w:bookmarkStart w:id="3" w:name="_Toc132618296" w:displacedByCustomXml="next"/>
    <w:bookmarkStart w:id="4" w:name="_Toc96701139" w:displacedByCustomXml="next"/>
    <w:bookmarkStart w:id="5" w:name="_Toc531263792" w:displacedByCustomXml="next"/>
    <w:bookmarkStart w:id="6" w:name="_Toc531263004" w:displacedByCustomXml="next"/>
    <w:bookmarkStart w:id="7" w:name="_Toc531262920" w:displacedByCustomXml="next"/>
    <w:bookmarkStart w:id="8" w:name="_Toc531262800" w:displacedByCustomXml="next"/>
    <w:sdt>
      <w:sdtPr>
        <w:rPr>
          <w:rFonts w:asciiTheme="minorHAnsi" w:eastAsia="PMingLiU" w:hAnsiTheme="minorHAnsi"/>
          <w:color w:val="auto"/>
          <w:sz w:val="24"/>
          <w:szCs w:val="24"/>
          <w:lang w:val="en-GB" w:eastAsia="en-US"/>
        </w:rPr>
        <w:id w:val="1201214985"/>
        <w:docPartObj>
          <w:docPartGallery w:val="Table of Contents"/>
          <w:docPartUnique/>
        </w:docPartObj>
      </w:sdtPr>
      <w:sdtEndPr>
        <w:rPr>
          <w:b/>
          <w:bCs/>
          <w:noProof/>
        </w:rPr>
      </w:sdtEndPr>
      <w:sdtContent>
        <w:p w14:paraId="512DDE17" w14:textId="7FB37CF0" w:rsidR="008C18D3" w:rsidRPr="00DE5E86" w:rsidRDefault="008C18D3">
          <w:pPr>
            <w:pStyle w:val="Tartalomjegyzkcmsora"/>
            <w:rPr>
              <w:rFonts w:asciiTheme="minorHAnsi" w:hAnsiTheme="minorHAnsi"/>
              <w:b/>
              <w:color w:val="003764"/>
              <w:sz w:val="40"/>
              <w:lang w:val="en-GB" w:eastAsia="en-US"/>
            </w:rPr>
          </w:pPr>
          <w:r w:rsidRPr="00DE5E86">
            <w:rPr>
              <w:rFonts w:asciiTheme="minorHAnsi" w:hAnsiTheme="minorHAnsi"/>
              <w:b/>
              <w:color w:val="003764"/>
              <w:sz w:val="40"/>
              <w:lang w:val="en-GB" w:eastAsia="en-US"/>
            </w:rPr>
            <w:t>Contents</w:t>
          </w:r>
        </w:p>
        <w:p w14:paraId="156D0C3F" w14:textId="177B1840" w:rsidR="005C5BDF" w:rsidRDefault="008C18D3" w:rsidP="005C5BDF">
          <w:pPr>
            <w:pStyle w:val="TJ1"/>
            <w:rPr>
              <w:rFonts w:eastAsiaTheme="minorEastAsia" w:cstheme="minorBidi"/>
              <w:noProof/>
              <w:sz w:val="22"/>
              <w:szCs w:val="22"/>
              <w:lang w:val="hu-HU" w:eastAsia="hu-HU"/>
            </w:rPr>
          </w:pPr>
          <w:r>
            <w:fldChar w:fldCharType="begin"/>
          </w:r>
          <w:r>
            <w:instrText xml:space="preserve"> TOC \o "1-3" \h \z \u </w:instrText>
          </w:r>
          <w:r>
            <w:fldChar w:fldCharType="separate"/>
          </w:r>
          <w:hyperlink w:anchor="_Toc133088761" w:history="1">
            <w:r w:rsidR="005C5BDF" w:rsidRPr="00525790">
              <w:rPr>
                <w:rStyle w:val="Hiperhivatkozs"/>
                <w:noProof/>
              </w:rPr>
              <w:t>Introduction</w:t>
            </w:r>
            <w:r w:rsidR="005C5BDF">
              <w:rPr>
                <w:noProof/>
                <w:webHidden/>
              </w:rPr>
              <w:tab/>
            </w:r>
            <w:r w:rsidR="005C5BDF">
              <w:rPr>
                <w:noProof/>
                <w:webHidden/>
              </w:rPr>
              <w:fldChar w:fldCharType="begin"/>
            </w:r>
            <w:r w:rsidR="005C5BDF">
              <w:rPr>
                <w:noProof/>
                <w:webHidden/>
              </w:rPr>
              <w:instrText xml:space="preserve"> PAGEREF _Toc133088761 \h </w:instrText>
            </w:r>
            <w:r w:rsidR="005C5BDF">
              <w:rPr>
                <w:noProof/>
                <w:webHidden/>
              </w:rPr>
            </w:r>
            <w:r w:rsidR="005C5BDF">
              <w:rPr>
                <w:noProof/>
                <w:webHidden/>
              </w:rPr>
              <w:fldChar w:fldCharType="separate"/>
            </w:r>
            <w:r w:rsidR="002C5165">
              <w:rPr>
                <w:noProof/>
                <w:webHidden/>
              </w:rPr>
              <w:t>3</w:t>
            </w:r>
            <w:r w:rsidR="005C5BDF">
              <w:rPr>
                <w:noProof/>
                <w:webHidden/>
              </w:rPr>
              <w:fldChar w:fldCharType="end"/>
            </w:r>
          </w:hyperlink>
        </w:p>
        <w:p w14:paraId="137B8529" w14:textId="2A41383A" w:rsidR="005C5BDF" w:rsidRDefault="00BC6E6B" w:rsidP="005C5BDF">
          <w:pPr>
            <w:pStyle w:val="TJ1"/>
            <w:rPr>
              <w:rFonts w:eastAsiaTheme="minorEastAsia" w:cstheme="minorBidi"/>
              <w:noProof/>
              <w:sz w:val="22"/>
              <w:szCs w:val="22"/>
              <w:lang w:val="hu-HU" w:eastAsia="hu-HU"/>
            </w:rPr>
          </w:pPr>
          <w:hyperlink w:anchor="_Toc133088762" w:history="1">
            <w:r w:rsidR="005C5BDF" w:rsidRPr="00525790">
              <w:rPr>
                <w:rStyle w:val="Hiperhivatkozs"/>
                <w:noProof/>
              </w:rPr>
              <w:t>Part 1 – Backend</w:t>
            </w:r>
            <w:r w:rsidR="005C5BDF">
              <w:rPr>
                <w:noProof/>
                <w:webHidden/>
              </w:rPr>
              <w:tab/>
            </w:r>
            <w:r w:rsidR="005C5BDF">
              <w:rPr>
                <w:noProof/>
                <w:webHidden/>
              </w:rPr>
              <w:fldChar w:fldCharType="begin"/>
            </w:r>
            <w:r w:rsidR="005C5BDF">
              <w:rPr>
                <w:noProof/>
                <w:webHidden/>
              </w:rPr>
              <w:instrText xml:space="preserve"> PAGEREF _Toc133088762 \h </w:instrText>
            </w:r>
            <w:r w:rsidR="005C5BDF">
              <w:rPr>
                <w:noProof/>
                <w:webHidden/>
              </w:rPr>
            </w:r>
            <w:r w:rsidR="005C5BDF">
              <w:rPr>
                <w:noProof/>
                <w:webHidden/>
              </w:rPr>
              <w:fldChar w:fldCharType="separate"/>
            </w:r>
            <w:r w:rsidR="002C5165">
              <w:rPr>
                <w:noProof/>
                <w:webHidden/>
              </w:rPr>
              <w:t>3</w:t>
            </w:r>
            <w:r w:rsidR="005C5BDF">
              <w:rPr>
                <w:noProof/>
                <w:webHidden/>
              </w:rPr>
              <w:fldChar w:fldCharType="end"/>
            </w:r>
          </w:hyperlink>
        </w:p>
        <w:p w14:paraId="04B0392F" w14:textId="3ECCC4AC" w:rsidR="005C5BDF" w:rsidRDefault="00BC6E6B">
          <w:pPr>
            <w:pStyle w:val="TJ2"/>
            <w:rPr>
              <w:rFonts w:eastAsiaTheme="minorEastAsia" w:cstheme="minorBidi"/>
              <w:b w:val="0"/>
              <w:sz w:val="22"/>
              <w:szCs w:val="22"/>
              <w:lang w:val="hu-HU" w:eastAsia="hu-HU"/>
            </w:rPr>
          </w:pPr>
          <w:hyperlink w:anchor="_Toc133088763" w:history="1">
            <w:r w:rsidR="005C5BDF" w:rsidRPr="00525790">
              <w:rPr>
                <w:rStyle w:val="Hiperhivatkozs"/>
              </w:rPr>
              <w:t>Database</w:t>
            </w:r>
            <w:r w:rsidR="005C5BDF">
              <w:rPr>
                <w:webHidden/>
              </w:rPr>
              <w:tab/>
            </w:r>
            <w:r w:rsidR="005C5BDF">
              <w:rPr>
                <w:webHidden/>
              </w:rPr>
              <w:fldChar w:fldCharType="begin"/>
            </w:r>
            <w:r w:rsidR="005C5BDF">
              <w:rPr>
                <w:webHidden/>
              </w:rPr>
              <w:instrText xml:space="preserve"> PAGEREF _Toc133088763 \h </w:instrText>
            </w:r>
            <w:r w:rsidR="005C5BDF">
              <w:rPr>
                <w:webHidden/>
              </w:rPr>
            </w:r>
            <w:r w:rsidR="005C5BDF">
              <w:rPr>
                <w:webHidden/>
              </w:rPr>
              <w:fldChar w:fldCharType="separate"/>
            </w:r>
            <w:r w:rsidR="002C5165">
              <w:rPr>
                <w:webHidden/>
              </w:rPr>
              <w:t>3</w:t>
            </w:r>
            <w:r w:rsidR="005C5BDF">
              <w:rPr>
                <w:webHidden/>
              </w:rPr>
              <w:fldChar w:fldCharType="end"/>
            </w:r>
          </w:hyperlink>
        </w:p>
        <w:p w14:paraId="778E77E5" w14:textId="6AD9EBA4" w:rsidR="005C5BDF" w:rsidRDefault="00BC6E6B">
          <w:pPr>
            <w:pStyle w:val="TJ2"/>
            <w:rPr>
              <w:rFonts w:eastAsiaTheme="minorEastAsia" w:cstheme="minorBidi"/>
              <w:b w:val="0"/>
              <w:sz w:val="22"/>
              <w:szCs w:val="22"/>
              <w:lang w:val="hu-HU" w:eastAsia="hu-HU"/>
            </w:rPr>
          </w:pPr>
          <w:hyperlink w:anchor="_Toc133088764" w:history="1">
            <w:r w:rsidR="005C5BDF" w:rsidRPr="00525790">
              <w:rPr>
                <w:rStyle w:val="Hiperhivatkozs"/>
              </w:rPr>
              <w:t>Endpoints</w:t>
            </w:r>
            <w:r w:rsidR="005C5BDF">
              <w:rPr>
                <w:webHidden/>
              </w:rPr>
              <w:tab/>
            </w:r>
            <w:r w:rsidR="005C5BDF">
              <w:rPr>
                <w:webHidden/>
              </w:rPr>
              <w:fldChar w:fldCharType="begin"/>
            </w:r>
            <w:r w:rsidR="005C5BDF">
              <w:rPr>
                <w:webHidden/>
              </w:rPr>
              <w:instrText xml:space="preserve"> PAGEREF _Toc133088764 \h </w:instrText>
            </w:r>
            <w:r w:rsidR="005C5BDF">
              <w:rPr>
                <w:webHidden/>
              </w:rPr>
            </w:r>
            <w:r w:rsidR="005C5BDF">
              <w:rPr>
                <w:webHidden/>
              </w:rPr>
              <w:fldChar w:fldCharType="separate"/>
            </w:r>
            <w:r w:rsidR="002C5165">
              <w:rPr>
                <w:webHidden/>
              </w:rPr>
              <w:t>4</w:t>
            </w:r>
            <w:r w:rsidR="005C5BDF">
              <w:rPr>
                <w:webHidden/>
              </w:rPr>
              <w:fldChar w:fldCharType="end"/>
            </w:r>
          </w:hyperlink>
        </w:p>
        <w:p w14:paraId="2F9A7265" w14:textId="27362019" w:rsidR="005C5BDF" w:rsidRDefault="00BC6E6B">
          <w:pPr>
            <w:pStyle w:val="TJ2"/>
            <w:rPr>
              <w:rFonts w:eastAsiaTheme="minorEastAsia" w:cstheme="minorBidi"/>
              <w:b w:val="0"/>
              <w:sz w:val="22"/>
              <w:szCs w:val="22"/>
              <w:lang w:val="hu-HU" w:eastAsia="hu-HU"/>
            </w:rPr>
          </w:pPr>
          <w:hyperlink w:anchor="_Toc133088765" w:history="1">
            <w:r w:rsidR="005C5BDF" w:rsidRPr="00525790">
              <w:rPr>
                <w:rStyle w:val="Hiperhivatkozs"/>
              </w:rPr>
              <w:t>Authentication</w:t>
            </w:r>
            <w:r w:rsidR="005C5BDF">
              <w:rPr>
                <w:webHidden/>
              </w:rPr>
              <w:tab/>
            </w:r>
            <w:r w:rsidR="005C5BDF">
              <w:rPr>
                <w:webHidden/>
              </w:rPr>
              <w:fldChar w:fldCharType="begin"/>
            </w:r>
            <w:r w:rsidR="005C5BDF">
              <w:rPr>
                <w:webHidden/>
              </w:rPr>
              <w:instrText xml:space="preserve"> PAGEREF _Toc133088765 \h </w:instrText>
            </w:r>
            <w:r w:rsidR="005C5BDF">
              <w:rPr>
                <w:webHidden/>
              </w:rPr>
            </w:r>
            <w:r w:rsidR="005C5BDF">
              <w:rPr>
                <w:webHidden/>
              </w:rPr>
              <w:fldChar w:fldCharType="separate"/>
            </w:r>
            <w:r w:rsidR="002C5165">
              <w:rPr>
                <w:webHidden/>
              </w:rPr>
              <w:t>4</w:t>
            </w:r>
            <w:r w:rsidR="005C5BDF">
              <w:rPr>
                <w:webHidden/>
              </w:rPr>
              <w:fldChar w:fldCharType="end"/>
            </w:r>
          </w:hyperlink>
        </w:p>
        <w:p w14:paraId="53235D3D" w14:textId="048AB70F" w:rsidR="005C5BDF" w:rsidRDefault="00BC6E6B" w:rsidP="005C5BDF">
          <w:pPr>
            <w:pStyle w:val="TJ1"/>
            <w:rPr>
              <w:rFonts w:eastAsiaTheme="minorEastAsia" w:cstheme="minorBidi"/>
              <w:noProof/>
              <w:sz w:val="22"/>
              <w:szCs w:val="22"/>
              <w:lang w:val="hu-HU" w:eastAsia="hu-HU"/>
            </w:rPr>
          </w:pPr>
          <w:hyperlink w:anchor="_Toc133088766" w:history="1">
            <w:r w:rsidR="005C5BDF" w:rsidRPr="00525790">
              <w:rPr>
                <w:rStyle w:val="Hiperhivatkozs"/>
                <w:noProof/>
              </w:rPr>
              <w:t>Part 2 – Organiser Admin Site</w:t>
            </w:r>
            <w:r w:rsidR="005C5BDF">
              <w:rPr>
                <w:noProof/>
                <w:webHidden/>
              </w:rPr>
              <w:tab/>
            </w:r>
            <w:r w:rsidR="005C5BDF">
              <w:rPr>
                <w:noProof/>
                <w:webHidden/>
              </w:rPr>
              <w:fldChar w:fldCharType="begin"/>
            </w:r>
            <w:r w:rsidR="005C5BDF">
              <w:rPr>
                <w:noProof/>
                <w:webHidden/>
              </w:rPr>
              <w:instrText xml:space="preserve"> PAGEREF _Toc133088766 \h </w:instrText>
            </w:r>
            <w:r w:rsidR="005C5BDF">
              <w:rPr>
                <w:noProof/>
                <w:webHidden/>
              </w:rPr>
            </w:r>
            <w:r w:rsidR="005C5BDF">
              <w:rPr>
                <w:noProof/>
                <w:webHidden/>
              </w:rPr>
              <w:fldChar w:fldCharType="separate"/>
            </w:r>
            <w:r w:rsidR="002C5165">
              <w:rPr>
                <w:noProof/>
                <w:webHidden/>
              </w:rPr>
              <w:t>5</w:t>
            </w:r>
            <w:r w:rsidR="005C5BDF">
              <w:rPr>
                <w:noProof/>
                <w:webHidden/>
              </w:rPr>
              <w:fldChar w:fldCharType="end"/>
            </w:r>
          </w:hyperlink>
        </w:p>
        <w:p w14:paraId="0EBCD11E" w14:textId="2A7ACFAD" w:rsidR="005C5BDF" w:rsidRDefault="00BC6E6B">
          <w:pPr>
            <w:pStyle w:val="TJ2"/>
            <w:rPr>
              <w:rFonts w:eastAsiaTheme="minorEastAsia" w:cstheme="minorBidi"/>
              <w:b w:val="0"/>
              <w:sz w:val="22"/>
              <w:szCs w:val="22"/>
              <w:lang w:val="hu-HU" w:eastAsia="hu-HU"/>
            </w:rPr>
          </w:pPr>
          <w:hyperlink w:anchor="_Toc133088767" w:history="1">
            <w:r w:rsidR="005C5BDF" w:rsidRPr="00525790">
              <w:rPr>
                <w:rStyle w:val="Hiperhivatkozs"/>
              </w:rPr>
              <w:t>Functionalities of the Administrator Portal</w:t>
            </w:r>
            <w:r w:rsidR="005C5BDF">
              <w:rPr>
                <w:webHidden/>
              </w:rPr>
              <w:tab/>
            </w:r>
            <w:r w:rsidR="005C5BDF">
              <w:rPr>
                <w:webHidden/>
              </w:rPr>
              <w:fldChar w:fldCharType="begin"/>
            </w:r>
            <w:r w:rsidR="005C5BDF">
              <w:rPr>
                <w:webHidden/>
              </w:rPr>
              <w:instrText xml:space="preserve"> PAGEREF _Toc133088767 \h </w:instrText>
            </w:r>
            <w:r w:rsidR="005C5BDF">
              <w:rPr>
                <w:webHidden/>
              </w:rPr>
            </w:r>
            <w:r w:rsidR="005C5BDF">
              <w:rPr>
                <w:webHidden/>
              </w:rPr>
              <w:fldChar w:fldCharType="separate"/>
            </w:r>
            <w:r w:rsidR="002C5165">
              <w:rPr>
                <w:webHidden/>
              </w:rPr>
              <w:t>5</w:t>
            </w:r>
            <w:r w:rsidR="005C5BDF">
              <w:rPr>
                <w:webHidden/>
              </w:rPr>
              <w:fldChar w:fldCharType="end"/>
            </w:r>
          </w:hyperlink>
        </w:p>
        <w:p w14:paraId="7CAF2B36" w14:textId="2E6257D0" w:rsidR="005C5BDF" w:rsidRDefault="00BC6E6B">
          <w:pPr>
            <w:pStyle w:val="TJ2"/>
            <w:rPr>
              <w:rFonts w:eastAsiaTheme="minorEastAsia" w:cstheme="minorBidi"/>
              <w:b w:val="0"/>
              <w:sz w:val="22"/>
              <w:szCs w:val="22"/>
              <w:lang w:val="hu-HU" w:eastAsia="hu-HU"/>
            </w:rPr>
          </w:pPr>
          <w:hyperlink w:anchor="_Toc133088768" w:history="1">
            <w:r w:rsidR="005C5BDF" w:rsidRPr="00525790">
              <w:rPr>
                <w:rStyle w:val="Hiperhivatkozs"/>
              </w:rPr>
              <w:t>Administrator login</w:t>
            </w:r>
            <w:r w:rsidR="005C5BDF">
              <w:rPr>
                <w:webHidden/>
              </w:rPr>
              <w:tab/>
            </w:r>
            <w:r w:rsidR="005C5BDF">
              <w:rPr>
                <w:webHidden/>
              </w:rPr>
              <w:fldChar w:fldCharType="begin"/>
            </w:r>
            <w:r w:rsidR="005C5BDF">
              <w:rPr>
                <w:webHidden/>
              </w:rPr>
              <w:instrText xml:space="preserve"> PAGEREF _Toc133088768 \h </w:instrText>
            </w:r>
            <w:r w:rsidR="005C5BDF">
              <w:rPr>
                <w:webHidden/>
              </w:rPr>
            </w:r>
            <w:r w:rsidR="005C5BDF">
              <w:rPr>
                <w:webHidden/>
              </w:rPr>
              <w:fldChar w:fldCharType="separate"/>
            </w:r>
            <w:r w:rsidR="002C5165">
              <w:rPr>
                <w:webHidden/>
              </w:rPr>
              <w:t>5</w:t>
            </w:r>
            <w:r w:rsidR="005C5BDF">
              <w:rPr>
                <w:webHidden/>
              </w:rPr>
              <w:fldChar w:fldCharType="end"/>
            </w:r>
          </w:hyperlink>
        </w:p>
        <w:p w14:paraId="6719A31C" w14:textId="6D1EF111" w:rsidR="005C5BDF" w:rsidRDefault="00BC6E6B">
          <w:pPr>
            <w:pStyle w:val="TJ2"/>
            <w:rPr>
              <w:rFonts w:eastAsiaTheme="minorEastAsia" w:cstheme="minorBidi"/>
              <w:b w:val="0"/>
              <w:sz w:val="22"/>
              <w:szCs w:val="22"/>
              <w:lang w:val="hu-HU" w:eastAsia="hu-HU"/>
            </w:rPr>
          </w:pPr>
          <w:hyperlink w:anchor="_Toc133088769" w:history="1">
            <w:r w:rsidR="005C5BDF" w:rsidRPr="00525790">
              <w:rPr>
                <w:rStyle w:val="Hiperhivatkozs"/>
              </w:rPr>
              <w:t>Team Race page</w:t>
            </w:r>
            <w:r w:rsidR="005C5BDF">
              <w:rPr>
                <w:webHidden/>
              </w:rPr>
              <w:tab/>
            </w:r>
            <w:r w:rsidR="005C5BDF">
              <w:rPr>
                <w:webHidden/>
              </w:rPr>
              <w:fldChar w:fldCharType="begin"/>
            </w:r>
            <w:r w:rsidR="005C5BDF">
              <w:rPr>
                <w:webHidden/>
              </w:rPr>
              <w:instrText xml:space="preserve"> PAGEREF _Toc133088769 \h </w:instrText>
            </w:r>
            <w:r w:rsidR="005C5BDF">
              <w:rPr>
                <w:webHidden/>
              </w:rPr>
            </w:r>
            <w:r w:rsidR="005C5BDF">
              <w:rPr>
                <w:webHidden/>
              </w:rPr>
              <w:fldChar w:fldCharType="separate"/>
            </w:r>
            <w:r w:rsidR="002C5165">
              <w:rPr>
                <w:webHidden/>
              </w:rPr>
              <w:t>6</w:t>
            </w:r>
            <w:r w:rsidR="005C5BDF">
              <w:rPr>
                <w:webHidden/>
              </w:rPr>
              <w:fldChar w:fldCharType="end"/>
            </w:r>
          </w:hyperlink>
        </w:p>
        <w:p w14:paraId="5D9369F9" w14:textId="11D89A8A" w:rsidR="005C5BDF" w:rsidRDefault="00BC6E6B" w:rsidP="005C5BDF">
          <w:pPr>
            <w:pStyle w:val="TJ1"/>
            <w:rPr>
              <w:rFonts w:eastAsiaTheme="minorEastAsia" w:cstheme="minorBidi"/>
              <w:noProof/>
              <w:sz w:val="22"/>
              <w:szCs w:val="22"/>
              <w:lang w:val="hu-HU" w:eastAsia="hu-HU"/>
            </w:rPr>
          </w:pPr>
          <w:hyperlink w:anchor="_Toc133088770" w:history="1">
            <w:r w:rsidR="005C5BDF" w:rsidRPr="00525790">
              <w:rPr>
                <w:rStyle w:val="Hiperhivatkozs"/>
                <w:noProof/>
              </w:rPr>
              <w:t>Appendix A – Endpoints for Part 1</w:t>
            </w:r>
            <w:r w:rsidR="005C5BDF">
              <w:rPr>
                <w:noProof/>
                <w:webHidden/>
              </w:rPr>
              <w:tab/>
            </w:r>
            <w:r w:rsidR="005C5BDF">
              <w:rPr>
                <w:noProof/>
                <w:webHidden/>
              </w:rPr>
              <w:fldChar w:fldCharType="begin"/>
            </w:r>
            <w:r w:rsidR="005C5BDF">
              <w:rPr>
                <w:noProof/>
                <w:webHidden/>
              </w:rPr>
              <w:instrText xml:space="preserve"> PAGEREF _Toc133088770 \h </w:instrText>
            </w:r>
            <w:r w:rsidR="005C5BDF">
              <w:rPr>
                <w:noProof/>
                <w:webHidden/>
              </w:rPr>
            </w:r>
            <w:r w:rsidR="005C5BDF">
              <w:rPr>
                <w:noProof/>
                <w:webHidden/>
              </w:rPr>
              <w:fldChar w:fldCharType="separate"/>
            </w:r>
            <w:r w:rsidR="002C5165">
              <w:rPr>
                <w:noProof/>
                <w:webHidden/>
              </w:rPr>
              <w:t>10</w:t>
            </w:r>
            <w:r w:rsidR="005C5BDF">
              <w:rPr>
                <w:noProof/>
                <w:webHidden/>
              </w:rPr>
              <w:fldChar w:fldCharType="end"/>
            </w:r>
          </w:hyperlink>
        </w:p>
        <w:p w14:paraId="7B555882" w14:textId="3DBAF5DA" w:rsidR="005C5BDF" w:rsidRDefault="00BC6E6B">
          <w:pPr>
            <w:pStyle w:val="TJ3"/>
            <w:tabs>
              <w:tab w:val="right" w:leader="dot" w:pos="9628"/>
            </w:tabs>
            <w:rPr>
              <w:rFonts w:eastAsiaTheme="minorEastAsia" w:cstheme="minorBidi"/>
              <w:i w:val="0"/>
              <w:noProof/>
              <w:sz w:val="22"/>
              <w:szCs w:val="22"/>
              <w:lang w:val="hu-HU" w:eastAsia="hu-HU"/>
            </w:rPr>
          </w:pPr>
          <w:hyperlink w:anchor="_Toc133088771" w:history="1">
            <w:r w:rsidR="005C5BDF" w:rsidRPr="00525790">
              <w:rPr>
                <w:rStyle w:val="Hiperhivatkozs"/>
                <w:noProof/>
              </w:rPr>
              <w:t>Login</w:t>
            </w:r>
            <w:r w:rsidR="005C5BDF">
              <w:rPr>
                <w:noProof/>
                <w:webHidden/>
              </w:rPr>
              <w:tab/>
            </w:r>
            <w:r w:rsidR="005C5BDF">
              <w:rPr>
                <w:noProof/>
                <w:webHidden/>
              </w:rPr>
              <w:fldChar w:fldCharType="begin"/>
            </w:r>
            <w:r w:rsidR="005C5BDF">
              <w:rPr>
                <w:noProof/>
                <w:webHidden/>
              </w:rPr>
              <w:instrText xml:space="preserve"> PAGEREF _Toc133088771 \h </w:instrText>
            </w:r>
            <w:r w:rsidR="005C5BDF">
              <w:rPr>
                <w:noProof/>
                <w:webHidden/>
              </w:rPr>
            </w:r>
            <w:r w:rsidR="005C5BDF">
              <w:rPr>
                <w:noProof/>
                <w:webHidden/>
              </w:rPr>
              <w:fldChar w:fldCharType="separate"/>
            </w:r>
            <w:r w:rsidR="002C5165">
              <w:rPr>
                <w:noProof/>
                <w:webHidden/>
              </w:rPr>
              <w:t>10</w:t>
            </w:r>
            <w:r w:rsidR="005C5BDF">
              <w:rPr>
                <w:noProof/>
                <w:webHidden/>
              </w:rPr>
              <w:fldChar w:fldCharType="end"/>
            </w:r>
          </w:hyperlink>
        </w:p>
        <w:p w14:paraId="14317861" w14:textId="06823320" w:rsidR="005C5BDF" w:rsidRDefault="00BC6E6B">
          <w:pPr>
            <w:pStyle w:val="TJ3"/>
            <w:tabs>
              <w:tab w:val="right" w:leader="dot" w:pos="9628"/>
            </w:tabs>
            <w:rPr>
              <w:rFonts w:eastAsiaTheme="minorEastAsia" w:cstheme="minorBidi"/>
              <w:i w:val="0"/>
              <w:noProof/>
              <w:sz w:val="22"/>
              <w:szCs w:val="22"/>
              <w:lang w:val="hu-HU" w:eastAsia="hu-HU"/>
            </w:rPr>
          </w:pPr>
          <w:hyperlink w:anchor="_Toc133088772" w:history="1">
            <w:r w:rsidR="005C5BDF" w:rsidRPr="00525790">
              <w:rPr>
                <w:rStyle w:val="Hiperhivatkozs"/>
                <w:noProof/>
              </w:rPr>
              <w:t>Teams</w:t>
            </w:r>
            <w:r w:rsidR="005C5BDF">
              <w:rPr>
                <w:noProof/>
                <w:webHidden/>
              </w:rPr>
              <w:tab/>
            </w:r>
            <w:r w:rsidR="005C5BDF">
              <w:rPr>
                <w:noProof/>
                <w:webHidden/>
              </w:rPr>
              <w:fldChar w:fldCharType="begin"/>
            </w:r>
            <w:r w:rsidR="005C5BDF">
              <w:rPr>
                <w:noProof/>
                <w:webHidden/>
              </w:rPr>
              <w:instrText xml:space="preserve"> PAGEREF _Toc133088772 \h </w:instrText>
            </w:r>
            <w:r w:rsidR="005C5BDF">
              <w:rPr>
                <w:noProof/>
                <w:webHidden/>
              </w:rPr>
            </w:r>
            <w:r w:rsidR="005C5BDF">
              <w:rPr>
                <w:noProof/>
                <w:webHidden/>
              </w:rPr>
              <w:fldChar w:fldCharType="separate"/>
            </w:r>
            <w:r w:rsidR="002C5165">
              <w:rPr>
                <w:noProof/>
                <w:webHidden/>
              </w:rPr>
              <w:t>10</w:t>
            </w:r>
            <w:r w:rsidR="005C5BDF">
              <w:rPr>
                <w:noProof/>
                <w:webHidden/>
              </w:rPr>
              <w:fldChar w:fldCharType="end"/>
            </w:r>
          </w:hyperlink>
        </w:p>
        <w:p w14:paraId="67ADECA6" w14:textId="48E3CC2C" w:rsidR="008C18D3" w:rsidRDefault="008C18D3">
          <w:r>
            <w:rPr>
              <w:b/>
              <w:bCs/>
              <w:noProof/>
            </w:rPr>
            <w:fldChar w:fldCharType="end"/>
          </w:r>
        </w:p>
      </w:sdtContent>
    </w:sdt>
    <w:p w14:paraId="14ADDC28" w14:textId="77777777" w:rsidR="008C18D3" w:rsidRDefault="008C18D3">
      <w:pPr>
        <w:spacing w:after="160"/>
        <w:rPr>
          <w:rFonts w:eastAsiaTheme="majorEastAsia"/>
          <w:b/>
          <w:color w:val="003764"/>
          <w:sz w:val="40"/>
          <w:szCs w:val="40"/>
        </w:rPr>
      </w:pPr>
      <w:r>
        <w:br w:type="page"/>
      </w:r>
    </w:p>
    <w:p w14:paraId="56FDBDDD" w14:textId="77777777" w:rsidR="00453B91" w:rsidRPr="005A474F" w:rsidRDefault="00453B91" w:rsidP="005A474F">
      <w:pPr>
        <w:pStyle w:val="Cmsor1"/>
      </w:pPr>
      <w:bookmarkStart w:id="9" w:name="_Toc96701140"/>
      <w:bookmarkStart w:id="10" w:name="_Toc132616552"/>
      <w:bookmarkStart w:id="11" w:name="_Toc132618297"/>
      <w:bookmarkStart w:id="12" w:name="_Toc132967897"/>
      <w:bookmarkStart w:id="13" w:name="_Toc133088761"/>
      <w:bookmarkStart w:id="14" w:name="_Toc386117271"/>
      <w:bookmarkStart w:id="15" w:name="_Toc386117478"/>
      <w:bookmarkEnd w:id="8"/>
      <w:bookmarkEnd w:id="7"/>
      <w:bookmarkEnd w:id="6"/>
      <w:bookmarkEnd w:id="5"/>
      <w:bookmarkEnd w:id="4"/>
      <w:bookmarkEnd w:id="3"/>
      <w:r w:rsidRPr="005A474F">
        <w:lastRenderedPageBreak/>
        <w:t>Introduction</w:t>
      </w:r>
      <w:bookmarkEnd w:id="9"/>
      <w:bookmarkEnd w:id="10"/>
      <w:bookmarkEnd w:id="11"/>
      <w:bookmarkEnd w:id="12"/>
      <w:bookmarkEnd w:id="13"/>
      <w:r w:rsidRPr="005A474F">
        <w:t xml:space="preserve"> </w:t>
      </w:r>
    </w:p>
    <w:p w14:paraId="6B6268A0" w14:textId="47411BB7" w:rsidR="00D24869" w:rsidRDefault="00B9698E" w:rsidP="000E0A58">
      <w:pPr>
        <w:pStyle w:val="Compact"/>
      </w:pPr>
      <w:bookmarkStart w:id="16" w:name="_Toc96701141"/>
      <w:r w:rsidRPr="00B9698E">
        <w:t xml:space="preserve">In this module you have to create a REST API backend and an admin application for a </w:t>
      </w:r>
      <w:proofErr w:type="spellStart"/>
      <w:r w:rsidRPr="00B9698E">
        <w:t>fullstack</w:t>
      </w:r>
      <w:proofErr w:type="spellEnd"/>
      <w:r w:rsidRPr="00B9698E">
        <w:t xml:space="preserve"> application. The REST API backend can be built in PHP/Laravel or Node.js/Express. To build the admin interface you can use a JavaScript framework (with our fully functional REST API backend) or PHP/Laravel with SSR (</w:t>
      </w:r>
      <w:proofErr w:type="gramStart"/>
      <w:r w:rsidRPr="00B9698E">
        <w:t>Server Side</w:t>
      </w:r>
      <w:proofErr w:type="gramEnd"/>
      <w:r w:rsidRPr="00B9698E">
        <w:t xml:space="preserve"> Rendering) technology.</w:t>
      </w:r>
    </w:p>
    <w:p w14:paraId="27D11E50" w14:textId="5516FE26" w:rsidR="00C46545" w:rsidRDefault="00936002" w:rsidP="00936002">
      <w:pPr>
        <w:pStyle w:val="Cmsor1"/>
      </w:pPr>
      <w:r>
        <w:t>Submitting your work</w:t>
      </w:r>
    </w:p>
    <w:p w14:paraId="6E20ED24" w14:textId="2A36BB8A" w:rsidR="00936002" w:rsidRDefault="00950972" w:rsidP="00936002">
      <w:r>
        <w:t xml:space="preserve">For Part 1 (Backend), work in either </w:t>
      </w:r>
      <w:r w:rsidR="0086579D" w:rsidRPr="0086579D">
        <w:rPr>
          <w:rStyle w:val="CodeChar"/>
        </w:rPr>
        <w:t>www/backend-</w:t>
      </w:r>
      <w:proofErr w:type="spellStart"/>
      <w:r w:rsidR="0086579D" w:rsidRPr="0086579D">
        <w:rPr>
          <w:rStyle w:val="CodeChar"/>
        </w:rPr>
        <w:t>laravel</w:t>
      </w:r>
      <w:proofErr w:type="spellEnd"/>
      <w:r w:rsidR="0086579D">
        <w:t xml:space="preserve"> or </w:t>
      </w:r>
      <w:r w:rsidR="0086579D" w:rsidRPr="0086579D">
        <w:rPr>
          <w:rStyle w:val="CodeChar"/>
        </w:rPr>
        <w:t>www/backend-</w:t>
      </w:r>
      <w:proofErr w:type="spellStart"/>
      <w:r w:rsidR="0086579D" w:rsidRPr="0086579D">
        <w:rPr>
          <w:rStyle w:val="CodeChar"/>
        </w:rPr>
        <w:t>nodejs</w:t>
      </w:r>
      <w:proofErr w:type="spellEnd"/>
      <w:r w:rsidR="0086579D">
        <w:t xml:space="preserve"> as per your choice.</w:t>
      </w:r>
    </w:p>
    <w:p w14:paraId="10C55ABA" w14:textId="6809F620" w:rsidR="00314256" w:rsidRDefault="00314256" w:rsidP="00936002">
      <w:r>
        <w:t>For Part 2 – Admin Site:</w:t>
      </w:r>
    </w:p>
    <w:p w14:paraId="61340749" w14:textId="2299E31B" w:rsidR="00314256" w:rsidRDefault="00314256" w:rsidP="00353934">
      <w:pPr>
        <w:pStyle w:val="Listaszerbekezds"/>
        <w:numPr>
          <w:ilvl w:val="0"/>
          <w:numId w:val="14"/>
        </w:numPr>
      </w:pPr>
      <w:r>
        <w:t xml:space="preserve">If you’re working with Laravel SSR: work in </w:t>
      </w:r>
      <w:r w:rsidR="00FA4D1C" w:rsidRPr="00FA4D1C">
        <w:rPr>
          <w:rStyle w:val="CodeChar"/>
        </w:rPr>
        <w:t>www/admin-</w:t>
      </w:r>
      <w:proofErr w:type="spellStart"/>
      <w:r w:rsidR="00FA4D1C" w:rsidRPr="00FA4D1C">
        <w:rPr>
          <w:rStyle w:val="CodeChar"/>
        </w:rPr>
        <w:t>laravel</w:t>
      </w:r>
      <w:proofErr w:type="spellEnd"/>
    </w:p>
    <w:p w14:paraId="04AA5083" w14:textId="3E3AEE7B" w:rsidR="00FA4D1C" w:rsidRDefault="00FA4D1C" w:rsidP="00353934">
      <w:pPr>
        <w:pStyle w:val="Listaszerbekezds"/>
        <w:numPr>
          <w:ilvl w:val="0"/>
          <w:numId w:val="14"/>
        </w:numPr>
      </w:pPr>
      <w:r>
        <w:t xml:space="preserve">If you’re working with </w:t>
      </w:r>
      <w:proofErr w:type="spellStart"/>
      <w:r w:rsidR="00D67099">
        <w:t>Javascript</w:t>
      </w:r>
      <w:proofErr w:type="spellEnd"/>
      <w:r w:rsidR="00D67099">
        <w:t xml:space="preserve"> or a </w:t>
      </w:r>
      <w:proofErr w:type="spellStart"/>
      <w:r w:rsidR="00D67099">
        <w:t>Javascript</w:t>
      </w:r>
      <w:proofErr w:type="spellEnd"/>
      <w:r w:rsidR="00D67099">
        <w:t xml:space="preserve"> framework:</w:t>
      </w:r>
    </w:p>
    <w:p w14:paraId="75DBC87C" w14:textId="2920DFF0" w:rsidR="00D67099" w:rsidRDefault="00D67099" w:rsidP="00353934">
      <w:pPr>
        <w:pStyle w:val="Listaszerbekezds"/>
        <w:numPr>
          <w:ilvl w:val="1"/>
          <w:numId w:val="14"/>
        </w:numPr>
      </w:pPr>
      <w:r>
        <w:t xml:space="preserve">Submit your </w:t>
      </w:r>
      <w:r w:rsidR="00FD0062">
        <w:t xml:space="preserve">source files in </w:t>
      </w:r>
      <w:r w:rsidR="00FD0062" w:rsidRPr="00E00439">
        <w:rPr>
          <w:rStyle w:val="CodeChar"/>
        </w:rPr>
        <w:t>www/admin-</w:t>
      </w:r>
      <w:proofErr w:type="spellStart"/>
      <w:r w:rsidR="00FD0062" w:rsidRPr="00E00439">
        <w:rPr>
          <w:rStyle w:val="CodeChar"/>
        </w:rPr>
        <w:t>js</w:t>
      </w:r>
      <w:proofErr w:type="spellEnd"/>
      <w:r w:rsidR="00FD0062" w:rsidRPr="00E00439">
        <w:rPr>
          <w:rStyle w:val="CodeChar"/>
        </w:rPr>
        <w:t>-</w:t>
      </w:r>
      <w:proofErr w:type="spellStart"/>
      <w:r w:rsidR="00FD0062" w:rsidRPr="00E00439">
        <w:rPr>
          <w:rStyle w:val="CodeChar"/>
        </w:rPr>
        <w:t>src</w:t>
      </w:r>
      <w:proofErr w:type="spellEnd"/>
    </w:p>
    <w:p w14:paraId="6D3BC5DD" w14:textId="7B8CB018" w:rsidR="00FD0062" w:rsidRDefault="00FD0062" w:rsidP="00353934">
      <w:pPr>
        <w:pStyle w:val="Listaszerbekezds"/>
        <w:numPr>
          <w:ilvl w:val="1"/>
          <w:numId w:val="14"/>
        </w:numPr>
      </w:pPr>
      <w:r>
        <w:t>Deploy (build) your</w:t>
      </w:r>
      <w:r w:rsidR="00E00439">
        <w:t xml:space="preserve"> app in www/admin-</w:t>
      </w:r>
      <w:proofErr w:type="spellStart"/>
      <w:r w:rsidR="00E00439">
        <w:t>js</w:t>
      </w:r>
      <w:proofErr w:type="spellEnd"/>
    </w:p>
    <w:p w14:paraId="0F90374D" w14:textId="32E2DEC8" w:rsidR="00A36A40" w:rsidRDefault="00AD172D" w:rsidP="00E00439">
      <w:r>
        <w:t>A</w:t>
      </w:r>
      <w:r w:rsidR="00E00439">
        <w:t>ccess your work</w:t>
      </w:r>
      <w:r>
        <w:t xml:space="preserve"> at the following URLs</w:t>
      </w:r>
      <w:r w:rsidR="00135279">
        <w:t xml:space="preserve"> (where YY is your station number)</w:t>
      </w:r>
      <w:r>
        <w:t>:</w:t>
      </w:r>
    </w:p>
    <w:p w14:paraId="43141AB6" w14:textId="5AC23890" w:rsidR="00A36A40" w:rsidRDefault="00BC6E6B" w:rsidP="00353934">
      <w:pPr>
        <w:pStyle w:val="Listaszerbekezds"/>
        <w:numPr>
          <w:ilvl w:val="0"/>
          <w:numId w:val="15"/>
        </w:numPr>
      </w:pPr>
      <w:hyperlink r:id="rId15" w:history="1">
        <w:r w:rsidR="00AD172D" w:rsidRPr="00EF42A0">
          <w:rPr>
            <w:rStyle w:val="Hiperhivatkozs"/>
          </w:rPr>
          <w:t>http://backend.ub2023-YY.hu</w:t>
        </w:r>
      </w:hyperlink>
      <w:r w:rsidR="00AD172D">
        <w:t xml:space="preserve"> </w:t>
      </w:r>
    </w:p>
    <w:p w14:paraId="6E29BA3F" w14:textId="08EDD6F4" w:rsidR="007F2773" w:rsidRPr="00936002" w:rsidRDefault="00BC6E6B" w:rsidP="00353934">
      <w:pPr>
        <w:pStyle w:val="Listaszerbekezds"/>
        <w:numPr>
          <w:ilvl w:val="0"/>
          <w:numId w:val="15"/>
        </w:numPr>
      </w:pPr>
      <w:hyperlink r:id="rId16" w:history="1">
        <w:r w:rsidR="00AD172D" w:rsidRPr="00EF42A0">
          <w:rPr>
            <w:rStyle w:val="Hiperhivatkozs"/>
          </w:rPr>
          <w:t>http://admin.ub2023-YY.hu</w:t>
        </w:r>
      </w:hyperlink>
      <w:r w:rsidR="00AD172D">
        <w:t xml:space="preserve"> </w:t>
      </w:r>
    </w:p>
    <w:p w14:paraId="709BC161" w14:textId="391FFEBB" w:rsidR="00CB3E22" w:rsidRDefault="00CB3E22" w:rsidP="006F790B">
      <w:pPr>
        <w:pStyle w:val="Cmsor1"/>
      </w:pPr>
      <w:bookmarkStart w:id="17" w:name="_Toc132967898"/>
      <w:bookmarkStart w:id="18" w:name="_Toc133088762"/>
      <w:bookmarkStart w:id="19" w:name="_Toc96701146"/>
      <w:bookmarkStart w:id="20" w:name="_Toc131182713"/>
      <w:bookmarkEnd w:id="16"/>
      <w:r>
        <w:t xml:space="preserve">Part 1 </w:t>
      </w:r>
      <w:r w:rsidRPr="61209B44">
        <w:t>–</w:t>
      </w:r>
      <w:r>
        <w:t xml:space="preserve"> Backend</w:t>
      </w:r>
      <w:bookmarkEnd w:id="17"/>
      <w:bookmarkEnd w:id="18"/>
    </w:p>
    <w:p w14:paraId="5130B2E7" w14:textId="1B7C148B" w:rsidR="009A2A55" w:rsidRDefault="00F25B1E" w:rsidP="009A2A55">
      <w:r>
        <w:t xml:space="preserve">In this part, you need to create a REST API server module with a few endpoints. These endpoints will be used by </w:t>
      </w:r>
      <w:r w:rsidR="00AD529C">
        <w:t xml:space="preserve">the </w:t>
      </w:r>
      <w:r w:rsidR="00175F4D">
        <w:t>o</w:t>
      </w:r>
      <w:r w:rsidR="00AD529C">
        <w:t>rganiser Admin Site, as described in Part 2.</w:t>
      </w:r>
    </w:p>
    <w:p w14:paraId="5685FAEA" w14:textId="133F0881" w:rsidR="00607304" w:rsidRPr="00DE5E86" w:rsidRDefault="00607304" w:rsidP="00DE5E86">
      <w:pPr>
        <w:pStyle w:val="Cmsor2"/>
        <w:rPr>
          <w:rStyle w:val="Hiperhivatkozs"/>
          <w:color w:val="003764"/>
          <w:u w:val="none"/>
        </w:rPr>
      </w:pPr>
      <w:bookmarkStart w:id="21" w:name="_Toc132967899"/>
      <w:bookmarkStart w:id="22" w:name="_Toc133088763"/>
      <w:r w:rsidRPr="00DE5E86">
        <w:rPr>
          <w:rStyle w:val="Hiperhivatkozs"/>
          <w:color w:val="003764"/>
          <w:u w:val="none"/>
        </w:rPr>
        <w:t>Database</w:t>
      </w:r>
      <w:bookmarkEnd w:id="21"/>
      <w:bookmarkEnd w:id="22"/>
    </w:p>
    <w:p w14:paraId="6AFEA0DD" w14:textId="44D136F5" w:rsidR="00FE1E6B" w:rsidRDefault="00FE1E6B" w:rsidP="00F25B1E">
      <w:r>
        <w:t xml:space="preserve">The database is already available </w:t>
      </w:r>
      <w:r w:rsidR="00FB0DC0">
        <w:t>with the data already uploaded</w:t>
      </w:r>
      <w:r w:rsidR="00371A8C">
        <w:t>:</w:t>
      </w:r>
    </w:p>
    <w:p w14:paraId="2936330A" w14:textId="291E3F56" w:rsidR="00371A8C" w:rsidRDefault="00371A8C" w:rsidP="00353934">
      <w:pPr>
        <w:pStyle w:val="Listaszerbekezds"/>
        <w:numPr>
          <w:ilvl w:val="0"/>
          <w:numId w:val="10"/>
        </w:numPr>
      </w:pPr>
      <w:r>
        <w:t xml:space="preserve">Hostname: </w:t>
      </w:r>
      <w:r w:rsidRPr="00DE5E86">
        <w:rPr>
          <w:rStyle w:val="CodeChar"/>
        </w:rPr>
        <w:t>db</w:t>
      </w:r>
      <w:r w:rsidR="00D53612">
        <w:rPr>
          <w:rStyle w:val="CodeChar"/>
        </w:rPr>
        <w:t>.ub2023.hu</w:t>
      </w:r>
    </w:p>
    <w:p w14:paraId="18FC0266" w14:textId="53DA89A0" w:rsidR="00371A8C" w:rsidRDefault="00371A8C" w:rsidP="00353934">
      <w:pPr>
        <w:pStyle w:val="Listaszerbekezds"/>
        <w:numPr>
          <w:ilvl w:val="0"/>
          <w:numId w:val="10"/>
        </w:numPr>
      </w:pPr>
      <w:r>
        <w:t xml:space="preserve">Database: </w:t>
      </w:r>
      <w:r w:rsidRPr="00DE5E86">
        <w:rPr>
          <w:rStyle w:val="CodeChar"/>
        </w:rPr>
        <w:t>ub2023</w:t>
      </w:r>
    </w:p>
    <w:p w14:paraId="01DEAAE0" w14:textId="7B281D64" w:rsidR="00371A8C" w:rsidRDefault="00371A8C" w:rsidP="00353934">
      <w:pPr>
        <w:pStyle w:val="Listaszerbekezds"/>
        <w:numPr>
          <w:ilvl w:val="0"/>
          <w:numId w:val="10"/>
        </w:numPr>
      </w:pPr>
      <w:r>
        <w:t xml:space="preserve">Username: </w:t>
      </w:r>
      <w:r w:rsidRPr="00DE5E86">
        <w:rPr>
          <w:rStyle w:val="CodeChar"/>
        </w:rPr>
        <w:t>root</w:t>
      </w:r>
    </w:p>
    <w:p w14:paraId="5CF99EAC" w14:textId="1F58D153" w:rsidR="00371A8C" w:rsidRPr="00DE5E86" w:rsidRDefault="00371A8C" w:rsidP="00353934">
      <w:pPr>
        <w:pStyle w:val="Listaszerbekezds"/>
        <w:numPr>
          <w:ilvl w:val="0"/>
          <w:numId w:val="10"/>
        </w:numPr>
        <w:rPr>
          <w:rStyle w:val="CodeChar"/>
          <w:rFonts w:asciiTheme="minorHAnsi" w:eastAsia="PMingLiU" w:hAnsiTheme="minorHAnsi"/>
          <w:lang w:val="en-GB"/>
        </w:rPr>
      </w:pPr>
      <w:r>
        <w:t xml:space="preserve">Password: </w:t>
      </w:r>
      <w:r w:rsidRPr="00DE5E86">
        <w:rPr>
          <w:rStyle w:val="CodeChar"/>
        </w:rPr>
        <w:t>password</w:t>
      </w:r>
    </w:p>
    <w:p w14:paraId="1C029F18" w14:textId="77E09A60" w:rsidR="00FA0B6F" w:rsidRDefault="00FA0B6F" w:rsidP="00371A8C">
      <w:r w:rsidRPr="00FA0B6F">
        <w:rPr>
          <w:noProof/>
        </w:rPr>
        <w:lastRenderedPageBreak/>
        <w:drawing>
          <wp:inline distT="0" distB="0" distL="0" distR="0" wp14:anchorId="5D586B9C" wp14:editId="4401133C">
            <wp:extent cx="6120130" cy="2456815"/>
            <wp:effectExtent l="0" t="0" r="0" b="63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7"/>
                    <a:stretch>
                      <a:fillRect/>
                    </a:stretch>
                  </pic:blipFill>
                  <pic:spPr>
                    <a:xfrm>
                      <a:off x="0" y="0"/>
                      <a:ext cx="6120130" cy="2456815"/>
                    </a:xfrm>
                    <a:prstGeom prst="rect">
                      <a:avLst/>
                    </a:prstGeom>
                  </pic:spPr>
                </pic:pic>
              </a:graphicData>
            </a:graphic>
          </wp:inline>
        </w:drawing>
      </w:r>
    </w:p>
    <w:p w14:paraId="6C26A2A3" w14:textId="46EAD383" w:rsidR="00371A8C" w:rsidRDefault="00A02443" w:rsidP="00371A8C">
      <w:r>
        <w:t xml:space="preserve">An SQL dump is available in the </w:t>
      </w:r>
      <w:r w:rsidRPr="00DE5E86">
        <w:rPr>
          <w:rStyle w:val="CodeChar"/>
        </w:rPr>
        <w:t>assets/</w:t>
      </w:r>
      <w:proofErr w:type="spellStart"/>
      <w:r w:rsidRPr="00DE5E86">
        <w:rPr>
          <w:rStyle w:val="CodeChar"/>
        </w:rPr>
        <w:t>db</w:t>
      </w:r>
      <w:proofErr w:type="spellEnd"/>
      <w:r>
        <w:t xml:space="preserve"> folder. You can use this to restore the database to its original state.</w:t>
      </w:r>
    </w:p>
    <w:p w14:paraId="1DEEAC83" w14:textId="50FBE959" w:rsidR="00D6216C" w:rsidRDefault="00D6216C" w:rsidP="00DE5E86">
      <w:pPr>
        <w:pStyle w:val="Cmsor2"/>
      </w:pPr>
      <w:bookmarkStart w:id="23" w:name="_Toc132967900"/>
      <w:bookmarkStart w:id="24" w:name="_Toc133088764"/>
      <w:r>
        <w:t>Endpoints</w:t>
      </w:r>
      <w:bookmarkEnd w:id="23"/>
      <w:bookmarkEnd w:id="24"/>
    </w:p>
    <w:p w14:paraId="4BD2E199" w14:textId="2603D712" w:rsidR="00D6216C" w:rsidRDefault="00D6216C" w:rsidP="00371A8C">
      <w:r>
        <w:t xml:space="preserve">The backend should serve </w:t>
      </w:r>
      <w:r w:rsidRPr="009A2A55">
        <w:t>using</w:t>
      </w:r>
      <w:r>
        <w:t xml:space="preserve"> the following base URL: where YY is your </w:t>
      </w:r>
      <w:r w:rsidR="00BF096E">
        <w:t>work</w:t>
      </w:r>
      <w:r>
        <w:t>station number).</w:t>
      </w:r>
    </w:p>
    <w:p w14:paraId="577A7A0C" w14:textId="03C230B2" w:rsidR="00D6216C" w:rsidRPr="00EF520A" w:rsidRDefault="00D6216C" w:rsidP="00371A8C">
      <w:pPr>
        <w:rPr>
          <w:b/>
          <w:bCs/>
        </w:rPr>
      </w:pPr>
      <w:r w:rsidRPr="00EF520A">
        <w:rPr>
          <w:b/>
          <w:bCs/>
        </w:rPr>
        <w:t>For a full description of the endpoints to be created, see Appendix A.</w:t>
      </w:r>
    </w:p>
    <w:p w14:paraId="558AE659" w14:textId="0A657C92" w:rsidR="00A340A3" w:rsidRDefault="00044F87" w:rsidP="00371A8C">
      <w:r>
        <w:t xml:space="preserve">You can also use the </w:t>
      </w:r>
      <w:proofErr w:type="spellStart"/>
      <w:proofErr w:type="gramStart"/>
      <w:r w:rsidRPr="00DE5E86">
        <w:rPr>
          <w:rStyle w:val="CodeChar"/>
          <w:sz w:val="22"/>
          <w:szCs w:val="22"/>
        </w:rPr>
        <w:t>backend</w:t>
      </w:r>
      <w:r w:rsidR="008041B7" w:rsidRPr="00DE5E86">
        <w:rPr>
          <w:rStyle w:val="CodeChar"/>
          <w:sz w:val="22"/>
          <w:szCs w:val="22"/>
        </w:rPr>
        <w:t>.postman</w:t>
      </w:r>
      <w:proofErr w:type="gramEnd"/>
      <w:r w:rsidR="008041B7" w:rsidRPr="00DE5E86">
        <w:rPr>
          <w:rStyle w:val="CodeChar"/>
          <w:sz w:val="22"/>
          <w:szCs w:val="22"/>
        </w:rPr>
        <w:t>_collection.json</w:t>
      </w:r>
      <w:proofErr w:type="spellEnd"/>
      <w:r w:rsidR="008041B7">
        <w:t xml:space="preserve"> exported Postman collection in the </w:t>
      </w:r>
      <w:r w:rsidR="008041B7" w:rsidRPr="00DE5E86">
        <w:rPr>
          <w:rStyle w:val="CodeChar"/>
          <w:sz w:val="22"/>
          <w:szCs w:val="22"/>
        </w:rPr>
        <w:t>assets</w:t>
      </w:r>
      <w:r w:rsidR="00977C65" w:rsidRPr="00DE5E86">
        <w:rPr>
          <w:rStyle w:val="CodeChar"/>
          <w:sz w:val="22"/>
          <w:szCs w:val="22"/>
        </w:rPr>
        <w:t>/postman</w:t>
      </w:r>
      <w:r w:rsidR="00977C65">
        <w:t xml:space="preserve"> folder to test your endpoints.</w:t>
      </w:r>
    </w:p>
    <w:p w14:paraId="3C372927" w14:textId="5B5B703D" w:rsidR="001149B8" w:rsidRDefault="001149B8" w:rsidP="001149B8">
      <w:pPr>
        <w:pStyle w:val="Cmsor2"/>
      </w:pPr>
      <w:bookmarkStart w:id="25" w:name="_Toc132967901"/>
      <w:bookmarkStart w:id="26" w:name="_Toc133088765"/>
      <w:r>
        <w:t>Authentication</w:t>
      </w:r>
      <w:bookmarkEnd w:id="25"/>
      <w:bookmarkEnd w:id="26"/>
    </w:p>
    <w:p w14:paraId="79BCA710" w14:textId="0E59034D" w:rsidR="003304C1" w:rsidRDefault="00BC7491" w:rsidP="001709DD">
      <w:r>
        <w:t xml:space="preserve">The </w:t>
      </w:r>
      <w:r w:rsidR="001709DD">
        <w:t xml:space="preserve">application </w:t>
      </w:r>
      <w:r w:rsidR="00CC707A">
        <w:t>should include</w:t>
      </w:r>
      <w:r w:rsidR="006C10F3">
        <w:t xml:space="preserve"> </w:t>
      </w:r>
      <w:r w:rsidR="000D2968">
        <w:t xml:space="preserve">username-password based authentication for </w:t>
      </w:r>
      <w:r w:rsidR="0037387E">
        <w:t>organiser access.</w:t>
      </w:r>
      <w:r w:rsidR="00D37006">
        <w:t xml:space="preserve"> </w:t>
      </w:r>
      <w:r w:rsidR="0017007C">
        <w:t>T</w:t>
      </w:r>
      <w:r w:rsidR="00B03DBF">
        <w:t xml:space="preserve">he </w:t>
      </w:r>
      <w:r w:rsidR="00B03DBF" w:rsidRPr="00DE5E86">
        <w:rPr>
          <w:rStyle w:val="CodeChar"/>
        </w:rPr>
        <w:t>/login</w:t>
      </w:r>
      <w:r w:rsidR="00B03DBF">
        <w:t xml:space="preserve"> endpoint </w:t>
      </w:r>
      <w:r w:rsidR="0017007C">
        <w:t xml:space="preserve">should </w:t>
      </w:r>
      <w:r w:rsidR="00AE0502">
        <w:t xml:space="preserve">return a </w:t>
      </w:r>
      <w:r w:rsidR="008E26BF">
        <w:t xml:space="preserve">randomly generated </w:t>
      </w:r>
      <w:r w:rsidR="0047054F" w:rsidRPr="1EB7111F">
        <w:rPr>
          <w:rFonts w:eastAsiaTheme="minorEastAsia"/>
        </w:rPr>
        <w:t>token</w:t>
      </w:r>
      <w:r w:rsidR="0047054F">
        <w:t xml:space="preserve"> </w:t>
      </w:r>
      <w:r w:rsidR="004409FB">
        <w:t>(see Appendix A for details)</w:t>
      </w:r>
      <w:r w:rsidR="008E26BF">
        <w:t xml:space="preserve">, </w:t>
      </w:r>
      <w:r w:rsidR="002B7360">
        <w:t xml:space="preserve">and </w:t>
      </w:r>
      <w:r w:rsidR="00E73428">
        <w:t>all subsequent API calls</w:t>
      </w:r>
      <w:r w:rsidR="00345181">
        <w:t xml:space="preserve"> used by the Admin Site</w:t>
      </w:r>
      <w:r w:rsidR="00E73428">
        <w:t xml:space="preserve"> must include this token</w:t>
      </w:r>
      <w:r w:rsidR="003304C1">
        <w:t xml:space="preserve"> as a bearer token</w:t>
      </w:r>
      <w:r w:rsidR="00E73428">
        <w:t xml:space="preserve"> </w:t>
      </w:r>
      <w:r w:rsidR="003304C1">
        <w:t>in the Authorization header</w:t>
      </w:r>
      <w:r w:rsidR="00345181">
        <w:t>:</w:t>
      </w:r>
    </w:p>
    <w:p w14:paraId="1F89384C" w14:textId="37142634" w:rsidR="00094EA9" w:rsidRDefault="003304C1" w:rsidP="001709DD">
      <w:pPr>
        <w:rPr>
          <w:rStyle w:val="CodeChar"/>
          <w:sz w:val="22"/>
          <w:szCs w:val="22"/>
        </w:rPr>
      </w:pPr>
      <w:r w:rsidRPr="00DE5E86">
        <w:rPr>
          <w:rStyle w:val="CodeChar"/>
          <w:sz w:val="22"/>
          <w:szCs w:val="22"/>
        </w:rPr>
        <w:t>Authorization: Bearer &lt;token&gt;</w:t>
      </w:r>
    </w:p>
    <w:p w14:paraId="40292115" w14:textId="71EEBD49" w:rsidR="001E3962" w:rsidRDefault="00493D94" w:rsidP="00493D94">
      <w:r w:rsidRPr="00DE5E86">
        <w:t xml:space="preserve">The </w:t>
      </w:r>
      <w:r w:rsidR="003F1A3A">
        <w:t xml:space="preserve">users should be stored in the </w:t>
      </w:r>
      <w:r w:rsidR="003F1A3A" w:rsidRPr="00DE5E86">
        <w:rPr>
          <w:rStyle w:val="CodeChar"/>
        </w:rPr>
        <w:t>User</w:t>
      </w:r>
      <w:r w:rsidR="003F1A3A">
        <w:t xml:space="preserve"> table</w:t>
      </w:r>
      <w:r w:rsidR="00775C91">
        <w:t>.</w:t>
      </w:r>
      <w:r w:rsidR="000D3612">
        <w:br/>
      </w:r>
      <w:r w:rsidR="001F49C5">
        <w:t xml:space="preserve">Create a </w:t>
      </w:r>
      <w:r w:rsidR="008E043E">
        <w:t>new user</w:t>
      </w:r>
      <w:r w:rsidR="000C13A5">
        <w:t xml:space="preserve"> in your database</w:t>
      </w:r>
      <w:r w:rsidR="008E043E">
        <w:t xml:space="preserve"> with the following credentials:</w:t>
      </w:r>
    </w:p>
    <w:p w14:paraId="3C6CF309" w14:textId="3E6FF878" w:rsidR="008E043E" w:rsidRPr="00DE5E86" w:rsidRDefault="008E043E" w:rsidP="00353934">
      <w:pPr>
        <w:pStyle w:val="Listaszerbekezds"/>
        <w:numPr>
          <w:ilvl w:val="0"/>
          <w:numId w:val="13"/>
        </w:numPr>
        <w:rPr>
          <w:rStyle w:val="CodeChar"/>
          <w:rFonts w:asciiTheme="minorHAnsi" w:eastAsia="PMingLiU" w:hAnsiTheme="minorHAnsi"/>
          <w:lang w:val="en-GB"/>
        </w:rPr>
      </w:pPr>
      <w:r>
        <w:t xml:space="preserve">Username: </w:t>
      </w:r>
      <w:r w:rsidRPr="00DE5E86">
        <w:rPr>
          <w:rStyle w:val="CodeChar"/>
        </w:rPr>
        <w:t>admin</w:t>
      </w:r>
    </w:p>
    <w:p w14:paraId="689BDD19" w14:textId="07E064E6" w:rsidR="008E043E" w:rsidRPr="00BB15D4" w:rsidRDefault="008E043E" w:rsidP="00353934">
      <w:pPr>
        <w:pStyle w:val="Listaszerbekezds"/>
        <w:numPr>
          <w:ilvl w:val="0"/>
          <w:numId w:val="13"/>
        </w:numPr>
        <w:rPr>
          <w:rStyle w:val="CodeChar"/>
          <w:rFonts w:asciiTheme="minorHAnsi" w:eastAsia="PMingLiU" w:hAnsiTheme="minorHAnsi"/>
          <w:lang w:val="en-GB"/>
        </w:rPr>
      </w:pPr>
      <w:r w:rsidRPr="00DE5E86">
        <w:t xml:space="preserve">Password: </w:t>
      </w:r>
      <w:r w:rsidRPr="00212F4C">
        <w:rPr>
          <w:rStyle w:val="CodeChar"/>
        </w:rPr>
        <w:t>admin</w:t>
      </w:r>
    </w:p>
    <w:p w14:paraId="064BBC60" w14:textId="08E51213" w:rsidR="000D3612" w:rsidRPr="00DE5E86" w:rsidRDefault="00BB15D4" w:rsidP="00BB15D4">
      <w:r>
        <w:t xml:space="preserve">All </w:t>
      </w:r>
      <w:r w:rsidR="00AA1F00">
        <w:t>endpoints</w:t>
      </w:r>
      <w:r w:rsidR="0043762D">
        <w:t xml:space="preserve"> listed in Appendix A</w:t>
      </w:r>
      <w:r w:rsidR="00AA1F00">
        <w:t xml:space="preserve"> (except </w:t>
      </w:r>
      <w:r w:rsidR="00AA1F00" w:rsidRPr="00C650F3">
        <w:rPr>
          <w:rStyle w:val="CodeChar"/>
        </w:rPr>
        <w:t>/login</w:t>
      </w:r>
      <w:r w:rsidR="00AA1F00">
        <w:t xml:space="preserve">) must be protected with </w:t>
      </w:r>
      <w:r w:rsidR="00694809">
        <w:t xml:space="preserve">authentication. If an incorrect token is provided, or no token is provided, the server should return with a status code of </w:t>
      </w:r>
      <w:r w:rsidR="00694809" w:rsidRPr="00694809">
        <w:rPr>
          <w:rStyle w:val="CodeChar"/>
        </w:rPr>
        <w:t>401 Unauthorized</w:t>
      </w:r>
      <w:r w:rsidR="00694809">
        <w:t>.</w:t>
      </w:r>
    </w:p>
    <w:p w14:paraId="0A52E1E3" w14:textId="44534705" w:rsidR="000E4290" w:rsidRDefault="000E4290" w:rsidP="000E4290">
      <w:pPr>
        <w:pStyle w:val="Cmsor1"/>
      </w:pPr>
      <w:bookmarkStart w:id="27" w:name="_Toc132618300"/>
      <w:bookmarkStart w:id="28" w:name="_Toc132967902"/>
      <w:bookmarkStart w:id="29" w:name="_Toc133088766"/>
      <w:r w:rsidRPr="61209B44">
        <w:lastRenderedPageBreak/>
        <w:t xml:space="preserve">Part </w:t>
      </w:r>
      <w:bookmarkEnd w:id="19"/>
      <w:r w:rsidRPr="61209B44">
        <w:t xml:space="preserve">2 – </w:t>
      </w:r>
      <w:r w:rsidR="00B9698E">
        <w:t>Organiser</w:t>
      </w:r>
      <w:r>
        <w:t xml:space="preserve"> Admin Site</w:t>
      </w:r>
      <w:bookmarkEnd w:id="20"/>
      <w:bookmarkEnd w:id="27"/>
      <w:bookmarkEnd w:id="28"/>
      <w:bookmarkEnd w:id="29"/>
    </w:p>
    <w:p w14:paraId="28B0753E" w14:textId="3835D900" w:rsidR="000E4290" w:rsidRDefault="00B9698E" w:rsidP="000E4290">
      <w:pPr>
        <w:pStyle w:val="Szvegtrzs"/>
      </w:pPr>
      <w:r w:rsidRPr="00B9698E">
        <w:t>In this section, you need to create an administration module for the organisers to manage the teams and the start times of the teams.</w:t>
      </w:r>
      <w:r w:rsidR="000E4290">
        <w:t xml:space="preserve"> </w:t>
      </w:r>
    </w:p>
    <w:p w14:paraId="148E92B5" w14:textId="3C71BB90" w:rsidR="000E4290" w:rsidRDefault="000E4290" w:rsidP="000E4290">
      <w:pPr>
        <w:pStyle w:val="Szvegtrzs"/>
      </w:pPr>
      <w:r>
        <w:t>We provide a full</w:t>
      </w:r>
      <w:r w:rsidR="00FC7BFF">
        <w:t>y</w:t>
      </w:r>
      <w:r>
        <w:t xml:space="preserve"> working backend solution for you before this task. You can reach the endpoints of this backend with the following base URL: </w:t>
      </w:r>
      <w:hyperlink r:id="rId18" w:history="1">
        <w:r w:rsidR="002509C7" w:rsidRPr="00605FBC">
          <w:rPr>
            <w:rStyle w:val="Hiperhivatkozs"/>
          </w:rPr>
          <w:t>http://backend2.ub2023-YY.hu/api/v1</w:t>
        </w:r>
      </w:hyperlink>
      <w:r w:rsidR="00B9698E">
        <w:t xml:space="preserve">, </w:t>
      </w:r>
      <w:r w:rsidR="00B9698E" w:rsidRPr="00B9698E">
        <w:t>where YY is your workstation ID</w:t>
      </w:r>
      <w:r>
        <w:t xml:space="preserve">. See Appendix A for details of the available endpoints. </w:t>
      </w:r>
      <w:r w:rsidRPr="006C54A8">
        <w:t xml:space="preserve">You can also use the </w:t>
      </w:r>
      <w:r w:rsidRPr="00DE5E86">
        <w:rPr>
          <w:rFonts w:ascii="Consolas" w:hAnsi="Consolas"/>
          <w:sz w:val="22"/>
          <w:szCs w:val="22"/>
        </w:rPr>
        <w:t>backend</w:t>
      </w:r>
      <w:r w:rsidR="00000B51">
        <w:rPr>
          <w:rFonts w:ascii="Consolas" w:hAnsi="Consolas"/>
          <w:sz w:val="22"/>
          <w:szCs w:val="22"/>
        </w:rPr>
        <w:t>2</w:t>
      </w:r>
      <w:r w:rsidRPr="00DE5E86">
        <w:rPr>
          <w:rFonts w:ascii="Consolas" w:hAnsi="Consolas"/>
          <w:sz w:val="22"/>
          <w:szCs w:val="22"/>
        </w:rPr>
        <w:t>.postman_</w:t>
      </w:r>
      <w:proofErr w:type="gramStart"/>
      <w:r w:rsidRPr="00DE5E86">
        <w:rPr>
          <w:rFonts w:ascii="Consolas" w:hAnsi="Consolas"/>
          <w:sz w:val="22"/>
          <w:szCs w:val="22"/>
        </w:rPr>
        <w:t>collection.json</w:t>
      </w:r>
      <w:proofErr w:type="gramEnd"/>
      <w:r w:rsidRPr="006C54A8">
        <w:t xml:space="preserve"> postman collection in the </w:t>
      </w:r>
      <w:r w:rsidRPr="00DE5E86">
        <w:rPr>
          <w:rFonts w:ascii="Consolas" w:hAnsi="Consolas"/>
          <w:sz w:val="22"/>
          <w:szCs w:val="22"/>
        </w:rPr>
        <w:t>assets\postman</w:t>
      </w:r>
      <w:r w:rsidRPr="006C54A8">
        <w:t xml:space="preserve"> folder to test the endpoints and restore the database to its original state</w:t>
      </w:r>
      <w:r w:rsidR="0089262B">
        <w:t xml:space="preserve"> (Utility &gt; Reset DB, /</w:t>
      </w:r>
      <w:proofErr w:type="spellStart"/>
      <w:r w:rsidR="0089262B">
        <w:t>resetDb</w:t>
      </w:r>
      <w:proofErr w:type="spellEnd"/>
      <w:r w:rsidR="0089262B">
        <w:t>)</w:t>
      </w:r>
      <w:r w:rsidRPr="006C54A8">
        <w:t>.</w:t>
      </w:r>
    </w:p>
    <w:p w14:paraId="3C9EF2A9" w14:textId="77777777" w:rsidR="000E4290" w:rsidRDefault="000E4290" w:rsidP="000E4290">
      <w:pPr>
        <w:pStyle w:val="Szvegtrzs"/>
        <w:rPr>
          <w:b/>
        </w:rPr>
      </w:pPr>
      <w:r w:rsidRPr="00CB6954">
        <w:rPr>
          <w:b/>
        </w:rPr>
        <w:t xml:space="preserve">The </w:t>
      </w:r>
      <w:r>
        <w:rPr>
          <w:b/>
        </w:rPr>
        <w:t>admin interface</w:t>
      </w:r>
      <w:r w:rsidRPr="00CB6954">
        <w:rPr>
          <w:b/>
        </w:rPr>
        <w:t xml:space="preserve"> in this prototype version does not need to be responsive, the evaluation is done on a full HD desktop (1920x1080) display.</w:t>
      </w:r>
      <w:r>
        <w:rPr>
          <w:b/>
        </w:rPr>
        <w:t xml:space="preserve"> </w:t>
      </w:r>
      <w:r w:rsidRPr="00CB6954">
        <w:rPr>
          <w:b/>
        </w:rPr>
        <w:t xml:space="preserve">However, in desktop view, it should </w:t>
      </w:r>
      <w:r>
        <w:rPr>
          <w:b/>
        </w:rPr>
        <w:t>follow the structures of the wireframes provided</w:t>
      </w:r>
      <w:r w:rsidRPr="00CB6954">
        <w:rPr>
          <w:b/>
        </w:rPr>
        <w:t xml:space="preserve">. </w:t>
      </w:r>
    </w:p>
    <w:p w14:paraId="39D1426A" w14:textId="502EADBB" w:rsidR="00B9698E" w:rsidRDefault="00B9698E" w:rsidP="00B9698E">
      <w:pPr>
        <w:pStyle w:val="Cmsor2"/>
        <w:rPr>
          <w:rFonts w:cstheme="minorBidi"/>
          <w:sz w:val="20"/>
          <w:szCs w:val="22"/>
        </w:rPr>
      </w:pPr>
      <w:bookmarkStart w:id="30" w:name="_Toc132967903"/>
      <w:bookmarkStart w:id="31" w:name="_Toc133088767"/>
      <w:r>
        <w:t>Functionalities of the Administrator Portal</w:t>
      </w:r>
      <w:bookmarkEnd w:id="30"/>
      <w:bookmarkEnd w:id="31"/>
    </w:p>
    <w:p w14:paraId="73926F08" w14:textId="3C0D469A" w:rsidR="002E5FE7" w:rsidRDefault="002E5FE7" w:rsidP="00562068">
      <w:pPr>
        <w:pStyle w:val="Felsorols"/>
      </w:pPr>
      <w:r>
        <w:t>Login and logout</w:t>
      </w:r>
    </w:p>
    <w:p w14:paraId="438D1341" w14:textId="41FFB979" w:rsidR="00562068" w:rsidRDefault="00562068" w:rsidP="00562068">
      <w:pPr>
        <w:pStyle w:val="Felsorols"/>
      </w:pPr>
      <w:r>
        <w:t>Update race data</w:t>
      </w:r>
    </w:p>
    <w:p w14:paraId="5CF2792E" w14:textId="44250608" w:rsidR="00AF44D0" w:rsidRDefault="00AF44D0" w:rsidP="00562068">
      <w:pPr>
        <w:pStyle w:val="Felsorols2"/>
      </w:pPr>
      <w:r>
        <w:t xml:space="preserve">Update </w:t>
      </w:r>
      <w:r w:rsidR="009F2C65">
        <w:t xml:space="preserve">planned </w:t>
      </w:r>
      <w:r>
        <w:t>starting date and time</w:t>
      </w:r>
    </w:p>
    <w:p w14:paraId="509CA8B8" w14:textId="1C2D5F40" w:rsidR="00562068" w:rsidRDefault="00562068" w:rsidP="00562068">
      <w:pPr>
        <w:pStyle w:val="Felsorols2"/>
      </w:pPr>
      <w:r>
        <w:t>Update interval between</w:t>
      </w:r>
      <w:r w:rsidR="003A6260">
        <w:t xml:space="preserve"> planned</w:t>
      </w:r>
      <w:r>
        <w:t xml:space="preserve"> starting times</w:t>
      </w:r>
    </w:p>
    <w:p w14:paraId="2BEDBAFE" w14:textId="499B1146" w:rsidR="00B9698E" w:rsidRPr="00AF44D0" w:rsidRDefault="00B9698E" w:rsidP="00562068">
      <w:pPr>
        <w:pStyle w:val="Felsorols"/>
      </w:pPr>
      <w:r w:rsidRPr="00AF44D0">
        <w:t xml:space="preserve">List </w:t>
      </w:r>
      <w:r w:rsidR="00AF44D0" w:rsidRPr="00AF44D0">
        <w:t xml:space="preserve">and edit </w:t>
      </w:r>
      <w:r w:rsidR="006D700E" w:rsidRPr="00AF44D0">
        <w:t>teams</w:t>
      </w:r>
      <w:r w:rsidRPr="00AF44D0">
        <w:t>:</w:t>
      </w:r>
    </w:p>
    <w:p w14:paraId="6C14BCBE" w14:textId="7EF9C955" w:rsidR="006D700E" w:rsidRPr="00AF44D0" w:rsidRDefault="002E5FE7" w:rsidP="00562068">
      <w:pPr>
        <w:pStyle w:val="Felsorols2"/>
      </w:pPr>
      <w:r>
        <w:t xml:space="preserve">Display </w:t>
      </w:r>
      <w:r w:rsidR="00B9698E" w:rsidRPr="00AF44D0">
        <w:t xml:space="preserve">all </w:t>
      </w:r>
      <w:r>
        <w:t xml:space="preserve">registered </w:t>
      </w:r>
      <w:r w:rsidR="006D700E" w:rsidRPr="00AF44D0">
        <w:t>teams</w:t>
      </w:r>
    </w:p>
    <w:p w14:paraId="6877D18D" w14:textId="4A3F083B" w:rsidR="00AF44D0" w:rsidRPr="00AF44D0" w:rsidRDefault="002E5FE7" w:rsidP="00562068">
      <w:pPr>
        <w:pStyle w:val="Felsorols2"/>
      </w:pPr>
      <w:r>
        <w:t>U</w:t>
      </w:r>
      <w:r w:rsidRPr="002E5FE7">
        <w:t>pdate the details of a team</w:t>
      </w:r>
    </w:p>
    <w:p w14:paraId="463827A3" w14:textId="3F671C1F" w:rsidR="00AF44D0" w:rsidRDefault="002E5FE7" w:rsidP="00562068">
      <w:pPr>
        <w:pStyle w:val="Felsorols2"/>
      </w:pPr>
      <w:r>
        <w:t>D</w:t>
      </w:r>
      <w:r w:rsidR="00AF44D0" w:rsidRPr="00AF44D0">
        <w:t>elete a team</w:t>
      </w:r>
    </w:p>
    <w:p w14:paraId="61FA5C2B" w14:textId="77777777" w:rsidR="002B68DA" w:rsidRDefault="002E5FE7" w:rsidP="002B68DA">
      <w:pPr>
        <w:pStyle w:val="Felsorols2"/>
      </w:pPr>
      <w:r>
        <w:t>C</w:t>
      </w:r>
      <w:r w:rsidR="00AF44D0">
        <w:t>reate a team</w:t>
      </w:r>
    </w:p>
    <w:p w14:paraId="518D12F9" w14:textId="7E544780" w:rsidR="00B9698E" w:rsidRPr="00FA6541" w:rsidRDefault="00AF44D0" w:rsidP="00353934">
      <w:pPr>
        <w:pStyle w:val="Felsorols2"/>
      </w:pPr>
      <w:r w:rsidRPr="00FA6541">
        <w:t xml:space="preserve">Specify </w:t>
      </w:r>
      <w:r w:rsidR="003A6260">
        <w:t xml:space="preserve">planned </w:t>
      </w:r>
      <w:r w:rsidRPr="00FA6541">
        <w:t>starting order and time</w:t>
      </w:r>
    </w:p>
    <w:p w14:paraId="38D00D1E" w14:textId="48C553E3" w:rsidR="000E4290" w:rsidRDefault="00B9698E" w:rsidP="00B9698E">
      <w:pPr>
        <w:pStyle w:val="Cmsor2"/>
      </w:pPr>
      <w:bookmarkStart w:id="32" w:name="_Toc132967904"/>
      <w:bookmarkStart w:id="33" w:name="_Toc133088768"/>
      <w:r>
        <w:t>Administrator</w:t>
      </w:r>
      <w:r w:rsidR="000E4290">
        <w:t xml:space="preserve"> login</w:t>
      </w:r>
      <w:bookmarkEnd w:id="32"/>
      <w:bookmarkEnd w:id="33"/>
    </w:p>
    <w:p w14:paraId="2B50C690" w14:textId="4DD37CB4" w:rsidR="00B9698E" w:rsidRDefault="000E4290" w:rsidP="000E4290">
      <w:pPr>
        <w:pStyle w:val="Szvegtrzs"/>
        <w:rPr>
          <w:rFonts w:eastAsiaTheme="minorEastAsia"/>
        </w:rPr>
      </w:pPr>
      <w:r w:rsidRPr="000240B5">
        <w:t xml:space="preserve">To use the admin module, </w:t>
      </w:r>
      <w:r>
        <w:t xml:space="preserve">the </w:t>
      </w:r>
      <w:r w:rsidR="00B9698E">
        <w:t>admins</w:t>
      </w:r>
      <w:r>
        <w:t xml:space="preserve"> have to</w:t>
      </w:r>
      <w:r w:rsidRPr="000240B5">
        <w:t xml:space="preserve"> authenticate </w:t>
      </w:r>
      <w:r>
        <w:t xml:space="preserve">themselves by </w:t>
      </w:r>
      <w:r w:rsidR="00B9698E">
        <w:t>username and password</w:t>
      </w:r>
      <w:r>
        <w:t xml:space="preserve">. </w:t>
      </w:r>
      <w:r w:rsidR="00304E0B" w:rsidRPr="00304E0B">
        <w:t>With the base URL entered into the browser, if the admin user has already logged in and has their token stored in the browser, the user will be redirected to the Teams page.</w:t>
      </w:r>
    </w:p>
    <w:p w14:paraId="58420063" w14:textId="7715BC9D" w:rsidR="00515D43" w:rsidRDefault="00304E0B" w:rsidP="00515D43">
      <w:pPr>
        <w:pStyle w:val="Szvegtrzs"/>
        <w:rPr>
          <w:rFonts w:eastAsiaTheme="minorEastAsia"/>
        </w:rPr>
      </w:pPr>
      <w:r w:rsidRPr="00304E0B">
        <w:t>If there is no token stored, the user must enter their username and password on the Login page.</w:t>
      </w:r>
      <w:r w:rsidR="00515D43" w:rsidRPr="00515D43">
        <w:rPr>
          <w:rFonts w:eastAsiaTheme="minorEastAsia"/>
        </w:rPr>
        <w:t xml:space="preserve"> </w:t>
      </w:r>
    </w:p>
    <w:p w14:paraId="6D003FBE" w14:textId="5FBD71B1" w:rsidR="000E4290" w:rsidRDefault="00C63784" w:rsidP="000E4290">
      <w:pPr>
        <w:pStyle w:val="Szvegtrzs"/>
      </w:pPr>
      <w:r>
        <w:rPr>
          <w:noProof/>
        </w:rPr>
        <w:lastRenderedPageBreak/>
        <w:drawing>
          <wp:inline distT="0" distB="0" distL="0" distR="0" wp14:anchorId="1F117395" wp14:editId="7B8BEB13">
            <wp:extent cx="2805073" cy="18631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091" cy="1872467"/>
                    </a:xfrm>
                    <a:prstGeom prst="rect">
                      <a:avLst/>
                    </a:prstGeom>
                    <a:noFill/>
                    <a:ln>
                      <a:noFill/>
                    </a:ln>
                  </pic:spPr>
                </pic:pic>
              </a:graphicData>
            </a:graphic>
          </wp:inline>
        </w:drawing>
      </w:r>
    </w:p>
    <w:p w14:paraId="32B00D21" w14:textId="7389B6E0" w:rsidR="00304E0B" w:rsidRDefault="00515D43" w:rsidP="00304E0B">
      <w:pPr>
        <w:pStyle w:val="Szvegtrzs"/>
        <w:rPr>
          <w:rFonts w:eastAsiaTheme="minorEastAsia"/>
        </w:rPr>
      </w:pPr>
      <w:r w:rsidRPr="00515D43">
        <w:t xml:space="preserve">After a successful </w:t>
      </w:r>
      <w:r>
        <w:t>authentication</w:t>
      </w:r>
      <w:r w:rsidRPr="00515D43">
        <w:t>, the token returned from the backend must be stored.</w:t>
      </w:r>
      <w:r>
        <w:t xml:space="preserve"> </w:t>
      </w:r>
      <w:r w:rsidR="000E4290">
        <w:t xml:space="preserve">It should be available when the browser is refreshed or restarted after closing so the user does not have to re-enter </w:t>
      </w:r>
      <w:r w:rsidR="00D54A7F">
        <w:t>their credentials</w:t>
      </w:r>
      <w:r w:rsidR="000E4290">
        <w:t>.</w:t>
      </w:r>
      <w:r w:rsidR="00304E0B">
        <w:t xml:space="preserve"> </w:t>
      </w:r>
      <w:r>
        <w:rPr>
          <w:rFonts w:eastAsiaTheme="minorEastAsia"/>
        </w:rPr>
        <w:t>T</w:t>
      </w:r>
      <w:r w:rsidRPr="67D2DA9A">
        <w:rPr>
          <w:rFonts w:eastAsiaTheme="minorEastAsia"/>
        </w:rPr>
        <w:t xml:space="preserve">he </w:t>
      </w:r>
      <w:r>
        <w:rPr>
          <w:rFonts w:eastAsiaTheme="minorEastAsia"/>
        </w:rPr>
        <w:t xml:space="preserve">authenticated </w:t>
      </w:r>
      <w:r w:rsidRPr="67D2DA9A">
        <w:rPr>
          <w:rFonts w:eastAsiaTheme="minorEastAsia"/>
        </w:rPr>
        <w:t>admin user will be redirected to the Team</w:t>
      </w:r>
      <w:r>
        <w:rPr>
          <w:rFonts w:eastAsiaTheme="minorEastAsia"/>
        </w:rPr>
        <w:t>s</w:t>
      </w:r>
      <w:r w:rsidRPr="67D2DA9A">
        <w:rPr>
          <w:rFonts w:eastAsiaTheme="minorEastAsia"/>
        </w:rPr>
        <w:t xml:space="preserve"> page</w:t>
      </w:r>
      <w:r>
        <w:rPr>
          <w:rFonts w:eastAsiaTheme="minorEastAsia"/>
        </w:rPr>
        <w:t>.</w:t>
      </w:r>
    </w:p>
    <w:p w14:paraId="0539A3D1" w14:textId="70A1454A" w:rsidR="004D67AB" w:rsidRDefault="004D67AB" w:rsidP="00304E0B">
      <w:pPr>
        <w:pStyle w:val="Szvegtrzs"/>
      </w:pPr>
      <w:r>
        <w:rPr>
          <w:rFonts w:eastAsiaTheme="minorEastAsia"/>
        </w:rPr>
        <w:t>In case of unsuccessful authentication, an error message should be displayed.</w:t>
      </w:r>
    </w:p>
    <w:p w14:paraId="623ED7F1" w14:textId="0D963854" w:rsidR="000E4290" w:rsidRDefault="00FE7889" w:rsidP="000E4290">
      <w:pPr>
        <w:pStyle w:val="Szvegtrzs"/>
      </w:pPr>
      <w:r>
        <w:t>O</w:t>
      </w:r>
      <w:r w:rsidR="000E4290" w:rsidRPr="000240B5">
        <w:t xml:space="preserve">ne </w:t>
      </w:r>
      <w:r w:rsidR="00FA6541">
        <w:t xml:space="preserve">admin user </w:t>
      </w:r>
      <w:r w:rsidR="000E4290" w:rsidRPr="000240B5">
        <w:t>is stored in the database</w:t>
      </w:r>
      <w:r w:rsidR="000E4290">
        <w:t xml:space="preserve"> with the following </w:t>
      </w:r>
      <w:r w:rsidR="00F933E5">
        <w:t>credentials</w:t>
      </w:r>
      <w:r w:rsidR="00F933E5" w:rsidDel="00FE7889">
        <w:t>:</w:t>
      </w:r>
      <w:r w:rsidR="000E4290">
        <w:t xml:space="preserve"> </w:t>
      </w:r>
    </w:p>
    <w:p w14:paraId="771DA633" w14:textId="77777777" w:rsidR="00DD6CAB" w:rsidRPr="00DE5E86" w:rsidRDefault="00DD6CAB" w:rsidP="00353934">
      <w:pPr>
        <w:pStyle w:val="Listaszerbekezds"/>
        <w:numPr>
          <w:ilvl w:val="0"/>
          <w:numId w:val="13"/>
        </w:numPr>
        <w:rPr>
          <w:rStyle w:val="CodeChar"/>
          <w:rFonts w:asciiTheme="minorHAnsi" w:eastAsia="PMingLiU" w:hAnsiTheme="minorHAnsi"/>
          <w:lang w:val="en-GB"/>
        </w:rPr>
      </w:pPr>
      <w:r>
        <w:t xml:space="preserve">Username: </w:t>
      </w:r>
      <w:r w:rsidRPr="00DE5E86">
        <w:rPr>
          <w:rStyle w:val="CodeChar"/>
        </w:rPr>
        <w:t>admin</w:t>
      </w:r>
    </w:p>
    <w:p w14:paraId="477DE5FE" w14:textId="77777777" w:rsidR="00DD6CAB" w:rsidRPr="00DE5E86" w:rsidRDefault="00DD6CAB" w:rsidP="00353934">
      <w:pPr>
        <w:pStyle w:val="Listaszerbekezds"/>
        <w:numPr>
          <w:ilvl w:val="0"/>
          <w:numId w:val="13"/>
        </w:numPr>
      </w:pPr>
      <w:r w:rsidRPr="00DE5E86">
        <w:t xml:space="preserve">Password: </w:t>
      </w:r>
      <w:r w:rsidRPr="00212F4C">
        <w:rPr>
          <w:rStyle w:val="CodeChar"/>
        </w:rPr>
        <w:t>admin</w:t>
      </w:r>
    </w:p>
    <w:p w14:paraId="1FEF1F0E" w14:textId="09BD3A8A" w:rsidR="000E4290" w:rsidRPr="00515D43" w:rsidRDefault="000E4290" w:rsidP="000E4290">
      <w:pPr>
        <w:pStyle w:val="Szvegtrzs"/>
      </w:pPr>
      <w:r w:rsidRPr="007163EF">
        <w:t>All</w:t>
      </w:r>
      <w:r w:rsidR="009B7830">
        <w:t xml:space="preserve"> consequent</w:t>
      </w:r>
      <w:r w:rsidRPr="007163EF">
        <w:t xml:space="preserve"> requests to the backend must include the token in the Authorization header as a </w:t>
      </w:r>
      <w:r>
        <w:t>Bearer</w:t>
      </w:r>
      <w:r w:rsidRPr="007163EF">
        <w:t xml:space="preserve"> token. </w:t>
      </w:r>
      <w:r w:rsidRPr="67D2DA9A">
        <w:rPr>
          <w:i/>
        </w:rPr>
        <w:t>(“</w:t>
      </w:r>
      <w:r w:rsidRPr="00DE5E86">
        <w:rPr>
          <w:rStyle w:val="CodeChar"/>
        </w:rPr>
        <w:t>Authorization: Bearer &lt;token&gt;</w:t>
      </w:r>
      <w:r w:rsidRPr="67D2DA9A">
        <w:rPr>
          <w:i/>
          <w:iCs/>
        </w:rPr>
        <w:t>”)</w:t>
      </w:r>
      <w:r w:rsidR="00515D43">
        <w:rPr>
          <w:i/>
          <w:iCs/>
        </w:rPr>
        <w:t xml:space="preserve">. </w:t>
      </w:r>
      <w:r w:rsidR="00515D43">
        <w:t>If the stored token cannot be identified by the backend (</w:t>
      </w:r>
      <w:r w:rsidR="00515D43" w:rsidRPr="00FC7A62">
        <w:rPr>
          <w:rStyle w:val="CodeChar"/>
        </w:rPr>
        <w:t>401 Unauthorized</w:t>
      </w:r>
      <w:r w:rsidR="00515D43" w:rsidRPr="007163EF">
        <w:t xml:space="preserve"> respon</w:t>
      </w:r>
      <w:r w:rsidR="00515D43">
        <w:t xml:space="preserve">se from the backend), </w:t>
      </w:r>
      <w:r w:rsidR="00515D43" w:rsidRPr="00515D43">
        <w:t xml:space="preserve">the user </w:t>
      </w:r>
      <w:r w:rsidR="00515D43">
        <w:t>will be</w:t>
      </w:r>
      <w:r w:rsidR="00515D43" w:rsidRPr="00515D43">
        <w:t xml:space="preserve"> redirected back to the Login page.</w:t>
      </w:r>
    </w:p>
    <w:p w14:paraId="4203A9D2" w14:textId="584BDAFC" w:rsidR="000E4290" w:rsidRDefault="000E4290" w:rsidP="000E4290">
      <w:pPr>
        <w:pStyle w:val="Cmsor2"/>
      </w:pPr>
      <w:bookmarkStart w:id="34" w:name="_Toc132967905"/>
      <w:bookmarkStart w:id="35" w:name="_Toc133088769"/>
      <w:r>
        <w:t>Team</w:t>
      </w:r>
      <w:r w:rsidR="00FF0C84">
        <w:t xml:space="preserve"> Race</w:t>
      </w:r>
      <w:r>
        <w:t xml:space="preserve"> page</w:t>
      </w:r>
      <w:bookmarkEnd w:id="34"/>
      <w:bookmarkEnd w:id="35"/>
    </w:p>
    <w:p w14:paraId="2E42B68E" w14:textId="77777777" w:rsidR="005024A9" w:rsidRDefault="005024A9" w:rsidP="000E4290">
      <w:pPr>
        <w:rPr>
          <w:rFonts w:eastAsiaTheme="minorHAnsi"/>
        </w:rPr>
      </w:pPr>
      <w:r>
        <w:rPr>
          <w:rFonts w:eastAsiaTheme="minorHAnsi"/>
          <w:noProof/>
        </w:rPr>
        <w:drawing>
          <wp:inline distT="0" distB="0" distL="0" distR="0" wp14:anchorId="032CD9AC" wp14:editId="20AB0EE5">
            <wp:extent cx="5280697" cy="2891196"/>
            <wp:effectExtent l="0" t="0" r="0" b="444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2394" cy="2914025"/>
                    </a:xfrm>
                    <a:prstGeom prst="rect">
                      <a:avLst/>
                    </a:prstGeom>
                    <a:noFill/>
                    <a:ln>
                      <a:noFill/>
                    </a:ln>
                  </pic:spPr>
                </pic:pic>
              </a:graphicData>
            </a:graphic>
          </wp:inline>
        </w:drawing>
      </w:r>
    </w:p>
    <w:p w14:paraId="07C3EE1E" w14:textId="4C338C08" w:rsidR="000E4290" w:rsidRDefault="000E4290" w:rsidP="000E4290">
      <w:pPr>
        <w:rPr>
          <w:rFonts w:eastAsiaTheme="minorHAnsi"/>
        </w:rPr>
      </w:pPr>
      <w:r>
        <w:rPr>
          <w:rFonts w:eastAsiaTheme="minorHAnsi"/>
        </w:rPr>
        <w:lastRenderedPageBreak/>
        <w:t>A L</w:t>
      </w:r>
      <w:r w:rsidRPr="000240B5">
        <w:rPr>
          <w:rFonts w:eastAsiaTheme="minorHAnsi"/>
        </w:rPr>
        <w:t xml:space="preserve">ogout </w:t>
      </w:r>
      <w:r>
        <w:rPr>
          <w:rFonts w:eastAsiaTheme="minorHAnsi"/>
        </w:rPr>
        <w:t xml:space="preserve">button </w:t>
      </w:r>
      <w:r w:rsidRPr="000240B5">
        <w:rPr>
          <w:rFonts w:eastAsiaTheme="minorHAnsi"/>
        </w:rPr>
        <w:t xml:space="preserve">appears on the </w:t>
      </w:r>
      <w:r>
        <w:rPr>
          <w:rFonts w:eastAsiaTheme="minorHAnsi"/>
        </w:rPr>
        <w:t xml:space="preserve">top </w:t>
      </w:r>
      <w:r w:rsidRPr="000240B5">
        <w:rPr>
          <w:rFonts w:eastAsiaTheme="minorHAnsi"/>
        </w:rPr>
        <w:t xml:space="preserve">right </w:t>
      </w:r>
      <w:r>
        <w:rPr>
          <w:rFonts w:eastAsiaTheme="minorHAnsi"/>
        </w:rPr>
        <w:t>corner of the window.</w:t>
      </w:r>
      <w:r w:rsidRPr="000240B5">
        <w:rPr>
          <w:rFonts w:eastAsiaTheme="minorHAnsi"/>
        </w:rPr>
        <w:t xml:space="preserve"> Clicking this will log the </w:t>
      </w:r>
      <w:r w:rsidR="00446E6E">
        <w:rPr>
          <w:rFonts w:eastAsiaTheme="minorHAnsi"/>
        </w:rPr>
        <w:t xml:space="preserve">admin </w:t>
      </w:r>
      <w:r w:rsidRPr="000240B5">
        <w:rPr>
          <w:rFonts w:eastAsiaTheme="minorHAnsi"/>
        </w:rPr>
        <w:t xml:space="preserve">user out and redirect them back to the login </w:t>
      </w:r>
      <w:r w:rsidR="00446E6E">
        <w:rPr>
          <w:rFonts w:eastAsiaTheme="minorHAnsi"/>
        </w:rPr>
        <w:t>page</w:t>
      </w:r>
      <w:r>
        <w:rPr>
          <w:rFonts w:eastAsiaTheme="minorHAnsi"/>
        </w:rPr>
        <w:t xml:space="preserve">. </w:t>
      </w:r>
    </w:p>
    <w:p w14:paraId="708FF016" w14:textId="6E5E90D9" w:rsidR="009260D6" w:rsidRDefault="009260D6" w:rsidP="000E4290">
      <w:pPr>
        <w:rPr>
          <w:rFonts w:eastAsiaTheme="minorHAnsi"/>
        </w:rPr>
      </w:pPr>
      <w:r>
        <w:rPr>
          <w:rFonts w:eastAsiaTheme="minorHAnsi"/>
        </w:rPr>
        <w:t>The</w:t>
      </w:r>
      <w:r w:rsidR="00B61270">
        <w:rPr>
          <w:rFonts w:eastAsiaTheme="minorHAnsi"/>
        </w:rPr>
        <w:t xml:space="preserve"> “Team Race” section at the</w:t>
      </w:r>
      <w:r>
        <w:rPr>
          <w:rFonts w:eastAsiaTheme="minorHAnsi"/>
        </w:rPr>
        <w:t xml:space="preserve"> top of the page contains two input </w:t>
      </w:r>
      <w:r w:rsidR="0027520E">
        <w:rPr>
          <w:rFonts w:eastAsiaTheme="minorHAnsi"/>
        </w:rPr>
        <w:t>fields</w:t>
      </w:r>
      <w:r>
        <w:rPr>
          <w:rFonts w:eastAsiaTheme="minorHAnsi"/>
        </w:rPr>
        <w:t>:</w:t>
      </w:r>
    </w:p>
    <w:p w14:paraId="31AB33C3" w14:textId="100657EC" w:rsidR="00980C2E" w:rsidRPr="009260D6" w:rsidRDefault="009260D6" w:rsidP="00353934">
      <w:pPr>
        <w:pStyle w:val="Listaszerbekezds"/>
        <w:numPr>
          <w:ilvl w:val="0"/>
          <w:numId w:val="16"/>
        </w:numPr>
        <w:rPr>
          <w:rFonts w:eastAsiaTheme="minorHAnsi"/>
        </w:rPr>
      </w:pPr>
      <w:r>
        <w:rPr>
          <w:rFonts w:eastAsiaTheme="minorHAnsi"/>
        </w:rPr>
        <w:t>Starting time</w:t>
      </w:r>
      <w:r w:rsidR="00353934">
        <w:rPr>
          <w:rFonts w:eastAsiaTheme="minorHAnsi"/>
        </w:rPr>
        <w:t xml:space="preserve"> (t</w:t>
      </w:r>
      <w:r w:rsidR="00446E6E" w:rsidRPr="009260D6">
        <w:rPr>
          <w:rFonts w:eastAsiaTheme="minorHAnsi"/>
        </w:rPr>
        <w:t>he start</w:t>
      </w:r>
      <w:r w:rsidR="00353934">
        <w:rPr>
          <w:rFonts w:eastAsiaTheme="minorHAnsi"/>
        </w:rPr>
        <w:t>ing</w:t>
      </w:r>
      <w:r w:rsidR="00446E6E" w:rsidRPr="009260D6">
        <w:rPr>
          <w:rFonts w:eastAsiaTheme="minorHAnsi"/>
        </w:rPr>
        <w:t xml:space="preserve"> time of the race</w:t>
      </w:r>
      <w:r w:rsidR="00353934">
        <w:rPr>
          <w:rFonts w:eastAsiaTheme="minorHAnsi"/>
        </w:rPr>
        <w:t>): this value</w:t>
      </w:r>
      <w:r w:rsidR="00446E6E" w:rsidRPr="009260D6">
        <w:rPr>
          <w:rFonts w:eastAsiaTheme="minorHAnsi"/>
        </w:rPr>
        <w:t xml:space="preserve"> is not explicitly stored in the database</w:t>
      </w:r>
      <w:r w:rsidR="00353934">
        <w:rPr>
          <w:rFonts w:eastAsiaTheme="minorHAnsi"/>
        </w:rPr>
        <w:t>; w</w:t>
      </w:r>
      <w:r w:rsidR="00446E6E" w:rsidRPr="009260D6">
        <w:rPr>
          <w:rFonts w:eastAsiaTheme="minorHAnsi"/>
        </w:rPr>
        <w:t xml:space="preserve">hen the page is loaded or refreshed, the earliest </w:t>
      </w:r>
      <w:r w:rsidR="00DA13BC">
        <w:rPr>
          <w:rFonts w:eastAsiaTheme="minorHAnsi"/>
        </w:rPr>
        <w:t xml:space="preserve">planned </w:t>
      </w:r>
      <w:r w:rsidR="00446E6E" w:rsidRPr="009260D6">
        <w:rPr>
          <w:rFonts w:eastAsiaTheme="minorHAnsi"/>
        </w:rPr>
        <w:t xml:space="preserve">starting </w:t>
      </w:r>
      <w:r w:rsidR="00DA13BC">
        <w:rPr>
          <w:rFonts w:eastAsiaTheme="minorHAnsi"/>
        </w:rPr>
        <w:t xml:space="preserve">time among teams </w:t>
      </w:r>
      <w:r w:rsidR="00446E6E" w:rsidRPr="009260D6">
        <w:rPr>
          <w:rFonts w:eastAsiaTheme="minorHAnsi"/>
        </w:rPr>
        <w:t xml:space="preserve">is </w:t>
      </w:r>
      <w:r w:rsidR="00D76C2D">
        <w:rPr>
          <w:rFonts w:eastAsiaTheme="minorHAnsi"/>
        </w:rPr>
        <w:t>loaded</w:t>
      </w:r>
      <w:r w:rsidR="00446E6E" w:rsidRPr="009260D6">
        <w:rPr>
          <w:rFonts w:eastAsiaTheme="minorHAnsi"/>
        </w:rPr>
        <w:t xml:space="preserve"> in this field.</w:t>
      </w:r>
      <w:r w:rsidR="00D63C8F">
        <w:rPr>
          <w:rFonts w:eastAsiaTheme="minorHAnsi"/>
        </w:rPr>
        <w:t xml:space="preserve"> It should be a date-time field.</w:t>
      </w:r>
    </w:p>
    <w:p w14:paraId="056DE0E1" w14:textId="39DF68A0" w:rsidR="00CF72CE" w:rsidRPr="00DE1E84" w:rsidRDefault="00DE1E84" w:rsidP="00DE1E84">
      <w:pPr>
        <w:pStyle w:val="Listaszerbekezds"/>
        <w:numPr>
          <w:ilvl w:val="0"/>
          <w:numId w:val="16"/>
        </w:numPr>
        <w:rPr>
          <w:rFonts w:eastAsiaTheme="minorHAnsi"/>
        </w:rPr>
      </w:pPr>
      <w:r>
        <w:rPr>
          <w:rFonts w:eastAsiaTheme="minorHAnsi"/>
        </w:rPr>
        <w:t>Interval: t</w:t>
      </w:r>
      <w:r w:rsidR="00446E6E" w:rsidRPr="00DE1E84">
        <w:rPr>
          <w:rFonts w:eastAsiaTheme="minorHAnsi"/>
        </w:rPr>
        <w:t>he interval, which is the time interval between two consecutive team</w:t>
      </w:r>
      <w:r w:rsidR="002B6730" w:rsidRPr="00DE1E84">
        <w:rPr>
          <w:rFonts w:eastAsiaTheme="minorHAnsi"/>
        </w:rPr>
        <w:t>’s</w:t>
      </w:r>
      <w:r w:rsidR="00446E6E" w:rsidRPr="00DE1E84">
        <w:rPr>
          <w:rFonts w:eastAsiaTheme="minorHAnsi"/>
        </w:rPr>
        <w:t xml:space="preserve"> </w:t>
      </w:r>
      <w:r w:rsidR="002B6730" w:rsidRPr="00DE1E84">
        <w:rPr>
          <w:rFonts w:eastAsiaTheme="minorHAnsi"/>
        </w:rPr>
        <w:t xml:space="preserve">planned </w:t>
      </w:r>
      <w:r w:rsidR="00446E6E" w:rsidRPr="00DE1E84">
        <w:rPr>
          <w:rFonts w:eastAsiaTheme="minorHAnsi"/>
        </w:rPr>
        <w:t>start</w:t>
      </w:r>
      <w:r w:rsidR="002B6730" w:rsidRPr="00DE1E84">
        <w:rPr>
          <w:rFonts w:eastAsiaTheme="minorHAnsi"/>
        </w:rPr>
        <w:t>ing</w:t>
      </w:r>
      <w:r w:rsidR="00446E6E" w:rsidRPr="00DE1E84">
        <w:rPr>
          <w:rFonts w:eastAsiaTheme="minorHAnsi"/>
        </w:rPr>
        <w:t xml:space="preserve"> times</w:t>
      </w:r>
      <w:r w:rsidR="00BA0BD5">
        <w:rPr>
          <w:rFonts w:eastAsiaTheme="minorHAnsi"/>
        </w:rPr>
        <w:t xml:space="preserve">. This value does not need to be pre-filled with a calculated value, </w:t>
      </w:r>
      <w:r w:rsidR="003E6250">
        <w:rPr>
          <w:rFonts w:eastAsiaTheme="minorHAnsi"/>
        </w:rPr>
        <w:t>the default value should be 5 (minutes).</w:t>
      </w:r>
      <w:r w:rsidR="004542FC">
        <w:rPr>
          <w:rFonts w:eastAsiaTheme="minorHAnsi"/>
        </w:rPr>
        <w:t xml:space="preserve"> </w:t>
      </w:r>
      <w:r w:rsidR="00931ED3">
        <w:rPr>
          <w:rFonts w:eastAsiaTheme="minorHAnsi"/>
        </w:rPr>
        <w:t>The user should be able to enter only integer values.</w:t>
      </w:r>
    </w:p>
    <w:p w14:paraId="126DB1D2" w14:textId="31D7D66E" w:rsidR="00A832F8" w:rsidRDefault="00640050" w:rsidP="000E4290">
      <w:pPr>
        <w:rPr>
          <w:rFonts w:eastAsiaTheme="minorHAnsi"/>
        </w:rPr>
      </w:pPr>
      <w:r>
        <w:rPr>
          <w:rFonts w:eastAsiaTheme="minorHAnsi"/>
        </w:rPr>
        <w:t>Below these, a</w:t>
      </w:r>
      <w:r w:rsidR="00B6715A">
        <w:rPr>
          <w:rFonts w:eastAsiaTheme="minorHAnsi"/>
        </w:rPr>
        <w:t xml:space="preserve">n </w:t>
      </w:r>
      <w:r w:rsidR="00F664DA">
        <w:rPr>
          <w:rFonts w:eastAsiaTheme="minorHAnsi"/>
        </w:rPr>
        <w:t>“</w:t>
      </w:r>
      <w:r w:rsidR="00446E6E" w:rsidRPr="00446E6E">
        <w:rPr>
          <w:rFonts w:eastAsiaTheme="minorHAnsi"/>
        </w:rPr>
        <w:t>Update Starting Time</w:t>
      </w:r>
      <w:r w:rsidR="00B6715A">
        <w:rPr>
          <w:rFonts w:eastAsiaTheme="minorHAnsi"/>
        </w:rPr>
        <w:t>s</w:t>
      </w:r>
      <w:r w:rsidR="00F664DA">
        <w:rPr>
          <w:rFonts w:eastAsiaTheme="minorHAnsi"/>
        </w:rPr>
        <w:t>”</w:t>
      </w:r>
      <w:r w:rsidR="00B6715A">
        <w:rPr>
          <w:rFonts w:eastAsiaTheme="minorHAnsi"/>
        </w:rPr>
        <w:t xml:space="preserve"> button is displayed.</w:t>
      </w:r>
      <w:r w:rsidR="0027520E">
        <w:rPr>
          <w:rFonts w:eastAsiaTheme="minorHAnsi"/>
        </w:rPr>
        <w:t xml:space="preserve"> </w:t>
      </w:r>
      <w:r w:rsidR="00C75508">
        <w:rPr>
          <w:rFonts w:eastAsiaTheme="minorHAnsi"/>
        </w:rPr>
        <w:t>Clicking this</w:t>
      </w:r>
      <w:r w:rsidR="0027520E">
        <w:rPr>
          <w:rFonts w:eastAsiaTheme="minorHAnsi"/>
        </w:rPr>
        <w:t xml:space="preserve"> </w:t>
      </w:r>
      <w:r w:rsidR="00446E6E" w:rsidRPr="00446E6E">
        <w:rPr>
          <w:rFonts w:eastAsiaTheme="minorHAnsi"/>
        </w:rPr>
        <w:t xml:space="preserve">will change the </w:t>
      </w:r>
      <w:r w:rsidR="00521142">
        <w:rPr>
          <w:rFonts w:eastAsiaTheme="minorHAnsi"/>
        </w:rPr>
        <w:t xml:space="preserve">planned </w:t>
      </w:r>
      <w:r w:rsidR="00446E6E" w:rsidRPr="00446E6E">
        <w:rPr>
          <w:rFonts w:eastAsiaTheme="minorHAnsi"/>
        </w:rPr>
        <w:t>starting time</w:t>
      </w:r>
      <w:r w:rsidR="00C75508">
        <w:rPr>
          <w:rFonts w:eastAsiaTheme="minorHAnsi"/>
        </w:rPr>
        <w:t>s</w:t>
      </w:r>
      <w:r w:rsidR="00446E6E" w:rsidRPr="00446E6E">
        <w:rPr>
          <w:rFonts w:eastAsiaTheme="minorHAnsi"/>
        </w:rPr>
        <w:t xml:space="preserve"> of the teams, keeping the current order, so that the first team will start at the set starting time and the other teams will follow with </w:t>
      </w:r>
      <w:r w:rsidR="00F03EBA">
        <w:rPr>
          <w:rFonts w:eastAsiaTheme="minorHAnsi"/>
        </w:rPr>
        <w:t>the intervals set</w:t>
      </w:r>
      <w:r w:rsidR="003F36CD">
        <w:rPr>
          <w:rFonts w:eastAsiaTheme="minorHAnsi"/>
        </w:rPr>
        <w:t xml:space="preserve"> (see an example below)</w:t>
      </w:r>
      <w:r w:rsidR="00446E6E" w:rsidRPr="00446E6E">
        <w:rPr>
          <w:rFonts w:eastAsiaTheme="minorHAnsi"/>
        </w:rPr>
        <w:t>.</w:t>
      </w:r>
      <w:r w:rsidR="005F4850">
        <w:rPr>
          <w:rFonts w:eastAsiaTheme="minorHAnsi"/>
        </w:rPr>
        <w:t xml:space="preserve"> </w:t>
      </w:r>
      <w:r w:rsidR="00A832F8" w:rsidRPr="00F664DA">
        <w:rPr>
          <w:rFonts w:eastAsiaTheme="minorHAnsi"/>
        </w:rPr>
        <w:t xml:space="preserve">The field values in the Teams </w:t>
      </w:r>
      <w:r w:rsidR="00A832F8">
        <w:rPr>
          <w:rFonts w:eastAsiaTheme="minorHAnsi"/>
        </w:rPr>
        <w:t>table</w:t>
      </w:r>
      <w:r w:rsidR="00A832F8" w:rsidRPr="00F664DA">
        <w:rPr>
          <w:rFonts w:eastAsiaTheme="minorHAnsi"/>
        </w:rPr>
        <w:t xml:space="preserve"> </w:t>
      </w:r>
      <w:r w:rsidR="00A832F8">
        <w:rPr>
          <w:rFonts w:eastAsiaTheme="minorHAnsi"/>
        </w:rPr>
        <w:t xml:space="preserve">have </w:t>
      </w:r>
      <w:r w:rsidR="00A832F8" w:rsidRPr="00F664DA">
        <w:rPr>
          <w:rFonts w:eastAsiaTheme="minorHAnsi"/>
        </w:rPr>
        <w:t xml:space="preserve">to be updated, but the changes </w:t>
      </w:r>
      <w:r w:rsidR="002E5272">
        <w:rPr>
          <w:rFonts w:eastAsiaTheme="minorHAnsi"/>
        </w:rPr>
        <w:t>must</w:t>
      </w:r>
      <w:r w:rsidR="00A832F8" w:rsidRPr="00F664DA">
        <w:rPr>
          <w:rFonts w:eastAsiaTheme="minorHAnsi"/>
        </w:rPr>
        <w:t xml:space="preserve"> not be sent to the server</w:t>
      </w:r>
      <w:r w:rsidR="00A832F8">
        <w:rPr>
          <w:rFonts w:eastAsiaTheme="minorHAnsi"/>
        </w:rPr>
        <w:t xml:space="preserve"> yet</w:t>
      </w:r>
      <w:r w:rsidR="00A832F8" w:rsidRPr="00F664DA">
        <w:rPr>
          <w:rFonts w:eastAsiaTheme="minorHAnsi"/>
        </w:rPr>
        <w:t>.</w:t>
      </w:r>
      <w:r w:rsidR="00A832F8">
        <w:rPr>
          <w:rFonts w:eastAsiaTheme="minorHAnsi"/>
        </w:rPr>
        <w:t xml:space="preserve"> Clicking the “Save Starting Times” button on the bottom of the page saves the </w:t>
      </w:r>
      <w:r w:rsidR="00EC7E13">
        <w:rPr>
          <w:rFonts w:eastAsiaTheme="minorHAnsi"/>
        </w:rPr>
        <w:t xml:space="preserve">planned </w:t>
      </w:r>
      <w:r w:rsidR="00A832F8">
        <w:rPr>
          <w:rFonts w:eastAsiaTheme="minorHAnsi"/>
        </w:rPr>
        <w:t>starting times to the database</w:t>
      </w:r>
      <w:r w:rsidR="005827F7">
        <w:rPr>
          <w:rFonts w:eastAsiaTheme="minorHAnsi"/>
        </w:rPr>
        <w:t>, but not other</w:t>
      </w:r>
      <w:r w:rsidR="00F21629">
        <w:rPr>
          <w:rFonts w:eastAsiaTheme="minorHAnsi"/>
        </w:rPr>
        <w:t xml:space="preserve"> unsaved</w:t>
      </w:r>
      <w:r w:rsidR="005827F7">
        <w:rPr>
          <w:rFonts w:eastAsiaTheme="minorHAnsi"/>
        </w:rPr>
        <w:t xml:space="preserve"> changes made </w:t>
      </w:r>
      <w:r w:rsidR="00F21629">
        <w:rPr>
          <w:rFonts w:eastAsiaTheme="minorHAnsi"/>
        </w:rPr>
        <w:t>to the teams’ data</w:t>
      </w:r>
      <w:r w:rsidR="007602BB">
        <w:rPr>
          <w:rFonts w:eastAsiaTheme="minorHAnsi"/>
        </w:rPr>
        <w:t xml:space="preserve"> (team name and contact email)</w:t>
      </w:r>
      <w:r w:rsidR="00F21629">
        <w:rPr>
          <w:rFonts w:eastAsiaTheme="minorHAnsi"/>
        </w:rPr>
        <w:t>.</w:t>
      </w:r>
    </w:p>
    <w:p w14:paraId="384BB316" w14:textId="53CDC2BF" w:rsidR="00C44C5C" w:rsidRDefault="00D125FB" w:rsidP="00C44C5C">
      <w:r>
        <w:t>When c</w:t>
      </w:r>
      <w:r w:rsidR="00C44C5C">
        <w:t>lick</w:t>
      </w:r>
      <w:r>
        <w:t>ing</w:t>
      </w:r>
      <w:r w:rsidR="00C44C5C">
        <w:t xml:space="preserve"> on the up arrow at the beginning of a row, the starting position of the team in that row will be moved up one place so that its own</w:t>
      </w:r>
      <w:r w:rsidR="00C172BE">
        <w:t xml:space="preserve"> planned</w:t>
      </w:r>
      <w:r w:rsidR="00C44C5C">
        <w:t xml:space="preserve"> starting time and the </w:t>
      </w:r>
      <w:r w:rsidR="00C172BE">
        <w:t xml:space="preserve">planned </w:t>
      </w:r>
      <w:r w:rsidR="00C44C5C">
        <w:t xml:space="preserve">starting time of the team in the previous row are </w:t>
      </w:r>
      <w:r w:rsidR="004668A0">
        <w:t>swapped</w:t>
      </w:r>
      <w:r w:rsidR="00C44C5C">
        <w:t>. The order in the list will change accordingly.</w:t>
      </w:r>
    </w:p>
    <w:p w14:paraId="421EF28C" w14:textId="7BA76206" w:rsidR="00C44C5C" w:rsidRDefault="00C44C5C" w:rsidP="000E4290">
      <w:r>
        <w:t>A similar thing happens if you click on the down arrow. In this case, it will swap places and</w:t>
      </w:r>
      <w:r w:rsidR="00D91101">
        <w:t xml:space="preserve"> planned</w:t>
      </w:r>
      <w:r>
        <w:t xml:space="preserve"> starting times with the next team after it.</w:t>
      </w:r>
      <w:r w:rsidR="00776418">
        <w:t xml:space="preserve"> </w:t>
      </w:r>
    </w:p>
    <w:p w14:paraId="63CB621C" w14:textId="137290DD" w:rsidR="00776418" w:rsidRPr="004668A0" w:rsidRDefault="00776418" w:rsidP="00776418">
      <w:r>
        <w:t xml:space="preserve">These changes are </w:t>
      </w:r>
      <w:r w:rsidR="00D439EE">
        <w:t xml:space="preserve">also </w:t>
      </w:r>
      <w:r>
        <w:t>only saved to the database by clicking on the “Save Starting Times” button.</w:t>
      </w:r>
    </w:p>
    <w:p w14:paraId="2BE49459" w14:textId="444F8593" w:rsidR="00AF6D38" w:rsidRDefault="004668A0" w:rsidP="000E4290">
      <w:r>
        <w:t xml:space="preserve">Clicking on the “Reorder by Average Pace” button defines a new order and </w:t>
      </w:r>
      <w:r w:rsidR="00EE79ED">
        <w:t xml:space="preserve">planned </w:t>
      </w:r>
      <w:r>
        <w:t>starting times. The order will be determined by the average pace value. The team with the highest average pace will start first and the team with the lowest average pace will start last. The</w:t>
      </w:r>
      <w:r w:rsidR="005214B9">
        <w:t xml:space="preserve"> planned</w:t>
      </w:r>
      <w:r>
        <w:t xml:space="preserve"> start</w:t>
      </w:r>
      <w:r w:rsidR="005214B9">
        <w:t>ing</w:t>
      </w:r>
      <w:r>
        <w:t xml:space="preserve"> times will be recalculated according to the “Starting time” and </w:t>
      </w:r>
      <w:r w:rsidR="00950951">
        <w:t>“</w:t>
      </w:r>
      <w:r>
        <w:t>Interval</w:t>
      </w:r>
      <w:r w:rsidR="00950951">
        <w:t>”</w:t>
      </w:r>
      <w:r>
        <w:t xml:space="preserve"> values in the </w:t>
      </w:r>
      <w:r w:rsidR="00290F73">
        <w:t>top</w:t>
      </w:r>
      <w:r>
        <w:t xml:space="preserve"> section.</w:t>
      </w:r>
    </w:p>
    <w:p w14:paraId="32FBAD6A" w14:textId="00425111" w:rsidR="004668A0" w:rsidRDefault="00E36F74" w:rsidP="000E4290">
      <w:r>
        <w:t>Similarly, t</w:t>
      </w:r>
      <w:r w:rsidR="004668A0">
        <w:t>he</w:t>
      </w:r>
      <w:r w:rsidR="00776418">
        <w:t>se changes are only saved to the</w:t>
      </w:r>
      <w:r w:rsidR="004668A0">
        <w:t xml:space="preserve"> database </w:t>
      </w:r>
      <w:r w:rsidR="00776418">
        <w:t>by</w:t>
      </w:r>
      <w:r w:rsidR="004668A0">
        <w:t xml:space="preserve"> clicking on the </w:t>
      </w:r>
      <w:r>
        <w:t>“</w:t>
      </w:r>
      <w:r w:rsidR="004668A0">
        <w:t>Save Starting Times</w:t>
      </w:r>
      <w:r>
        <w:t>”</w:t>
      </w:r>
      <w:r w:rsidR="004668A0">
        <w:t xml:space="preserve"> button.</w:t>
      </w:r>
    </w:p>
    <w:p w14:paraId="352E9C56" w14:textId="2BE2E698" w:rsidR="00756322" w:rsidRPr="004668A0" w:rsidRDefault="00756322" w:rsidP="000E4290">
      <w:r>
        <w:t xml:space="preserve">The “Save Starting Times” button must be disabled as long as </w:t>
      </w:r>
      <w:r w:rsidR="00FA3379">
        <w:t>there are no unsaved</w:t>
      </w:r>
      <w:r w:rsidR="001044F6">
        <w:t xml:space="preserve"> planned</w:t>
      </w:r>
      <w:r w:rsidR="00FA3379">
        <w:t xml:space="preserve"> starting time changes.</w:t>
      </w:r>
      <w:r w:rsidR="00285ECE">
        <w:t xml:space="preserve"> The button should be enabled once any of the </w:t>
      </w:r>
      <w:r w:rsidR="001044F6">
        <w:t xml:space="preserve">planned </w:t>
      </w:r>
      <w:r w:rsidR="00285ECE">
        <w:t xml:space="preserve">starting times are </w:t>
      </w:r>
      <w:r w:rsidR="00AA6F33">
        <w:t>modified in any of the ways describe above.</w:t>
      </w:r>
      <w:r w:rsidR="0019437C">
        <w:t xml:space="preserve"> After clicking on the button and successfully saving the </w:t>
      </w:r>
      <w:r w:rsidR="001044F6">
        <w:t xml:space="preserve">planned </w:t>
      </w:r>
      <w:r w:rsidR="0019437C">
        <w:t>starting times to the database, the button should be in a disabled state once again.</w:t>
      </w:r>
    </w:p>
    <w:p w14:paraId="0FD6F46F" w14:textId="11671795" w:rsidR="006B43AA" w:rsidRDefault="00F03EBA" w:rsidP="00E26522">
      <w:pPr>
        <w:shd w:val="clear" w:color="auto" w:fill="F2F2F2" w:themeFill="background1" w:themeFillShade="F2"/>
        <w:rPr>
          <w:rFonts w:eastAsiaTheme="minorHAnsi"/>
        </w:rPr>
      </w:pPr>
      <w:r w:rsidRPr="00E26522">
        <w:rPr>
          <w:rFonts w:eastAsiaTheme="minorHAnsi"/>
          <w:b/>
          <w:bCs/>
        </w:rPr>
        <w:t>Example:</w:t>
      </w:r>
      <w:r w:rsidR="006B43AA">
        <w:rPr>
          <w:rFonts w:eastAsiaTheme="minorHAnsi"/>
        </w:rPr>
        <w:t xml:space="preserve"> </w:t>
      </w:r>
      <w:r w:rsidR="006E6EF3">
        <w:rPr>
          <w:rFonts w:eastAsiaTheme="minorHAnsi"/>
        </w:rPr>
        <w:t>The user sets the “</w:t>
      </w:r>
      <w:r w:rsidR="006B43AA">
        <w:rPr>
          <w:rFonts w:eastAsiaTheme="minorHAnsi"/>
        </w:rPr>
        <w:t>Starting time</w:t>
      </w:r>
      <w:r w:rsidR="006E6EF3">
        <w:rPr>
          <w:rFonts w:eastAsiaTheme="minorHAnsi"/>
        </w:rPr>
        <w:t>”</w:t>
      </w:r>
      <w:r w:rsidR="006B43AA">
        <w:rPr>
          <w:rFonts w:eastAsiaTheme="minorHAnsi"/>
        </w:rPr>
        <w:t xml:space="preserve"> to </w:t>
      </w:r>
      <w:r w:rsidR="006B43AA" w:rsidRPr="006E6EF3">
        <w:rPr>
          <w:rStyle w:val="CodeChar"/>
        </w:rPr>
        <w:t>2023-04-24 10:00</w:t>
      </w:r>
      <w:r w:rsidR="006E6EF3">
        <w:rPr>
          <w:rFonts w:eastAsiaTheme="minorHAnsi"/>
        </w:rPr>
        <w:t xml:space="preserve"> and sets </w:t>
      </w:r>
      <w:r w:rsidR="006B43AA">
        <w:rPr>
          <w:rFonts w:eastAsiaTheme="minorHAnsi"/>
        </w:rPr>
        <w:t xml:space="preserve">the </w:t>
      </w:r>
      <w:r w:rsidR="006E6EF3">
        <w:rPr>
          <w:rFonts w:eastAsiaTheme="minorHAnsi"/>
        </w:rPr>
        <w:t>“</w:t>
      </w:r>
      <w:r w:rsidR="006B43AA">
        <w:rPr>
          <w:rFonts w:eastAsiaTheme="minorHAnsi"/>
        </w:rPr>
        <w:t>Interval</w:t>
      </w:r>
      <w:r w:rsidR="006E6EF3">
        <w:rPr>
          <w:rFonts w:eastAsiaTheme="minorHAnsi"/>
        </w:rPr>
        <w:t>”</w:t>
      </w:r>
      <w:r w:rsidR="006B43AA">
        <w:rPr>
          <w:rFonts w:eastAsiaTheme="minorHAnsi"/>
        </w:rPr>
        <w:t xml:space="preserve"> to </w:t>
      </w:r>
      <w:r w:rsidR="006B43AA" w:rsidRPr="006E6EF3">
        <w:rPr>
          <w:rStyle w:val="CodeChar"/>
        </w:rPr>
        <w:t>10</w:t>
      </w:r>
      <w:r w:rsidR="006E6EF3">
        <w:rPr>
          <w:rFonts w:eastAsiaTheme="minorHAnsi"/>
        </w:rPr>
        <w:t xml:space="preserve"> minutes.</w:t>
      </w:r>
      <w:r w:rsidR="006B30CB">
        <w:rPr>
          <w:rFonts w:eastAsiaTheme="minorHAnsi"/>
        </w:rPr>
        <w:t xml:space="preserve"> No changes are made yet. </w:t>
      </w:r>
      <w:r w:rsidR="00640050">
        <w:rPr>
          <w:rFonts w:eastAsiaTheme="minorHAnsi"/>
        </w:rPr>
        <w:t>The user clicks the “Update Starting Times”</w:t>
      </w:r>
      <w:r w:rsidR="00591D57">
        <w:rPr>
          <w:rFonts w:eastAsiaTheme="minorHAnsi"/>
        </w:rPr>
        <w:t xml:space="preserve">. The first team’s “Starting Time” is set to </w:t>
      </w:r>
      <w:r w:rsidR="00591D57" w:rsidRPr="006E6EF3">
        <w:rPr>
          <w:rStyle w:val="CodeChar"/>
        </w:rPr>
        <w:t>2023-04-24 10:00</w:t>
      </w:r>
      <w:r w:rsidR="00D949B9">
        <w:rPr>
          <w:rFonts w:eastAsiaTheme="minorHAnsi"/>
        </w:rPr>
        <w:t xml:space="preserve">, the second </w:t>
      </w:r>
      <w:proofErr w:type="spellStart"/>
      <w:r w:rsidR="00D949B9">
        <w:rPr>
          <w:rFonts w:eastAsiaTheme="minorHAnsi"/>
        </w:rPr>
        <w:t>team’s</w:t>
      </w:r>
      <w:proofErr w:type="spellEnd"/>
      <w:r w:rsidR="00D949B9">
        <w:rPr>
          <w:rFonts w:eastAsiaTheme="minorHAnsi"/>
        </w:rPr>
        <w:t xml:space="preserve"> to </w:t>
      </w:r>
      <w:r w:rsidR="00D949B9" w:rsidRPr="006E6EF3">
        <w:rPr>
          <w:rStyle w:val="CodeChar"/>
        </w:rPr>
        <w:t>2023-04-24 10:</w:t>
      </w:r>
      <w:r w:rsidR="00D949B9">
        <w:rPr>
          <w:rStyle w:val="CodeChar"/>
        </w:rPr>
        <w:t>1</w:t>
      </w:r>
      <w:r w:rsidR="00D949B9" w:rsidRPr="006E6EF3">
        <w:rPr>
          <w:rStyle w:val="CodeChar"/>
        </w:rPr>
        <w:t>0</w:t>
      </w:r>
      <w:r w:rsidR="00D949B9">
        <w:rPr>
          <w:rFonts w:eastAsiaTheme="minorHAnsi"/>
        </w:rPr>
        <w:t xml:space="preserve">, the third one to </w:t>
      </w:r>
      <w:r w:rsidR="00D949B9" w:rsidRPr="006E6EF3">
        <w:rPr>
          <w:rStyle w:val="CodeChar"/>
        </w:rPr>
        <w:t>2023-04-24 10:</w:t>
      </w:r>
      <w:r w:rsidR="00D949B9">
        <w:rPr>
          <w:rStyle w:val="CodeChar"/>
        </w:rPr>
        <w:t>2</w:t>
      </w:r>
      <w:r w:rsidR="00D949B9" w:rsidRPr="006E6EF3">
        <w:rPr>
          <w:rStyle w:val="CodeChar"/>
        </w:rPr>
        <w:t>0</w:t>
      </w:r>
      <w:r w:rsidR="00D949B9">
        <w:rPr>
          <w:rFonts w:eastAsiaTheme="minorHAnsi"/>
        </w:rPr>
        <w:t xml:space="preserve">, </w:t>
      </w:r>
      <w:r w:rsidR="00015F06">
        <w:rPr>
          <w:rFonts w:eastAsiaTheme="minorHAnsi"/>
        </w:rPr>
        <w:t>and so on</w:t>
      </w:r>
      <w:r w:rsidR="00D949B9">
        <w:rPr>
          <w:rFonts w:eastAsiaTheme="minorHAnsi"/>
        </w:rPr>
        <w:t xml:space="preserve">. </w:t>
      </w:r>
      <w:r w:rsidR="00015F06">
        <w:rPr>
          <w:rFonts w:eastAsiaTheme="minorHAnsi"/>
        </w:rPr>
        <w:t xml:space="preserve">These values are </w:t>
      </w:r>
      <w:r w:rsidR="00FA32C3">
        <w:rPr>
          <w:rFonts w:eastAsiaTheme="minorHAnsi"/>
        </w:rPr>
        <w:t xml:space="preserve">not saved to the database yet. The </w:t>
      </w:r>
      <w:r w:rsidR="00FA32C3">
        <w:rPr>
          <w:rFonts w:eastAsiaTheme="minorHAnsi"/>
        </w:rPr>
        <w:lastRenderedPageBreak/>
        <w:t xml:space="preserve">user clicks the “Save Starting Times” button at the bottom of the page, </w:t>
      </w:r>
      <w:r w:rsidR="006F1174">
        <w:rPr>
          <w:rFonts w:eastAsiaTheme="minorHAnsi"/>
        </w:rPr>
        <w:t xml:space="preserve">and </w:t>
      </w:r>
      <w:r w:rsidR="00683F1C">
        <w:rPr>
          <w:rFonts w:eastAsiaTheme="minorHAnsi"/>
        </w:rPr>
        <w:t xml:space="preserve">these </w:t>
      </w:r>
      <w:r w:rsidR="009229D8">
        <w:rPr>
          <w:rFonts w:eastAsiaTheme="minorHAnsi"/>
        </w:rPr>
        <w:t xml:space="preserve">planned </w:t>
      </w:r>
      <w:r w:rsidR="00683F1C">
        <w:rPr>
          <w:rFonts w:eastAsiaTheme="minorHAnsi"/>
        </w:rPr>
        <w:t>starting times are saved to the database.</w:t>
      </w:r>
    </w:p>
    <w:p w14:paraId="557C656C" w14:textId="25EA5312" w:rsidR="004918F4" w:rsidRDefault="00F664DA" w:rsidP="000E4290">
      <w:r>
        <w:t>The Teams section displays all registered teams with the following data:</w:t>
      </w:r>
    </w:p>
    <w:p w14:paraId="31A54BEE" w14:textId="598B710A" w:rsidR="004918F4" w:rsidRDefault="00F664DA" w:rsidP="00353934">
      <w:pPr>
        <w:pStyle w:val="Listaszerbekezds"/>
        <w:numPr>
          <w:ilvl w:val="0"/>
          <w:numId w:val="9"/>
        </w:numPr>
      </w:pPr>
      <w:r>
        <w:t>Team name</w:t>
      </w:r>
    </w:p>
    <w:p w14:paraId="1A9E6ED0" w14:textId="2FC7AF9A" w:rsidR="00AD1BB1" w:rsidRDefault="00AD1BB1" w:rsidP="00AD1BB1">
      <w:pPr>
        <w:pStyle w:val="Listaszerbekezds"/>
        <w:numPr>
          <w:ilvl w:val="0"/>
          <w:numId w:val="9"/>
        </w:numPr>
      </w:pPr>
      <w:r>
        <w:t>Contact email</w:t>
      </w:r>
    </w:p>
    <w:p w14:paraId="6D92DDE5" w14:textId="092D322B" w:rsidR="004918F4" w:rsidRDefault="001376A5" w:rsidP="00353934">
      <w:pPr>
        <w:pStyle w:val="Listaszerbekezds"/>
        <w:numPr>
          <w:ilvl w:val="0"/>
          <w:numId w:val="9"/>
        </w:numPr>
      </w:pPr>
      <w:r>
        <w:t>Access Code</w:t>
      </w:r>
    </w:p>
    <w:p w14:paraId="38EB022E" w14:textId="1625B551" w:rsidR="006654BB" w:rsidRDefault="006654BB" w:rsidP="00353934">
      <w:pPr>
        <w:pStyle w:val="Listaszerbekezds"/>
        <w:numPr>
          <w:ilvl w:val="0"/>
          <w:numId w:val="9"/>
        </w:numPr>
      </w:pPr>
      <w:r>
        <w:t>Average pace</w:t>
      </w:r>
    </w:p>
    <w:p w14:paraId="69E19751" w14:textId="518D42C2" w:rsidR="006654BB" w:rsidRDefault="006654BB" w:rsidP="00353934">
      <w:pPr>
        <w:pStyle w:val="Listaszerbekezds"/>
        <w:numPr>
          <w:ilvl w:val="0"/>
          <w:numId w:val="9"/>
        </w:numPr>
      </w:pPr>
      <w:r>
        <w:t>Starting time</w:t>
      </w:r>
      <w:r w:rsidR="008D3C75">
        <w:t xml:space="preserve"> </w:t>
      </w:r>
      <w:r w:rsidR="008D3C75" w:rsidRPr="008D3C75">
        <w:rPr>
          <w:i/>
          <w:iCs/>
        </w:rPr>
        <w:t>(</w:t>
      </w:r>
      <w:r w:rsidR="002814A1">
        <w:rPr>
          <w:i/>
          <w:iCs/>
        </w:rPr>
        <w:t>P</w:t>
      </w:r>
      <w:r w:rsidR="008D3C75" w:rsidRPr="008D3C75">
        <w:rPr>
          <w:i/>
          <w:iCs/>
        </w:rPr>
        <w:t>lanned starting time</w:t>
      </w:r>
      <w:r w:rsidR="00E0608A">
        <w:rPr>
          <w:i/>
          <w:iCs/>
        </w:rPr>
        <w:t xml:space="preserve">, </w:t>
      </w:r>
      <w:proofErr w:type="spellStart"/>
      <w:r w:rsidR="00E0608A" w:rsidRPr="00E0608A">
        <w:rPr>
          <w:rStyle w:val="CodeChar"/>
        </w:rPr>
        <w:t>plannedStartingTime</w:t>
      </w:r>
      <w:proofErr w:type="spellEnd"/>
      <w:r w:rsidR="00E0608A">
        <w:rPr>
          <w:i/>
          <w:iCs/>
        </w:rPr>
        <w:t xml:space="preserve"> field in the database</w:t>
      </w:r>
      <w:r w:rsidR="008D3C75" w:rsidRPr="008D3C75">
        <w:rPr>
          <w:i/>
          <w:iCs/>
        </w:rPr>
        <w:t>)</w:t>
      </w:r>
    </w:p>
    <w:p w14:paraId="1CE179FA" w14:textId="64018B2D" w:rsidR="004918F4" w:rsidRDefault="00A16EBE" w:rsidP="000E4290">
      <w:r>
        <w:t xml:space="preserve">Out of these values </w:t>
      </w:r>
      <w:r w:rsidR="00F32B2B">
        <w:t xml:space="preserve">the </w:t>
      </w:r>
      <w:r w:rsidR="000A2B11">
        <w:t>team’s</w:t>
      </w:r>
      <w:r w:rsidR="00F32B2B">
        <w:t xml:space="preserve"> name and the contact email are editable. </w:t>
      </w:r>
      <w:r w:rsidR="00F664DA">
        <w:t>Click</w:t>
      </w:r>
      <w:r w:rsidR="00FD3732">
        <w:t>ing</w:t>
      </w:r>
      <w:r w:rsidR="00F664DA">
        <w:t xml:space="preserve"> on the Save icon at the end of the row</w:t>
      </w:r>
      <w:r w:rsidR="00FD3732">
        <w:t xml:space="preserve"> saves the</w:t>
      </w:r>
      <w:r w:rsidR="00D54195">
        <w:t xml:space="preserve">se values </w:t>
      </w:r>
      <w:r w:rsidR="000A2B11">
        <w:t>to the databas</w:t>
      </w:r>
      <w:r w:rsidR="0090615F">
        <w:t>e</w:t>
      </w:r>
      <w:r w:rsidR="00F664DA">
        <w:t>.</w:t>
      </w:r>
      <w:r w:rsidR="0090615F">
        <w:br/>
      </w:r>
      <w:r w:rsidR="00F664DA">
        <w:t>The average pace is</w:t>
      </w:r>
      <w:r w:rsidR="00D54195">
        <w:t xml:space="preserve"> </w:t>
      </w:r>
      <w:r w:rsidR="00F664DA">
        <w:t xml:space="preserve">calculated from the pace values of the team members by the backend. </w:t>
      </w:r>
      <w:r w:rsidR="00D54195">
        <w:t xml:space="preserve">The </w:t>
      </w:r>
      <w:r w:rsidR="00F664DA">
        <w:t>Starting time</w:t>
      </w:r>
      <w:r w:rsidR="00E9165E">
        <w:t xml:space="preserve"> is not editable directly, only in the way</w:t>
      </w:r>
      <w:r w:rsidR="00D54195">
        <w:t>s</w:t>
      </w:r>
      <w:r w:rsidR="00E9165E">
        <w:t xml:space="preserve"> described above</w:t>
      </w:r>
      <w:r w:rsidR="00F664DA">
        <w:t>.</w:t>
      </w:r>
      <w:r w:rsidR="00E9165E">
        <w:t xml:space="preserve"> The access code is not editable.</w:t>
      </w:r>
    </w:p>
    <w:p w14:paraId="54F0ED74" w14:textId="524E19EF" w:rsidR="00841031" w:rsidRDefault="00841031" w:rsidP="000E4290">
      <w:r>
        <w:t>The rows are sorted</w:t>
      </w:r>
      <w:r w:rsidR="00E64033">
        <w:t xml:space="preserve"> in an ascending order</w:t>
      </w:r>
      <w:r>
        <w:t xml:space="preserve"> by </w:t>
      </w:r>
      <w:r w:rsidR="00E64033">
        <w:t>the “Starting time” (planned starting time) value at all times.</w:t>
      </w:r>
    </w:p>
    <w:p w14:paraId="5E86DDA3" w14:textId="74159CDC" w:rsidR="006843A5" w:rsidRDefault="007D68ED" w:rsidP="000E4290">
      <w:pPr>
        <w:rPr>
          <w:rFonts w:eastAsiaTheme="minorEastAsia"/>
        </w:rPr>
      </w:pPr>
      <w:r w:rsidRPr="007D68ED">
        <w:rPr>
          <w:rFonts w:eastAsiaTheme="minorEastAsia"/>
        </w:rPr>
        <w:t xml:space="preserve">There is also a </w:t>
      </w:r>
      <w:r>
        <w:rPr>
          <w:rFonts w:eastAsiaTheme="minorEastAsia"/>
        </w:rPr>
        <w:t>trash</w:t>
      </w:r>
      <w:r w:rsidRPr="007D68ED">
        <w:rPr>
          <w:rFonts w:eastAsiaTheme="minorEastAsia"/>
        </w:rPr>
        <w:t xml:space="preserve"> icon at the end of each row. Click</w:t>
      </w:r>
      <w:r w:rsidR="00BC5D6B">
        <w:rPr>
          <w:rFonts w:eastAsiaTheme="minorEastAsia"/>
        </w:rPr>
        <w:t>ing</w:t>
      </w:r>
      <w:r w:rsidRPr="007D68ED">
        <w:rPr>
          <w:rFonts w:eastAsiaTheme="minorEastAsia"/>
        </w:rPr>
        <w:t xml:space="preserve"> on this icon initiate</w:t>
      </w:r>
      <w:r w:rsidR="00BC5D6B">
        <w:rPr>
          <w:rFonts w:eastAsiaTheme="minorEastAsia"/>
        </w:rPr>
        <w:t>s</w:t>
      </w:r>
      <w:r w:rsidRPr="007D68ED">
        <w:rPr>
          <w:rFonts w:eastAsiaTheme="minorEastAsia"/>
        </w:rPr>
        <w:t xml:space="preserve"> the deletion of the team. After clicking</w:t>
      </w:r>
      <w:r w:rsidR="000F1E58">
        <w:rPr>
          <w:rFonts w:eastAsiaTheme="minorEastAsia"/>
        </w:rPr>
        <w:t>,</w:t>
      </w:r>
      <w:r w:rsidRPr="007D68ED">
        <w:rPr>
          <w:rFonts w:eastAsiaTheme="minorEastAsia"/>
        </w:rPr>
        <w:t xml:space="preserve"> </w:t>
      </w:r>
      <w:r w:rsidR="000E4290" w:rsidRPr="590A145D">
        <w:rPr>
          <w:rFonts w:eastAsiaTheme="minorEastAsia"/>
        </w:rPr>
        <w:t>a confirmation window</w:t>
      </w:r>
      <w:r w:rsidR="00BC5D6B">
        <w:rPr>
          <w:rFonts w:eastAsiaTheme="minorEastAsia"/>
        </w:rPr>
        <w:t xml:space="preserve"> should</w:t>
      </w:r>
      <w:r w:rsidR="000E4290" w:rsidRPr="590A145D">
        <w:rPr>
          <w:rFonts w:eastAsiaTheme="minorEastAsia"/>
        </w:rPr>
        <w:t xml:space="preserve"> appear</w:t>
      </w:r>
      <w:r w:rsidR="00BC5D6B">
        <w:rPr>
          <w:rFonts w:eastAsiaTheme="minorEastAsia"/>
        </w:rPr>
        <w:t>,</w:t>
      </w:r>
      <w:r w:rsidR="000E4290" w:rsidRPr="590A145D">
        <w:rPr>
          <w:rFonts w:eastAsiaTheme="minorEastAsia"/>
        </w:rPr>
        <w:t xml:space="preserve"> asking</w:t>
      </w:r>
      <w:r w:rsidR="00EE60F5">
        <w:rPr>
          <w:rFonts w:eastAsiaTheme="minorEastAsia"/>
        </w:rPr>
        <w:t>:</w:t>
      </w:r>
      <w:r w:rsidR="00EE60F5">
        <w:rPr>
          <w:rFonts w:eastAsiaTheme="minorEastAsia"/>
        </w:rPr>
        <w:br/>
      </w:r>
      <w:r w:rsidR="000E4290" w:rsidRPr="00EE60F5">
        <w:rPr>
          <w:rFonts w:eastAsiaTheme="minorEastAsia"/>
        </w:rPr>
        <w:t xml:space="preserve">"Are you sure? If you click on the </w:t>
      </w:r>
      <w:r w:rsidR="00524062" w:rsidRPr="00EE60F5">
        <w:rPr>
          <w:rFonts w:eastAsiaTheme="minorEastAsia"/>
        </w:rPr>
        <w:t>d</w:t>
      </w:r>
      <w:r w:rsidR="000E4290" w:rsidRPr="00EE60F5">
        <w:rPr>
          <w:rFonts w:eastAsiaTheme="minorEastAsia"/>
        </w:rPr>
        <w:t>elete button, your team and all runners belonging to your team will be deleted.”</w:t>
      </w:r>
      <w:r w:rsidR="00EE60F5">
        <w:rPr>
          <w:rFonts w:eastAsiaTheme="minorEastAsia"/>
        </w:rPr>
        <w:br/>
      </w:r>
      <w:r w:rsidR="00897921">
        <w:rPr>
          <w:rFonts w:eastAsiaTheme="minorEastAsia"/>
        </w:rPr>
        <w:t xml:space="preserve">Clicking on “Delete” deletes the team from the database, clicking on “Cancel” closes the </w:t>
      </w:r>
      <w:r w:rsidR="00711623">
        <w:rPr>
          <w:rFonts w:eastAsiaTheme="minorEastAsia"/>
        </w:rPr>
        <w:t>confirmation window.</w:t>
      </w:r>
    </w:p>
    <w:p w14:paraId="0BB8B75C" w14:textId="1F8A6AF6" w:rsidR="005271DF" w:rsidRPr="00897921" w:rsidRDefault="000E4290" w:rsidP="000E4290">
      <w:pPr>
        <w:rPr>
          <w:rFonts w:eastAsiaTheme="minorEastAsia"/>
          <w:i/>
          <w:iCs/>
        </w:rPr>
      </w:pPr>
      <w:r w:rsidRPr="00897921">
        <w:rPr>
          <w:rFonts w:eastAsiaTheme="minorEastAsia"/>
          <w:i/>
          <w:iCs/>
        </w:rPr>
        <w:t>(You can use the /</w:t>
      </w:r>
      <w:proofErr w:type="spellStart"/>
      <w:r w:rsidRPr="00897921">
        <w:rPr>
          <w:rFonts w:eastAsiaTheme="minorEastAsia"/>
          <w:i/>
          <w:iCs/>
        </w:rPr>
        <w:t>resetDb</w:t>
      </w:r>
      <w:proofErr w:type="spellEnd"/>
      <w:r w:rsidRPr="00897921">
        <w:rPr>
          <w:rFonts w:eastAsiaTheme="minorEastAsia"/>
          <w:i/>
          <w:iCs/>
        </w:rPr>
        <w:t xml:space="preserve"> endpoint, to recover the initial state after deleting a team)</w:t>
      </w:r>
    </w:p>
    <w:p w14:paraId="21803F0A" w14:textId="18F1B4FB" w:rsidR="000E4290" w:rsidRPr="0038671B" w:rsidRDefault="000E4290" w:rsidP="000E4290">
      <w:pPr>
        <w:rPr>
          <w:rFonts w:eastAsiaTheme="minorHAnsi"/>
        </w:rPr>
      </w:pPr>
      <w:r>
        <w:rPr>
          <w:rFonts w:eastAsiaTheme="minorHAnsi"/>
          <w:noProof/>
        </w:rPr>
        <w:drawing>
          <wp:inline distT="0" distB="0" distL="0" distR="0" wp14:anchorId="2A830BD7" wp14:editId="006A057C">
            <wp:extent cx="1868069" cy="1185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1096" cy="1244077"/>
                    </a:xfrm>
                    <a:prstGeom prst="rect">
                      <a:avLst/>
                    </a:prstGeom>
                    <a:noFill/>
                    <a:ln>
                      <a:noFill/>
                    </a:ln>
                  </pic:spPr>
                </pic:pic>
              </a:graphicData>
            </a:graphic>
          </wp:inline>
        </w:drawing>
      </w:r>
    </w:p>
    <w:p w14:paraId="27F31234" w14:textId="6433D334" w:rsidR="005271DF" w:rsidRDefault="005271DF" w:rsidP="005271DF">
      <w:pPr>
        <w:rPr>
          <w:rFonts w:eastAsiaTheme="minorEastAsia"/>
        </w:rPr>
      </w:pPr>
      <w:bookmarkStart w:id="36" w:name="_Toc131182716"/>
      <w:bookmarkStart w:id="37" w:name="_Toc132618301"/>
      <w:r w:rsidRPr="005271DF">
        <w:rPr>
          <w:rFonts w:eastAsiaTheme="minorEastAsia"/>
        </w:rPr>
        <w:t xml:space="preserve">When a team is </w:t>
      </w:r>
      <w:r>
        <w:rPr>
          <w:rFonts w:eastAsiaTheme="minorEastAsia"/>
        </w:rPr>
        <w:t>deleted</w:t>
      </w:r>
      <w:r w:rsidRPr="005271DF">
        <w:rPr>
          <w:rFonts w:eastAsiaTheme="minorEastAsia"/>
        </w:rPr>
        <w:t xml:space="preserve">, the </w:t>
      </w:r>
      <w:r w:rsidR="00DB49F8">
        <w:rPr>
          <w:rFonts w:eastAsiaTheme="minorEastAsia"/>
        </w:rPr>
        <w:t xml:space="preserve">planned </w:t>
      </w:r>
      <w:r w:rsidRPr="005271DF">
        <w:rPr>
          <w:rFonts w:eastAsiaTheme="minorEastAsia"/>
        </w:rPr>
        <w:t>start</w:t>
      </w:r>
      <w:r>
        <w:rPr>
          <w:rFonts w:eastAsiaTheme="minorEastAsia"/>
        </w:rPr>
        <w:t>ing</w:t>
      </w:r>
      <w:r w:rsidRPr="005271DF">
        <w:rPr>
          <w:rFonts w:eastAsiaTheme="minorEastAsia"/>
        </w:rPr>
        <w:t xml:space="preserve"> </w:t>
      </w:r>
      <w:r>
        <w:rPr>
          <w:rFonts w:eastAsiaTheme="minorEastAsia"/>
        </w:rPr>
        <w:t>time</w:t>
      </w:r>
      <w:r w:rsidR="00DB49F8">
        <w:rPr>
          <w:rFonts w:eastAsiaTheme="minorEastAsia"/>
        </w:rPr>
        <w:t>s</w:t>
      </w:r>
      <w:r w:rsidRPr="005271DF">
        <w:rPr>
          <w:rFonts w:eastAsiaTheme="minorEastAsia"/>
        </w:rPr>
        <w:t xml:space="preserve"> of the other teams remains unchanged.</w:t>
      </w:r>
    </w:p>
    <w:p w14:paraId="62CE7067" w14:textId="3E6437ED" w:rsidR="006843A5" w:rsidRDefault="00C55434" w:rsidP="005271DF">
      <w:pPr>
        <w:rPr>
          <w:rFonts w:eastAsiaTheme="minorEastAsia"/>
        </w:rPr>
      </w:pPr>
      <w:r>
        <w:rPr>
          <w:rFonts w:eastAsiaTheme="minorEastAsia"/>
        </w:rPr>
        <w:t xml:space="preserve">The last row should be an empty </w:t>
      </w:r>
      <w:r w:rsidR="00902583">
        <w:rPr>
          <w:rFonts w:eastAsiaTheme="minorEastAsia"/>
        </w:rPr>
        <w:t xml:space="preserve">row where a user can create </w:t>
      </w:r>
      <w:r w:rsidR="00C77C25">
        <w:rPr>
          <w:rFonts w:eastAsiaTheme="minorEastAsia"/>
        </w:rPr>
        <w:t>a new team.</w:t>
      </w:r>
      <w:r w:rsidR="00412723">
        <w:rPr>
          <w:rFonts w:eastAsiaTheme="minorEastAsia"/>
        </w:rPr>
        <w:t xml:space="preserve"> After filling in the</w:t>
      </w:r>
      <w:r w:rsidR="00407544">
        <w:rPr>
          <w:rFonts w:eastAsiaTheme="minorEastAsia"/>
        </w:rPr>
        <w:t xml:space="preserve"> new</w:t>
      </w:r>
      <w:r w:rsidR="00412723">
        <w:rPr>
          <w:rFonts w:eastAsiaTheme="minorEastAsia"/>
        </w:rPr>
        <w:t xml:space="preserve"> </w:t>
      </w:r>
      <w:r w:rsidR="00554819">
        <w:rPr>
          <w:rFonts w:eastAsiaTheme="minorEastAsia"/>
        </w:rPr>
        <w:t>team’s name and contact email</w:t>
      </w:r>
      <w:r w:rsidR="00B14AE1">
        <w:rPr>
          <w:rFonts w:eastAsiaTheme="minorEastAsia"/>
        </w:rPr>
        <w:t xml:space="preserve"> (both required</w:t>
      </w:r>
      <w:r w:rsidR="00407544">
        <w:rPr>
          <w:rFonts w:eastAsiaTheme="minorEastAsia"/>
        </w:rPr>
        <w:t xml:space="preserve"> fields</w:t>
      </w:r>
      <w:r w:rsidR="00B14AE1">
        <w:rPr>
          <w:rFonts w:eastAsiaTheme="minorEastAsia"/>
        </w:rPr>
        <w:t>)</w:t>
      </w:r>
      <w:r w:rsidR="00407544">
        <w:rPr>
          <w:rFonts w:eastAsiaTheme="minorEastAsia"/>
        </w:rPr>
        <w:t>,</w:t>
      </w:r>
      <w:r w:rsidR="00FB48C9">
        <w:rPr>
          <w:rFonts w:eastAsiaTheme="minorEastAsia"/>
        </w:rPr>
        <w:t xml:space="preserve"> </w:t>
      </w:r>
      <w:r w:rsidR="00B14AE1">
        <w:rPr>
          <w:rFonts w:eastAsiaTheme="minorEastAsia"/>
        </w:rPr>
        <w:t xml:space="preserve">and </w:t>
      </w:r>
      <w:r w:rsidR="00554819">
        <w:rPr>
          <w:rFonts w:eastAsiaTheme="minorEastAsia"/>
        </w:rPr>
        <w:t>clicking on the save button</w:t>
      </w:r>
      <w:r w:rsidR="00FB48C9">
        <w:rPr>
          <w:rFonts w:eastAsiaTheme="minorEastAsia"/>
        </w:rPr>
        <w:t>, the team is created in the database</w:t>
      </w:r>
      <w:r w:rsidR="00B14AE1">
        <w:rPr>
          <w:rFonts w:eastAsiaTheme="minorEastAsia"/>
        </w:rPr>
        <w:t>.</w:t>
      </w:r>
      <w:r w:rsidR="00794884">
        <w:rPr>
          <w:rFonts w:eastAsiaTheme="minorEastAsia"/>
        </w:rPr>
        <w:t xml:space="preserve"> </w:t>
      </w:r>
      <w:r w:rsidR="00C21C7D">
        <w:rPr>
          <w:rFonts w:eastAsiaTheme="minorEastAsia"/>
        </w:rPr>
        <w:t xml:space="preserve">The new team </w:t>
      </w:r>
      <w:r w:rsidR="00407544">
        <w:rPr>
          <w:rFonts w:eastAsiaTheme="minorEastAsia"/>
        </w:rPr>
        <w:t xml:space="preserve">should </w:t>
      </w:r>
      <w:r w:rsidR="00C00CFE">
        <w:rPr>
          <w:rFonts w:eastAsiaTheme="minorEastAsia"/>
        </w:rPr>
        <w:t xml:space="preserve">be placed as </w:t>
      </w:r>
      <w:r w:rsidR="00E86711">
        <w:rPr>
          <w:rFonts w:eastAsiaTheme="minorEastAsia"/>
        </w:rPr>
        <w:t xml:space="preserve">the </w:t>
      </w:r>
      <w:r w:rsidR="00311D52">
        <w:rPr>
          <w:rFonts w:eastAsiaTheme="minorEastAsia"/>
        </w:rPr>
        <w:t>last in the order, with a</w:t>
      </w:r>
      <w:r w:rsidR="00F01E48">
        <w:rPr>
          <w:rFonts w:eastAsiaTheme="minorEastAsia"/>
        </w:rPr>
        <w:t xml:space="preserve"> </w:t>
      </w:r>
      <w:r w:rsidR="00DF3006">
        <w:rPr>
          <w:rFonts w:eastAsiaTheme="minorEastAsia"/>
        </w:rPr>
        <w:t xml:space="preserve">starting time </w:t>
      </w:r>
      <w:r w:rsidR="00DD16F9">
        <w:rPr>
          <w:rFonts w:eastAsiaTheme="minorEastAsia"/>
        </w:rPr>
        <w:t xml:space="preserve">of the team </w:t>
      </w:r>
      <w:r w:rsidR="00A86D4E">
        <w:rPr>
          <w:rFonts w:eastAsiaTheme="minorEastAsia"/>
        </w:rPr>
        <w:t>before it + the interval set.</w:t>
      </w:r>
    </w:p>
    <w:p w14:paraId="7EEE1158" w14:textId="7413A80C" w:rsidR="00E80923" w:rsidRDefault="005305F9" w:rsidP="005271DF">
      <w:pPr>
        <w:rPr>
          <w:rFonts w:eastAsiaTheme="minorEastAsia"/>
        </w:rPr>
      </w:pPr>
      <w:r>
        <w:rPr>
          <w:rFonts w:eastAsiaTheme="minorEastAsia"/>
        </w:rPr>
        <w:t>The user should only be able to create a new team if there are no unsaved starting time changes</w:t>
      </w:r>
      <w:r w:rsidR="00940BC2">
        <w:rPr>
          <w:rFonts w:eastAsiaTheme="minorEastAsia"/>
        </w:rPr>
        <w:t xml:space="preserve"> (when the “Save Starting Times” button is disabled)</w:t>
      </w:r>
      <w:r>
        <w:rPr>
          <w:rFonts w:eastAsiaTheme="minorEastAsia"/>
        </w:rPr>
        <w:t>.</w:t>
      </w:r>
    </w:p>
    <w:p w14:paraId="1A78701C" w14:textId="7DE5A46A" w:rsidR="00177FD0" w:rsidRDefault="00177FD0" w:rsidP="00907C83">
      <w:pPr>
        <w:shd w:val="clear" w:color="auto" w:fill="F2F2F2" w:themeFill="background1" w:themeFillShade="F2"/>
        <w:rPr>
          <w:rFonts w:eastAsiaTheme="minorEastAsia"/>
        </w:rPr>
      </w:pPr>
      <w:r w:rsidRPr="00907C83">
        <w:rPr>
          <w:rFonts w:eastAsiaTheme="minorEastAsia"/>
          <w:b/>
          <w:bCs/>
        </w:rPr>
        <w:lastRenderedPageBreak/>
        <w:t>Example:</w:t>
      </w:r>
      <w:r>
        <w:rPr>
          <w:rFonts w:eastAsiaTheme="minorEastAsia"/>
        </w:rPr>
        <w:t xml:space="preserve"> The current last team </w:t>
      </w:r>
      <w:r w:rsidR="00DF3DF3">
        <w:rPr>
          <w:rFonts w:eastAsiaTheme="minorEastAsia"/>
        </w:rPr>
        <w:t>in order has a planned starting time of “</w:t>
      </w:r>
      <w:r w:rsidR="00DF3DF3" w:rsidRPr="006E6EF3">
        <w:rPr>
          <w:rStyle w:val="CodeChar"/>
        </w:rPr>
        <w:t>2023-04-24 10:</w:t>
      </w:r>
      <w:r w:rsidR="00DF3DF3">
        <w:rPr>
          <w:rStyle w:val="CodeChar"/>
        </w:rPr>
        <w:t>4</w:t>
      </w:r>
      <w:r w:rsidR="00DF3DF3" w:rsidRPr="006E6EF3">
        <w:rPr>
          <w:rStyle w:val="CodeChar"/>
        </w:rPr>
        <w:t>0</w:t>
      </w:r>
      <w:r w:rsidR="00DF3DF3">
        <w:rPr>
          <w:rFonts w:eastAsiaTheme="minorEastAsia"/>
        </w:rPr>
        <w:t>”</w:t>
      </w:r>
      <w:r w:rsidR="00591316">
        <w:rPr>
          <w:rFonts w:eastAsiaTheme="minorEastAsia"/>
        </w:rPr>
        <w:t xml:space="preserve"> and the current “Interval is set to 5 (minutes). </w:t>
      </w:r>
      <w:r w:rsidR="000A4FF9">
        <w:rPr>
          <w:rFonts w:eastAsiaTheme="minorEastAsia"/>
        </w:rPr>
        <w:t xml:space="preserve">There are no unsaved </w:t>
      </w:r>
      <w:r w:rsidR="00020215">
        <w:rPr>
          <w:rFonts w:eastAsiaTheme="minorEastAsia"/>
        </w:rPr>
        <w:t xml:space="preserve">planned </w:t>
      </w:r>
      <w:proofErr w:type="spellStart"/>
      <w:r w:rsidR="00020215">
        <w:rPr>
          <w:rFonts w:eastAsiaTheme="minorEastAsia"/>
        </w:rPr>
        <w:t>startint</w:t>
      </w:r>
      <w:proofErr w:type="spellEnd"/>
      <w:r w:rsidR="00020215">
        <w:rPr>
          <w:rFonts w:eastAsiaTheme="minorEastAsia"/>
        </w:rPr>
        <w:t xml:space="preserve"> time changes. </w:t>
      </w:r>
      <w:r w:rsidR="00591316">
        <w:rPr>
          <w:rFonts w:eastAsiaTheme="minorEastAsia"/>
        </w:rPr>
        <w:t xml:space="preserve">After filling in the details </w:t>
      </w:r>
      <w:r w:rsidR="000D0C3D">
        <w:rPr>
          <w:rFonts w:eastAsiaTheme="minorEastAsia"/>
        </w:rPr>
        <w:t>of a new team and saving it, the new team appears in the table as the last team with a planned starting time of “</w:t>
      </w:r>
      <w:r w:rsidR="000D0C3D" w:rsidRPr="006E6EF3">
        <w:rPr>
          <w:rStyle w:val="CodeChar"/>
        </w:rPr>
        <w:t>2023-04-24 10:</w:t>
      </w:r>
      <w:r w:rsidR="000D0C3D">
        <w:rPr>
          <w:rStyle w:val="CodeChar"/>
        </w:rPr>
        <w:t>45</w:t>
      </w:r>
      <w:r w:rsidR="000D0C3D">
        <w:rPr>
          <w:rFonts w:eastAsiaTheme="minorEastAsia"/>
        </w:rPr>
        <w:t>”.</w:t>
      </w:r>
    </w:p>
    <w:p w14:paraId="705D6925" w14:textId="77777777" w:rsidR="00A8353D" w:rsidRDefault="00A8353D">
      <w:pPr>
        <w:spacing w:after="160"/>
        <w:rPr>
          <w:rFonts w:eastAsiaTheme="majorEastAsia"/>
          <w:b/>
          <w:color w:val="003764"/>
          <w:sz w:val="40"/>
          <w:szCs w:val="40"/>
        </w:rPr>
      </w:pPr>
      <w:r>
        <w:br w:type="page"/>
      </w:r>
    </w:p>
    <w:p w14:paraId="0A51215F" w14:textId="01A6D575" w:rsidR="000E4290" w:rsidRPr="000628F5" w:rsidRDefault="000E4290" w:rsidP="00FB2C6F">
      <w:pPr>
        <w:pStyle w:val="Cmsor1"/>
      </w:pPr>
      <w:bookmarkStart w:id="38" w:name="_Toc132967906"/>
      <w:bookmarkStart w:id="39" w:name="_Toc133088770"/>
      <w:r w:rsidRPr="00FB2C6F">
        <w:lastRenderedPageBreak/>
        <w:t>Appendix</w:t>
      </w:r>
      <w:r w:rsidRPr="000628F5">
        <w:t xml:space="preserve"> A</w:t>
      </w:r>
      <w:bookmarkEnd w:id="36"/>
      <w:bookmarkEnd w:id="37"/>
      <w:bookmarkEnd w:id="38"/>
      <w:r w:rsidR="006A33F9">
        <w:t xml:space="preserve"> </w:t>
      </w:r>
      <w:r w:rsidR="006A33F9" w:rsidRPr="61209B44">
        <w:t>–</w:t>
      </w:r>
      <w:r w:rsidR="006A33F9">
        <w:t xml:space="preserve"> </w:t>
      </w:r>
      <w:r w:rsidR="006A33F9" w:rsidRPr="006A33F9">
        <w:t>Endpoints for Part 1</w:t>
      </w:r>
      <w:bookmarkEnd w:id="39"/>
    </w:p>
    <w:p w14:paraId="4EE3D2BC" w14:textId="5EEE8677" w:rsidR="00A8353D" w:rsidRPr="00A8353D" w:rsidRDefault="00766731" w:rsidP="00DE5E86">
      <w:r>
        <w:t xml:space="preserve">Implement these endpoints in Part 1. </w:t>
      </w:r>
      <w:r w:rsidR="00A8353D">
        <w:t xml:space="preserve">All endpoints must be prefixed with </w:t>
      </w:r>
      <w:r w:rsidR="00A8353D" w:rsidRPr="00DE5E86">
        <w:rPr>
          <w:rStyle w:val="CodeChar"/>
        </w:rPr>
        <w:t>/</w:t>
      </w:r>
      <w:proofErr w:type="spellStart"/>
      <w:r w:rsidR="00A8353D" w:rsidRPr="00DE5E86">
        <w:rPr>
          <w:rStyle w:val="CodeChar"/>
        </w:rPr>
        <w:t>api</w:t>
      </w:r>
      <w:proofErr w:type="spellEnd"/>
      <w:r w:rsidR="00A8353D" w:rsidRPr="00DE5E86">
        <w:rPr>
          <w:rStyle w:val="CodeChar"/>
        </w:rPr>
        <w:t>/v1</w:t>
      </w:r>
    </w:p>
    <w:p w14:paraId="148D94AB" w14:textId="77777777" w:rsidR="000E4290" w:rsidRDefault="000E4290" w:rsidP="00FB2C6F">
      <w:pPr>
        <w:pStyle w:val="Cmsor3"/>
      </w:pPr>
      <w:bookmarkStart w:id="40" w:name="_Toc132967908"/>
      <w:bookmarkStart w:id="41" w:name="_Toc133088771"/>
      <w:r w:rsidRPr="00FB2C6F">
        <w:t>Login</w:t>
      </w:r>
      <w:bookmarkEnd w:id="40"/>
      <w:bookmarkEnd w:id="41"/>
    </w:p>
    <w:p w14:paraId="168D1700" w14:textId="77777777" w:rsidR="000E4290" w:rsidRPr="00751076" w:rsidRDefault="000E4290" w:rsidP="00353934">
      <w:pPr>
        <w:pStyle w:val="Code"/>
        <w:numPr>
          <w:ilvl w:val="0"/>
          <w:numId w:val="12"/>
        </w:numPr>
      </w:pPr>
      <w:r w:rsidRPr="00751076">
        <w:rPr>
          <w:b/>
        </w:rPr>
        <w:t xml:space="preserve">POST </w:t>
      </w:r>
      <w:r w:rsidRPr="00DE5E86">
        <w:rPr>
          <w:rStyle w:val="CodeChar"/>
        </w:rPr>
        <w:t>/login</w:t>
      </w:r>
    </w:p>
    <w:p w14:paraId="3DB81B4A" w14:textId="4FFA1BF6" w:rsidR="000E4290" w:rsidRPr="0042159F" w:rsidRDefault="000E4290" w:rsidP="000E4290">
      <w:pPr>
        <w:spacing w:after="60" w:line="240" w:lineRule="auto"/>
        <w:ind w:left="720"/>
      </w:pPr>
      <w:r w:rsidRPr="0042159F">
        <w:t>Logs a</w:t>
      </w:r>
      <w:r w:rsidR="0023708E" w:rsidRPr="0042159F">
        <w:t>n organiser (admin)</w:t>
      </w:r>
      <w:r w:rsidRPr="0042159F">
        <w:t xml:space="preserve"> in. </w:t>
      </w:r>
      <w:r w:rsidR="0023708E" w:rsidRPr="0042159F">
        <w:t>Validates the username and password</w:t>
      </w:r>
      <w:r w:rsidR="00537716" w:rsidRPr="0042159F">
        <w:t xml:space="preserve">; in case of success, it returns (and stores) a randomly generated token. </w:t>
      </w:r>
    </w:p>
    <w:p w14:paraId="4BAD9960" w14:textId="4CBE1631" w:rsidR="00AD568C" w:rsidRPr="0042159F" w:rsidRDefault="00AD568C" w:rsidP="00353934">
      <w:pPr>
        <w:pStyle w:val="Listaszerbekezds"/>
        <w:numPr>
          <w:ilvl w:val="1"/>
          <w:numId w:val="7"/>
        </w:numPr>
        <w:spacing w:after="60" w:line="240" w:lineRule="auto"/>
      </w:pPr>
      <w:proofErr w:type="spellStart"/>
      <w:r w:rsidRPr="0042159F">
        <w:t>Requried</w:t>
      </w:r>
      <w:proofErr w:type="spellEnd"/>
      <w:r w:rsidRPr="0042159F">
        <w:t xml:space="preserve"> header: None</w:t>
      </w:r>
    </w:p>
    <w:p w14:paraId="5AFBB9E0" w14:textId="77777777" w:rsidR="000E4290" w:rsidRPr="0042159F" w:rsidRDefault="000E4290" w:rsidP="00353934">
      <w:pPr>
        <w:pStyle w:val="Cmsor4"/>
        <w:numPr>
          <w:ilvl w:val="1"/>
          <w:numId w:val="7"/>
        </w:numPr>
        <w:spacing w:before="60"/>
        <w:rPr>
          <w:rFonts w:eastAsia="PMingLiU"/>
          <w:b w:val="0"/>
          <w:color w:val="auto"/>
          <w:sz w:val="24"/>
          <w:szCs w:val="24"/>
        </w:rPr>
      </w:pPr>
      <w:r w:rsidRPr="0042159F">
        <w:rPr>
          <w:rFonts w:eastAsia="PMingLiU"/>
          <w:b w:val="0"/>
          <w:color w:val="auto"/>
          <w:sz w:val="24"/>
          <w:szCs w:val="24"/>
        </w:rPr>
        <w:t>Request body:</w:t>
      </w:r>
    </w:p>
    <w:p w14:paraId="0616B7F8" w14:textId="77777777" w:rsidR="000E4290" w:rsidRPr="009B656B"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w:t>
      </w:r>
    </w:p>
    <w:p w14:paraId="309C66A8" w14:textId="71D0859D" w:rsidR="000E4290"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A2FCA2"/>
          <w:sz w:val="18"/>
          <w:szCs w:val="18"/>
          <w:lang w:val="hu-HU" w:eastAsia="hu-HU"/>
        </w:rPr>
      </w:pPr>
      <w:r w:rsidRPr="009B656B">
        <w:rPr>
          <w:rFonts w:ascii="Consolas" w:eastAsia="Times New Roman" w:hAnsi="Consolas" w:cs="Courier New"/>
          <w:b/>
          <w:bCs/>
          <w:color w:val="FFFFFF"/>
          <w:sz w:val="18"/>
          <w:szCs w:val="18"/>
          <w:lang w:val="hu-HU" w:eastAsia="hu-HU"/>
        </w:rPr>
        <w:t xml:space="preserve">  "</w:t>
      </w:r>
      <w:proofErr w:type="spellStart"/>
      <w:r w:rsidR="00537716">
        <w:rPr>
          <w:rFonts w:ascii="Consolas" w:eastAsia="Times New Roman" w:hAnsi="Consolas" w:cs="Courier New"/>
          <w:b/>
          <w:bCs/>
          <w:color w:val="FFFFFF"/>
          <w:sz w:val="18"/>
          <w:szCs w:val="18"/>
          <w:lang w:val="hu-HU" w:eastAsia="hu-HU"/>
        </w:rPr>
        <w:t>username</w:t>
      </w:r>
      <w:proofErr w:type="spellEnd"/>
      <w:r w:rsidRPr="009B656B">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proofErr w:type="spellStart"/>
      <w:r w:rsidR="00537716">
        <w:rPr>
          <w:rFonts w:ascii="Consolas" w:eastAsia="Times New Roman" w:hAnsi="Consolas" w:cs="Courier New"/>
          <w:b/>
          <w:bCs/>
          <w:color w:val="A2FCA2"/>
          <w:sz w:val="18"/>
          <w:szCs w:val="18"/>
          <w:lang w:val="hu-HU" w:eastAsia="hu-HU"/>
        </w:rPr>
        <w:t>admin</w:t>
      </w:r>
      <w:proofErr w:type="spellEnd"/>
      <w:r w:rsidRPr="009B656B">
        <w:rPr>
          <w:rFonts w:ascii="Consolas" w:eastAsia="Times New Roman" w:hAnsi="Consolas" w:cs="Courier New"/>
          <w:b/>
          <w:bCs/>
          <w:color w:val="A2FCA2"/>
          <w:sz w:val="18"/>
          <w:szCs w:val="18"/>
          <w:lang w:val="hu-HU" w:eastAsia="hu-HU"/>
        </w:rPr>
        <w:t>"</w:t>
      </w:r>
      <w:r w:rsidR="00537716">
        <w:rPr>
          <w:rFonts w:ascii="Consolas" w:eastAsia="Times New Roman" w:hAnsi="Consolas" w:cs="Courier New"/>
          <w:b/>
          <w:bCs/>
          <w:color w:val="A2FCA2"/>
          <w:sz w:val="18"/>
          <w:szCs w:val="18"/>
          <w:lang w:val="hu-HU" w:eastAsia="hu-HU"/>
        </w:rPr>
        <w:t>,</w:t>
      </w:r>
    </w:p>
    <w:p w14:paraId="59292796" w14:textId="43739325" w:rsidR="00537716" w:rsidRPr="009B656B" w:rsidRDefault="00537716"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password</w:t>
      </w:r>
      <w:proofErr w:type="spellEnd"/>
      <w:r w:rsidRPr="009B656B">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proofErr w:type="spellStart"/>
      <w:r>
        <w:rPr>
          <w:rFonts w:ascii="Consolas" w:eastAsia="Times New Roman" w:hAnsi="Consolas" w:cs="Courier New"/>
          <w:b/>
          <w:bCs/>
          <w:color w:val="A2FCA2"/>
          <w:sz w:val="18"/>
          <w:szCs w:val="18"/>
          <w:lang w:val="hu-HU" w:eastAsia="hu-HU"/>
        </w:rPr>
        <w:t>password</w:t>
      </w:r>
      <w:proofErr w:type="spellEnd"/>
      <w:r w:rsidRPr="009B656B">
        <w:rPr>
          <w:rFonts w:ascii="Consolas" w:eastAsia="Times New Roman" w:hAnsi="Consolas" w:cs="Courier New"/>
          <w:b/>
          <w:bCs/>
          <w:color w:val="A2FCA2"/>
          <w:sz w:val="18"/>
          <w:szCs w:val="18"/>
          <w:lang w:val="hu-HU" w:eastAsia="hu-HU"/>
        </w:rPr>
        <w:t>"</w:t>
      </w:r>
    </w:p>
    <w:p w14:paraId="7B1B1265" w14:textId="77777777" w:rsidR="000E4290" w:rsidRPr="009B656B"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559"/>
        <w:rPr>
          <w:rFonts w:ascii="Courier New" w:eastAsia="Times New Roman" w:hAnsi="Courier New"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w:t>
      </w:r>
    </w:p>
    <w:p w14:paraId="5952F840" w14:textId="42ACB8EE" w:rsidR="001058DD" w:rsidRPr="0042159F" w:rsidRDefault="00945442" w:rsidP="00353934">
      <w:pPr>
        <w:pStyle w:val="Cmsor4"/>
        <w:numPr>
          <w:ilvl w:val="1"/>
          <w:numId w:val="11"/>
        </w:numPr>
        <w:spacing w:before="0" w:after="120"/>
        <w:ind w:left="1418" w:hanging="284"/>
        <w:rPr>
          <w:rFonts w:ascii="Arial" w:hAnsi="Arial" w:cs="Arial"/>
          <w:b w:val="0"/>
          <w:bCs/>
          <w:color w:val="auto"/>
          <w:sz w:val="21"/>
          <w:szCs w:val="21"/>
        </w:rPr>
      </w:pPr>
      <w:r w:rsidRPr="0042159F">
        <w:rPr>
          <w:rFonts w:eastAsia="PMingLiU"/>
          <w:b w:val="0"/>
          <w:color w:val="auto"/>
          <w:sz w:val="24"/>
          <w:szCs w:val="24"/>
        </w:rPr>
        <w:t xml:space="preserve">Possible </w:t>
      </w:r>
      <w:r w:rsidR="00E032A1" w:rsidRPr="0042159F">
        <w:rPr>
          <w:rFonts w:eastAsia="PMingLiU"/>
          <w:b w:val="0"/>
          <w:color w:val="auto"/>
          <w:sz w:val="24"/>
          <w:szCs w:val="24"/>
        </w:rPr>
        <w:t>r</w:t>
      </w:r>
      <w:r w:rsidR="000E4290" w:rsidRPr="0042159F">
        <w:rPr>
          <w:rFonts w:eastAsia="PMingLiU"/>
          <w:b w:val="0"/>
          <w:color w:val="auto"/>
          <w:sz w:val="24"/>
          <w:szCs w:val="24"/>
        </w:rPr>
        <w:t>esponses</w:t>
      </w:r>
      <w:r w:rsidR="000E4290" w:rsidRPr="0042159F">
        <w:rPr>
          <w:rFonts w:ascii="Arial" w:hAnsi="Arial" w:cs="Arial"/>
          <w:b w:val="0"/>
          <w:bCs/>
          <w:color w:val="auto"/>
          <w:sz w:val="21"/>
          <w:szCs w:val="21"/>
        </w:rPr>
        <w:t>:</w:t>
      </w:r>
    </w:p>
    <w:p w14:paraId="32CDECA6" w14:textId="773F6AE8" w:rsidR="000E4290" w:rsidRPr="00DE5E86" w:rsidRDefault="000E4290" w:rsidP="00353934">
      <w:pPr>
        <w:pStyle w:val="Cmsor4"/>
        <w:numPr>
          <w:ilvl w:val="2"/>
          <w:numId w:val="11"/>
        </w:numPr>
        <w:spacing w:before="0" w:after="120"/>
        <w:ind w:left="1843" w:firstLine="65"/>
        <w:rPr>
          <w:rFonts w:eastAsia="PMingLiU"/>
          <w:b w:val="0"/>
          <w:color w:val="auto"/>
          <w:sz w:val="24"/>
          <w:szCs w:val="24"/>
        </w:rPr>
      </w:pPr>
      <w:r w:rsidRPr="00DE5E86">
        <w:rPr>
          <w:rStyle w:val="CodeChar"/>
          <w:b w:val="0"/>
          <w:bCs/>
          <w:color w:val="auto"/>
        </w:rPr>
        <w:t>200</w:t>
      </w:r>
      <w:r w:rsidR="00AD568C" w:rsidRPr="00DE5E86">
        <w:rPr>
          <w:rFonts w:eastAsia="PMingLiU"/>
          <w:b w:val="0"/>
          <w:color w:val="auto"/>
          <w:sz w:val="24"/>
          <w:szCs w:val="24"/>
        </w:rPr>
        <w:t xml:space="preserve"> OK (In case of successful authentication)</w:t>
      </w:r>
    </w:p>
    <w:p w14:paraId="20FC6523" w14:textId="77777777" w:rsidR="000E4290"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hanging="11"/>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w:t>
      </w:r>
    </w:p>
    <w:p w14:paraId="0DC0B879" w14:textId="5C1C1B68" w:rsidR="000E4290" w:rsidRPr="00410CC8"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hanging="11"/>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410CC8">
        <w:rPr>
          <w:rFonts w:ascii="Consolas" w:eastAsia="Times New Roman" w:hAnsi="Consolas" w:cs="Courier New"/>
          <w:b/>
          <w:bCs/>
          <w:color w:val="FFFFFF"/>
          <w:sz w:val="18"/>
          <w:szCs w:val="18"/>
          <w:lang w:val="hu-HU" w:eastAsia="hu-HU"/>
        </w:rPr>
        <w:t>"</w:t>
      </w:r>
      <w:proofErr w:type="spellStart"/>
      <w:r w:rsidR="00141FD8">
        <w:rPr>
          <w:rFonts w:ascii="Consolas" w:eastAsia="Times New Roman" w:hAnsi="Consolas" w:cs="Courier New"/>
          <w:b/>
          <w:bCs/>
          <w:color w:val="FFFFFF"/>
          <w:sz w:val="18"/>
          <w:szCs w:val="18"/>
          <w:lang w:val="hu-HU" w:eastAsia="hu-HU"/>
        </w:rPr>
        <w:t>token</w:t>
      </w:r>
      <w:proofErr w:type="spellEnd"/>
      <w:r w:rsidRPr="00410CC8">
        <w:rPr>
          <w:rFonts w:ascii="Consolas" w:eastAsia="Times New Roman" w:hAnsi="Consolas" w:cs="Courier New"/>
          <w:b/>
          <w:bCs/>
          <w:color w:val="FFFFFF"/>
          <w:sz w:val="18"/>
          <w:szCs w:val="18"/>
          <w:lang w:val="hu-HU" w:eastAsia="hu-HU"/>
        </w:rPr>
        <w:t xml:space="preserve">": </w:t>
      </w:r>
      <w:r w:rsidR="00C95C49" w:rsidRPr="00410CC8">
        <w:rPr>
          <w:rFonts w:ascii="Consolas" w:eastAsia="Times New Roman" w:hAnsi="Consolas" w:cs="Courier New"/>
          <w:b/>
          <w:bCs/>
          <w:color w:val="A2FCA2"/>
          <w:sz w:val="18"/>
          <w:szCs w:val="18"/>
          <w:lang w:val="hu-HU" w:eastAsia="hu-HU"/>
        </w:rPr>
        <w:t>"</w:t>
      </w:r>
      <w:r w:rsidR="00105376" w:rsidRPr="00105376">
        <w:rPr>
          <w:rFonts w:ascii="Consolas" w:eastAsia="Times New Roman" w:hAnsi="Consolas" w:cs="Courier New"/>
          <w:b/>
          <w:bCs/>
          <w:color w:val="A2FCA2"/>
          <w:sz w:val="18"/>
          <w:szCs w:val="18"/>
          <w:lang w:val="hu-HU" w:eastAsia="hu-HU"/>
        </w:rPr>
        <w:t>b33f8c0c6a7da5e91195c372d8d9ca4b32876dc3641a764fcdc270613</w:t>
      </w:r>
      <w:r w:rsidR="00C95C49" w:rsidRPr="00410CC8">
        <w:rPr>
          <w:rFonts w:ascii="Consolas" w:eastAsia="Times New Roman" w:hAnsi="Consolas" w:cs="Courier New"/>
          <w:b/>
          <w:bCs/>
          <w:color w:val="A2FCA2"/>
          <w:sz w:val="18"/>
          <w:szCs w:val="18"/>
          <w:lang w:val="hu-HU" w:eastAsia="hu-HU"/>
        </w:rPr>
        <w:t>"</w:t>
      </w:r>
    </w:p>
    <w:p w14:paraId="36D3431C" w14:textId="3249BD8E" w:rsidR="001058DD" w:rsidRPr="00751076"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hanging="11"/>
        <w:rPr>
          <w:rFonts w:ascii="Courier New" w:eastAsia="Times New Roman" w:hAnsi="Courier New" w:cs="Courier New"/>
          <w:b/>
          <w:bCs/>
          <w:color w:val="FFFFFF"/>
          <w:sz w:val="18"/>
          <w:szCs w:val="18"/>
          <w:lang w:val="hu-HU" w:eastAsia="hu-HU"/>
        </w:rPr>
      </w:pPr>
      <w:r w:rsidRPr="00410CC8">
        <w:rPr>
          <w:rFonts w:ascii="Consolas" w:eastAsia="Times New Roman" w:hAnsi="Consolas" w:cs="Courier New"/>
          <w:b/>
          <w:bCs/>
          <w:color w:val="FFFFFF"/>
          <w:sz w:val="18"/>
          <w:szCs w:val="18"/>
          <w:lang w:val="hu-HU" w:eastAsia="hu-HU"/>
        </w:rPr>
        <w:t>}</w:t>
      </w:r>
    </w:p>
    <w:p w14:paraId="421B328A" w14:textId="51F9B213" w:rsidR="000E4290" w:rsidRPr="00DE5E86" w:rsidRDefault="000E4290" w:rsidP="00353934">
      <w:pPr>
        <w:pStyle w:val="Cmsor4"/>
        <w:numPr>
          <w:ilvl w:val="2"/>
          <w:numId w:val="11"/>
        </w:numPr>
        <w:spacing w:before="240" w:after="120"/>
        <w:ind w:left="2268" w:hanging="357"/>
        <w:rPr>
          <w:rFonts w:eastAsia="PMingLiU"/>
          <w:b w:val="0"/>
          <w:color w:val="auto"/>
          <w:sz w:val="24"/>
          <w:szCs w:val="24"/>
        </w:rPr>
      </w:pPr>
      <w:r w:rsidRPr="00DE5E86">
        <w:rPr>
          <w:rStyle w:val="CodeChar"/>
          <w:b w:val="0"/>
          <w:bCs/>
          <w:color w:val="auto"/>
        </w:rPr>
        <w:t>401</w:t>
      </w:r>
      <w:r w:rsidRPr="00DE5E86">
        <w:rPr>
          <w:rFonts w:eastAsia="PMingLiU"/>
          <w:b w:val="0"/>
          <w:color w:val="auto"/>
          <w:sz w:val="24"/>
          <w:szCs w:val="24"/>
        </w:rPr>
        <w:t xml:space="preserve"> </w:t>
      </w:r>
      <w:r w:rsidR="00AD568C" w:rsidRPr="00DE5E86">
        <w:rPr>
          <w:rFonts w:eastAsia="PMingLiU"/>
          <w:b w:val="0"/>
          <w:color w:val="auto"/>
          <w:sz w:val="24"/>
          <w:szCs w:val="24"/>
        </w:rPr>
        <w:t>Una</w:t>
      </w:r>
      <w:r w:rsidR="00945442" w:rsidRPr="00DE5E86">
        <w:rPr>
          <w:rFonts w:eastAsia="PMingLiU"/>
          <w:b w:val="0"/>
          <w:color w:val="auto"/>
          <w:sz w:val="24"/>
          <w:szCs w:val="24"/>
        </w:rPr>
        <w:t xml:space="preserve">uthorized (In case </w:t>
      </w:r>
      <w:r w:rsidR="005D3986" w:rsidRPr="00DE5E86">
        <w:rPr>
          <w:rFonts w:eastAsia="PMingLiU"/>
          <w:b w:val="0"/>
          <w:color w:val="auto"/>
          <w:sz w:val="24"/>
          <w:szCs w:val="24"/>
        </w:rPr>
        <w:t>of</w:t>
      </w:r>
      <w:r w:rsidR="00945442" w:rsidRPr="00DE5E86">
        <w:rPr>
          <w:rFonts w:eastAsia="PMingLiU"/>
          <w:b w:val="0"/>
          <w:color w:val="auto"/>
          <w:sz w:val="24"/>
          <w:szCs w:val="24"/>
        </w:rPr>
        <w:t xml:space="preserve"> invalid credentials)</w:t>
      </w:r>
    </w:p>
    <w:p w14:paraId="286E9CFE" w14:textId="77777777" w:rsidR="000E4290" w:rsidRPr="00410CC8"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hanging="11"/>
        <w:rPr>
          <w:rFonts w:ascii="Consolas" w:eastAsia="Times New Roman" w:hAnsi="Consolas" w:cs="Courier New"/>
          <w:b/>
          <w:bCs/>
          <w:color w:val="FFFFFF"/>
          <w:sz w:val="18"/>
          <w:szCs w:val="18"/>
          <w:lang w:val="hu-HU" w:eastAsia="hu-HU"/>
        </w:rPr>
      </w:pPr>
      <w:r w:rsidRPr="00410CC8">
        <w:rPr>
          <w:rFonts w:ascii="Consolas" w:eastAsia="Times New Roman" w:hAnsi="Consolas" w:cs="Courier New"/>
          <w:b/>
          <w:bCs/>
          <w:color w:val="FFFFFF"/>
          <w:sz w:val="18"/>
          <w:szCs w:val="18"/>
          <w:lang w:val="hu-HU" w:eastAsia="hu-HU"/>
        </w:rPr>
        <w:t>{</w:t>
      </w:r>
    </w:p>
    <w:p w14:paraId="36899357" w14:textId="77777777" w:rsidR="000E4290" w:rsidRPr="00410CC8"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hanging="11"/>
        <w:rPr>
          <w:rFonts w:ascii="Consolas" w:eastAsia="Times New Roman" w:hAnsi="Consolas" w:cs="Courier New"/>
          <w:b/>
          <w:bCs/>
          <w:color w:val="FFFFFF"/>
          <w:sz w:val="18"/>
          <w:szCs w:val="18"/>
          <w:lang w:val="hu-HU" w:eastAsia="hu-HU"/>
        </w:rPr>
      </w:pPr>
      <w:r w:rsidRPr="00410CC8">
        <w:rPr>
          <w:rFonts w:ascii="Consolas" w:eastAsia="Times New Roman" w:hAnsi="Consolas" w:cs="Courier New"/>
          <w:b/>
          <w:bCs/>
          <w:color w:val="FFFFFF"/>
          <w:sz w:val="18"/>
          <w:szCs w:val="18"/>
          <w:lang w:val="hu-HU" w:eastAsia="hu-HU"/>
        </w:rPr>
        <w:t xml:space="preserve">  "status": </w:t>
      </w:r>
      <w:r w:rsidRPr="00410CC8">
        <w:rPr>
          <w:rFonts w:ascii="Consolas" w:eastAsia="Times New Roman" w:hAnsi="Consolas" w:cs="Courier New"/>
          <w:b/>
          <w:bCs/>
          <w:color w:val="A2FCA2"/>
          <w:sz w:val="18"/>
          <w:szCs w:val="18"/>
          <w:lang w:val="hu-HU" w:eastAsia="hu-HU"/>
        </w:rPr>
        <w:t>"</w:t>
      </w:r>
      <w:proofErr w:type="spellStart"/>
      <w:r w:rsidRPr="00410CC8">
        <w:rPr>
          <w:rFonts w:ascii="Consolas" w:eastAsia="Times New Roman" w:hAnsi="Consolas" w:cs="Courier New"/>
          <w:b/>
          <w:bCs/>
          <w:color w:val="A2FCA2"/>
          <w:sz w:val="18"/>
          <w:szCs w:val="18"/>
          <w:lang w:val="hu-HU" w:eastAsia="hu-HU"/>
        </w:rPr>
        <w:t>error</w:t>
      </w:r>
      <w:proofErr w:type="spellEnd"/>
      <w:r w:rsidRPr="00410CC8">
        <w:rPr>
          <w:rFonts w:ascii="Consolas" w:eastAsia="Times New Roman" w:hAnsi="Consolas" w:cs="Courier New"/>
          <w:b/>
          <w:bCs/>
          <w:color w:val="A2FCA2"/>
          <w:sz w:val="18"/>
          <w:szCs w:val="18"/>
          <w:lang w:val="hu-HU" w:eastAsia="hu-HU"/>
        </w:rPr>
        <w:t>"</w:t>
      </w:r>
      <w:r w:rsidRPr="00410CC8">
        <w:rPr>
          <w:rFonts w:ascii="Consolas" w:eastAsia="Times New Roman" w:hAnsi="Consolas" w:cs="Courier New"/>
          <w:b/>
          <w:bCs/>
          <w:color w:val="FFFFFF"/>
          <w:sz w:val="18"/>
          <w:szCs w:val="18"/>
          <w:lang w:val="hu-HU" w:eastAsia="hu-HU"/>
        </w:rPr>
        <w:t>,</w:t>
      </w:r>
    </w:p>
    <w:p w14:paraId="56E64CFE" w14:textId="7331534C" w:rsidR="000E4290" w:rsidRPr="00410CC8"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hanging="11"/>
        <w:rPr>
          <w:rFonts w:ascii="Consolas" w:eastAsia="Times New Roman" w:hAnsi="Consolas" w:cs="Courier New"/>
          <w:b/>
          <w:bCs/>
          <w:color w:val="FFFFFF"/>
          <w:sz w:val="18"/>
          <w:szCs w:val="18"/>
          <w:lang w:val="hu-HU" w:eastAsia="hu-HU"/>
        </w:rPr>
      </w:pPr>
      <w:r w:rsidRPr="00410CC8">
        <w:rPr>
          <w:rFonts w:ascii="Consolas" w:eastAsia="Times New Roman" w:hAnsi="Consolas" w:cs="Courier New"/>
          <w:b/>
          <w:bCs/>
          <w:color w:val="FFFFFF"/>
          <w:sz w:val="18"/>
          <w:szCs w:val="18"/>
          <w:lang w:val="hu-HU" w:eastAsia="hu-HU"/>
        </w:rPr>
        <w:t xml:space="preserve">  "</w:t>
      </w:r>
      <w:proofErr w:type="spellStart"/>
      <w:r w:rsidRPr="00410CC8">
        <w:rPr>
          <w:rFonts w:ascii="Consolas" w:eastAsia="Times New Roman" w:hAnsi="Consolas" w:cs="Courier New"/>
          <w:b/>
          <w:bCs/>
          <w:color w:val="FFFFFF"/>
          <w:sz w:val="18"/>
          <w:szCs w:val="18"/>
          <w:lang w:val="hu-HU" w:eastAsia="hu-HU"/>
        </w:rPr>
        <w:t>message</w:t>
      </w:r>
      <w:proofErr w:type="spellEnd"/>
      <w:r w:rsidRPr="00410CC8">
        <w:rPr>
          <w:rFonts w:ascii="Consolas" w:eastAsia="Times New Roman" w:hAnsi="Consolas" w:cs="Courier New"/>
          <w:b/>
          <w:bCs/>
          <w:color w:val="FFFFFF"/>
          <w:sz w:val="18"/>
          <w:szCs w:val="18"/>
          <w:lang w:val="hu-HU" w:eastAsia="hu-HU"/>
        </w:rPr>
        <w:t xml:space="preserve">": </w:t>
      </w:r>
      <w:r w:rsidRPr="00410CC8">
        <w:rPr>
          <w:rFonts w:ascii="Consolas" w:eastAsia="Times New Roman" w:hAnsi="Consolas" w:cs="Courier New"/>
          <w:b/>
          <w:bCs/>
          <w:color w:val="A2FCA2"/>
          <w:sz w:val="18"/>
          <w:szCs w:val="18"/>
          <w:lang w:val="hu-HU" w:eastAsia="hu-HU"/>
        </w:rPr>
        <w:t>"</w:t>
      </w:r>
      <w:proofErr w:type="spellStart"/>
      <w:r w:rsidR="0077253B">
        <w:rPr>
          <w:rFonts w:ascii="Consolas" w:eastAsia="Times New Roman" w:hAnsi="Consolas" w:cs="Courier New"/>
          <w:b/>
          <w:bCs/>
          <w:color w:val="A2FCA2"/>
          <w:sz w:val="18"/>
          <w:szCs w:val="18"/>
          <w:lang w:val="hu-HU" w:eastAsia="hu-HU"/>
        </w:rPr>
        <w:t>Invalid</w:t>
      </w:r>
      <w:proofErr w:type="spellEnd"/>
      <w:r w:rsidR="0077253B">
        <w:rPr>
          <w:rFonts w:ascii="Consolas" w:eastAsia="Times New Roman" w:hAnsi="Consolas" w:cs="Courier New"/>
          <w:b/>
          <w:bCs/>
          <w:color w:val="A2FCA2"/>
          <w:sz w:val="18"/>
          <w:szCs w:val="18"/>
          <w:lang w:val="hu-HU" w:eastAsia="hu-HU"/>
        </w:rPr>
        <w:t xml:space="preserve"> </w:t>
      </w:r>
      <w:proofErr w:type="spellStart"/>
      <w:r w:rsidR="0077253B">
        <w:rPr>
          <w:rFonts w:ascii="Consolas" w:eastAsia="Times New Roman" w:hAnsi="Consolas" w:cs="Courier New"/>
          <w:b/>
          <w:bCs/>
          <w:color w:val="A2FCA2"/>
          <w:sz w:val="18"/>
          <w:szCs w:val="18"/>
          <w:lang w:val="hu-HU" w:eastAsia="hu-HU"/>
        </w:rPr>
        <w:t>credentials</w:t>
      </w:r>
      <w:proofErr w:type="spellEnd"/>
      <w:r w:rsidRPr="00410CC8">
        <w:rPr>
          <w:rFonts w:ascii="Consolas" w:eastAsia="Times New Roman" w:hAnsi="Consolas" w:cs="Courier New"/>
          <w:b/>
          <w:bCs/>
          <w:color w:val="A2FCA2"/>
          <w:sz w:val="18"/>
          <w:szCs w:val="18"/>
          <w:lang w:val="hu-HU" w:eastAsia="hu-HU"/>
        </w:rPr>
        <w:t>"</w:t>
      </w:r>
    </w:p>
    <w:p w14:paraId="5C2484B0" w14:textId="77777777" w:rsidR="000E4290" w:rsidRPr="00410CC8" w:rsidRDefault="000E429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hanging="11"/>
        <w:rPr>
          <w:rFonts w:ascii="Courier New" w:eastAsia="Times New Roman" w:hAnsi="Courier New" w:cs="Courier New"/>
          <w:b/>
          <w:bCs/>
          <w:color w:val="FFFFFF"/>
          <w:sz w:val="18"/>
          <w:szCs w:val="18"/>
          <w:lang w:val="hu-HU" w:eastAsia="hu-HU"/>
        </w:rPr>
      </w:pPr>
      <w:r w:rsidRPr="00410CC8">
        <w:rPr>
          <w:rFonts w:ascii="Consolas" w:eastAsia="Times New Roman" w:hAnsi="Consolas" w:cs="Courier New"/>
          <w:b/>
          <w:bCs/>
          <w:color w:val="FFFFFF"/>
          <w:sz w:val="18"/>
          <w:szCs w:val="18"/>
          <w:lang w:val="hu-HU" w:eastAsia="hu-HU"/>
        </w:rPr>
        <w:t>}</w:t>
      </w:r>
    </w:p>
    <w:p w14:paraId="00033AAB" w14:textId="1FDF8972" w:rsidR="000E4290" w:rsidRDefault="00097651" w:rsidP="00097651">
      <w:pPr>
        <w:pStyle w:val="Cmsor3"/>
      </w:pPr>
      <w:bookmarkStart w:id="42" w:name="_Toc132967909"/>
      <w:bookmarkStart w:id="43" w:name="_Toc133088772"/>
      <w:r>
        <w:t>Teams</w:t>
      </w:r>
      <w:bookmarkEnd w:id="42"/>
      <w:bookmarkEnd w:id="43"/>
    </w:p>
    <w:p w14:paraId="5DA88C2A" w14:textId="24860291" w:rsidR="00097651" w:rsidRPr="00DE5E86" w:rsidRDefault="00097651" w:rsidP="00353934">
      <w:pPr>
        <w:pStyle w:val="Code"/>
        <w:numPr>
          <w:ilvl w:val="0"/>
          <w:numId w:val="12"/>
        </w:numPr>
        <w:rPr>
          <w:rStyle w:val="CodeChar"/>
          <w:b/>
          <w:bCs/>
          <w:lang w:val="en-GB"/>
        </w:rPr>
      </w:pPr>
      <w:r w:rsidRPr="00DE5E86">
        <w:rPr>
          <w:b/>
          <w:bCs/>
        </w:rPr>
        <w:t>GET</w:t>
      </w:r>
      <w:r>
        <w:rPr>
          <w:b/>
          <w:bCs/>
        </w:rPr>
        <w:t xml:space="preserve"> </w:t>
      </w:r>
      <w:r w:rsidRPr="00DE5E86">
        <w:rPr>
          <w:rStyle w:val="CodeChar"/>
        </w:rPr>
        <w:t>/teams</w:t>
      </w:r>
    </w:p>
    <w:p w14:paraId="441D42D3" w14:textId="11D598B2" w:rsidR="00097651" w:rsidRDefault="00097651" w:rsidP="00DE5E86">
      <w:pPr>
        <w:ind w:left="709"/>
      </w:pPr>
      <w:r>
        <w:t xml:space="preserve">Get a list of all teams. </w:t>
      </w:r>
      <w:r w:rsidR="000A25DA">
        <w:t xml:space="preserve">The </w:t>
      </w:r>
      <w:proofErr w:type="spellStart"/>
      <w:r w:rsidR="00630081" w:rsidRPr="00DE5E86">
        <w:rPr>
          <w:rStyle w:val="CodeChar"/>
        </w:rPr>
        <w:t>average</w:t>
      </w:r>
      <w:r w:rsidR="00AF6228">
        <w:rPr>
          <w:rStyle w:val="CodeChar"/>
        </w:rPr>
        <w:t>Pace</w:t>
      </w:r>
      <w:proofErr w:type="spellEnd"/>
      <w:r w:rsidR="00630081">
        <w:t xml:space="preserve"> value should be </w:t>
      </w:r>
      <w:r w:rsidR="0002090A">
        <w:t xml:space="preserve">calculated by </w:t>
      </w:r>
      <w:r w:rsidR="006E36BD">
        <w:t>taking the</w:t>
      </w:r>
      <w:r w:rsidR="00274A02">
        <w:t xml:space="preserve"> simple</w:t>
      </w:r>
      <w:r w:rsidR="006E36BD">
        <w:t xml:space="preserve"> average of </w:t>
      </w:r>
      <w:r w:rsidR="00274A02">
        <w:t xml:space="preserve">the </w:t>
      </w:r>
      <w:r w:rsidR="006E36BD">
        <w:t>team members</w:t>
      </w:r>
      <w:r w:rsidR="00EF378B">
        <w:t>’</w:t>
      </w:r>
      <w:r w:rsidR="006E36BD">
        <w:t xml:space="preserve"> </w:t>
      </w:r>
      <w:r w:rsidR="00281DFE">
        <w:t>paces</w:t>
      </w:r>
      <w:r w:rsidR="00274A02">
        <w:t>,</w:t>
      </w:r>
      <w:r w:rsidR="00EF378B">
        <w:t xml:space="preserve"> </w:t>
      </w:r>
      <w:r w:rsidR="0044422F">
        <w:t xml:space="preserve">not </w:t>
      </w:r>
      <w:proofErr w:type="gramStart"/>
      <w:r w:rsidR="0044422F">
        <w:t>taking into account</w:t>
      </w:r>
      <w:proofErr w:type="gramEnd"/>
      <w:r w:rsidR="0044422F">
        <w:t xml:space="preserve"> the stage assignments.</w:t>
      </w:r>
      <w:r w:rsidR="004616B3">
        <w:t xml:space="preserve"> Members</w:t>
      </w:r>
      <w:r w:rsidR="002A0713">
        <w:t xml:space="preserve"> of the team</w:t>
      </w:r>
      <w:r w:rsidR="004616B3">
        <w:t xml:space="preserve"> who have no pace </w:t>
      </w:r>
      <w:r w:rsidR="002A0713">
        <w:t xml:space="preserve">specified should not be considered. </w:t>
      </w:r>
      <w:r w:rsidR="00DE4033">
        <w:t xml:space="preserve">If </w:t>
      </w:r>
      <w:r w:rsidR="004D5412">
        <w:t xml:space="preserve">there is no </w:t>
      </w:r>
      <w:r w:rsidR="00281DFE">
        <w:t xml:space="preserve">pace </w:t>
      </w:r>
      <w:r w:rsidR="004D5412">
        <w:t>provided for any of the team</w:t>
      </w:r>
      <w:r w:rsidR="006A535B">
        <w:t>’s</w:t>
      </w:r>
      <w:r w:rsidR="004D5412">
        <w:t xml:space="preserve"> members, the returned </w:t>
      </w:r>
      <w:proofErr w:type="spellStart"/>
      <w:r w:rsidR="004D5412" w:rsidRPr="00DE5E86">
        <w:rPr>
          <w:rStyle w:val="CodeChar"/>
        </w:rPr>
        <w:t>average</w:t>
      </w:r>
      <w:r w:rsidR="00281DFE">
        <w:rPr>
          <w:rStyle w:val="CodeChar"/>
        </w:rPr>
        <w:t>Pace</w:t>
      </w:r>
      <w:proofErr w:type="spellEnd"/>
      <w:r w:rsidR="004D5412">
        <w:t xml:space="preserve"> value should </w:t>
      </w:r>
      <w:r w:rsidR="00C81642">
        <w:t>b</w:t>
      </w:r>
      <w:r w:rsidR="004D5412">
        <w:t>e exa</w:t>
      </w:r>
      <w:r w:rsidR="00C81642">
        <w:t>c</w:t>
      </w:r>
      <w:r w:rsidR="004D5412">
        <w:t xml:space="preserve">tly </w:t>
      </w:r>
      <w:r w:rsidR="004D5412" w:rsidRPr="00DE5E86">
        <w:rPr>
          <w:rStyle w:val="CodeChar"/>
        </w:rPr>
        <w:t>“6:00”</w:t>
      </w:r>
      <w:r w:rsidR="00C81642">
        <w:t>.</w:t>
      </w:r>
    </w:p>
    <w:p w14:paraId="468EE4A8" w14:textId="1FF4DFCF" w:rsidR="00111EDD" w:rsidRPr="00DE5E86" w:rsidRDefault="00111EDD" w:rsidP="00353934">
      <w:pPr>
        <w:pStyle w:val="Listaszerbekezds"/>
        <w:numPr>
          <w:ilvl w:val="1"/>
          <w:numId w:val="12"/>
        </w:numPr>
        <w:rPr>
          <w:rStyle w:val="CodeChar"/>
          <w:rFonts w:asciiTheme="minorHAnsi" w:eastAsia="PMingLiU" w:hAnsiTheme="minorHAnsi"/>
          <w:lang w:val="en-GB"/>
        </w:rPr>
      </w:pPr>
      <w:r>
        <w:t xml:space="preserve">Required header: </w:t>
      </w:r>
      <w:r w:rsidR="000E4732">
        <w:t xml:space="preserve"> </w:t>
      </w:r>
      <w:r w:rsidRPr="00DE5E86">
        <w:rPr>
          <w:rStyle w:val="CodeChar"/>
        </w:rPr>
        <w:t>Authorization: Bearer &lt;token</w:t>
      </w:r>
      <w:r w:rsidR="00B56B6B">
        <w:rPr>
          <w:rStyle w:val="CodeChar"/>
        </w:rPr>
        <w:t>&gt;</w:t>
      </w:r>
    </w:p>
    <w:p w14:paraId="0C68CE3D" w14:textId="01CB62F4" w:rsidR="00111EDD" w:rsidRDefault="001058DD" w:rsidP="00353934">
      <w:pPr>
        <w:pStyle w:val="Listaszerbekezds"/>
        <w:numPr>
          <w:ilvl w:val="1"/>
          <w:numId w:val="12"/>
        </w:numPr>
      </w:pPr>
      <w:r w:rsidRPr="00DE5E86">
        <w:t>Possible responses:</w:t>
      </w:r>
    </w:p>
    <w:p w14:paraId="729FEE00" w14:textId="7846A475" w:rsidR="001058DD" w:rsidRDefault="001058DD" w:rsidP="00353934">
      <w:pPr>
        <w:pStyle w:val="Listaszerbekezds"/>
        <w:numPr>
          <w:ilvl w:val="2"/>
          <w:numId w:val="12"/>
        </w:numPr>
      </w:pPr>
      <w:r w:rsidRPr="00DE5E86">
        <w:rPr>
          <w:rStyle w:val="CodeChar"/>
        </w:rPr>
        <w:t>200</w:t>
      </w:r>
      <w:r>
        <w:t xml:space="preserve"> OK</w:t>
      </w:r>
    </w:p>
    <w:p w14:paraId="4CEEE516" w14:textId="77777777" w:rsidR="00587E10" w:rsidRDefault="00587E10" w:rsidP="00587E10">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w:t>
      </w:r>
    </w:p>
    <w:p w14:paraId="2D6F7DB4" w14:textId="06C71FAC" w:rsidR="00587E10" w:rsidRPr="00DE5E86" w:rsidRDefault="00587E1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FFFFFF"/>
          <w:sz w:val="18"/>
          <w:szCs w:val="18"/>
          <w:lang w:val="hu-HU" w:eastAsia="hu-HU"/>
        </w:rPr>
        <w:t>{</w:t>
      </w:r>
    </w:p>
    <w:p w14:paraId="29362F7E" w14:textId="1B31A25E" w:rsidR="00587E10" w:rsidRPr="00DE5E86" w:rsidRDefault="00587E1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id</w:t>
      </w:r>
      <w:proofErr w:type="spellEnd"/>
      <w:r w:rsidRPr="00DE5E86">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D36363"/>
          <w:sz w:val="18"/>
          <w:szCs w:val="18"/>
          <w:lang w:val="hu-HU" w:eastAsia="hu-HU"/>
        </w:rPr>
        <w:t>1</w:t>
      </w:r>
      <w:r w:rsidRPr="00DE5E86">
        <w:rPr>
          <w:rFonts w:ascii="Consolas" w:eastAsia="Times New Roman" w:hAnsi="Consolas" w:cs="Courier New"/>
          <w:b/>
          <w:bCs/>
          <w:color w:val="FFFFFF"/>
          <w:sz w:val="18"/>
          <w:szCs w:val="18"/>
          <w:lang w:val="hu-HU" w:eastAsia="hu-HU"/>
        </w:rPr>
        <w:t>,</w:t>
      </w:r>
    </w:p>
    <w:p w14:paraId="1EC8CB18" w14:textId="73D103AE" w:rsidR="00587E10" w:rsidRDefault="00587E10" w:rsidP="00587E10">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FFFFFF"/>
          <w:sz w:val="18"/>
          <w:szCs w:val="18"/>
          <w:lang w:val="hu-HU" w:eastAsia="hu-HU"/>
        </w:rPr>
        <w:t>"</w:t>
      </w:r>
      <w:proofErr w:type="spellStart"/>
      <w:r w:rsidR="004A70E3">
        <w:rPr>
          <w:rFonts w:ascii="Consolas" w:eastAsia="Times New Roman" w:hAnsi="Consolas" w:cs="Courier New"/>
          <w:b/>
          <w:bCs/>
          <w:color w:val="FFFFFF"/>
          <w:sz w:val="18"/>
          <w:szCs w:val="18"/>
          <w:lang w:val="hu-HU" w:eastAsia="hu-HU"/>
        </w:rPr>
        <w:t>name</w:t>
      </w:r>
      <w:proofErr w:type="spellEnd"/>
      <w:r w:rsidRPr="00DE5E86">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A2FCA2"/>
          <w:sz w:val="18"/>
          <w:szCs w:val="18"/>
          <w:lang w:val="hu-HU" w:eastAsia="hu-HU"/>
        </w:rPr>
        <w:t>"</w:t>
      </w:r>
      <w:r w:rsidR="004A70E3">
        <w:rPr>
          <w:rFonts w:ascii="Consolas" w:eastAsia="Times New Roman" w:hAnsi="Consolas" w:cs="Courier New"/>
          <w:b/>
          <w:bCs/>
          <w:color w:val="A2FCA2"/>
          <w:sz w:val="18"/>
          <w:szCs w:val="18"/>
          <w:lang w:val="hu-HU" w:eastAsia="hu-HU"/>
        </w:rPr>
        <w:t>Team 1</w:t>
      </w:r>
      <w:r w:rsidRPr="00DE5E86">
        <w:rPr>
          <w:rFonts w:ascii="Consolas" w:eastAsia="Times New Roman" w:hAnsi="Consolas" w:cs="Courier New"/>
          <w:b/>
          <w:bCs/>
          <w:color w:val="A2FCA2"/>
          <w:sz w:val="18"/>
          <w:szCs w:val="18"/>
          <w:lang w:val="hu-HU" w:eastAsia="hu-HU"/>
        </w:rPr>
        <w:t>"</w:t>
      </w:r>
      <w:r w:rsidR="004A70E3" w:rsidRPr="00212F4C">
        <w:rPr>
          <w:rFonts w:ascii="Consolas" w:eastAsia="Times New Roman" w:hAnsi="Consolas" w:cs="Courier New"/>
          <w:b/>
          <w:bCs/>
          <w:color w:val="FFFFFF"/>
          <w:sz w:val="18"/>
          <w:szCs w:val="18"/>
          <w:lang w:val="hu-HU" w:eastAsia="hu-HU"/>
        </w:rPr>
        <w:t>,</w:t>
      </w:r>
    </w:p>
    <w:p w14:paraId="2022B2D6" w14:textId="42AFD4FE" w:rsidR="004A70E3" w:rsidRPr="00212F4C" w:rsidRDefault="004A70E3" w:rsidP="004A70E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lastRenderedPageBreak/>
        <w:t xml:space="preserve">  </w:t>
      </w: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sidR="0077354D">
        <w:rPr>
          <w:rFonts w:ascii="Consolas" w:eastAsia="Times New Roman" w:hAnsi="Consolas" w:cs="Courier New"/>
          <w:b/>
          <w:bCs/>
          <w:color w:val="FFFFFF"/>
          <w:sz w:val="18"/>
          <w:szCs w:val="18"/>
          <w:lang w:val="hu-HU" w:eastAsia="hu-HU"/>
        </w:rPr>
        <w:t>contactEmail</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0077354D">
        <w:rPr>
          <w:rFonts w:ascii="Consolas" w:eastAsia="Times New Roman" w:hAnsi="Consolas" w:cs="Courier New"/>
          <w:b/>
          <w:bCs/>
          <w:color w:val="A2FCA2"/>
          <w:sz w:val="18"/>
          <w:szCs w:val="18"/>
          <w:lang w:val="hu-HU" w:eastAsia="hu-HU"/>
        </w:rPr>
        <w:t>team1@example.com</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1B35728D" w14:textId="15572FFD" w:rsidR="0077354D" w:rsidRPr="00212F4C" w:rsidRDefault="0077354D" w:rsidP="0077354D">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plannedStartingTime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008F7350" w:rsidRPr="008F7350">
        <w:rPr>
          <w:rFonts w:ascii="Consolas" w:eastAsia="Times New Roman" w:hAnsi="Consolas" w:cs="Courier New"/>
          <w:b/>
          <w:bCs/>
          <w:color w:val="A2FCA2"/>
          <w:sz w:val="18"/>
          <w:szCs w:val="18"/>
          <w:lang w:val="hu-HU" w:eastAsia="hu-HU"/>
        </w:rPr>
        <w:t>2023-04-2</w:t>
      </w:r>
      <w:r w:rsidR="008F7350">
        <w:rPr>
          <w:rFonts w:ascii="Consolas" w:eastAsia="Times New Roman" w:hAnsi="Consolas" w:cs="Courier New"/>
          <w:b/>
          <w:bCs/>
          <w:color w:val="A2FCA2"/>
          <w:sz w:val="18"/>
          <w:szCs w:val="18"/>
          <w:lang w:val="hu-HU" w:eastAsia="hu-HU"/>
        </w:rPr>
        <w:t>5</w:t>
      </w:r>
      <w:r w:rsidR="008F7350" w:rsidRPr="008F7350">
        <w:rPr>
          <w:rFonts w:ascii="Consolas" w:eastAsia="Times New Roman" w:hAnsi="Consolas" w:cs="Courier New"/>
          <w:b/>
          <w:bCs/>
          <w:color w:val="A2FCA2"/>
          <w:sz w:val="18"/>
          <w:szCs w:val="18"/>
          <w:lang w:val="hu-HU" w:eastAsia="hu-HU"/>
        </w:rPr>
        <w:t>T1</w:t>
      </w:r>
      <w:r w:rsidR="008F7350">
        <w:rPr>
          <w:rFonts w:ascii="Consolas" w:eastAsia="Times New Roman" w:hAnsi="Consolas" w:cs="Courier New"/>
          <w:b/>
          <w:bCs/>
          <w:color w:val="A2FCA2"/>
          <w:sz w:val="18"/>
          <w:szCs w:val="18"/>
          <w:lang w:val="hu-HU" w:eastAsia="hu-HU"/>
        </w:rPr>
        <w:t>0</w:t>
      </w:r>
      <w:r w:rsidR="008F7350" w:rsidRPr="008F7350">
        <w:rPr>
          <w:rFonts w:ascii="Consolas" w:eastAsia="Times New Roman" w:hAnsi="Consolas" w:cs="Courier New"/>
          <w:b/>
          <w:bCs/>
          <w:color w:val="A2FCA2"/>
          <w:sz w:val="18"/>
          <w:szCs w:val="18"/>
          <w:lang w:val="hu-HU" w:eastAsia="hu-HU"/>
        </w:rPr>
        <w:t>:</w:t>
      </w:r>
      <w:r w:rsidR="008F7350">
        <w:rPr>
          <w:rFonts w:ascii="Consolas" w:eastAsia="Times New Roman" w:hAnsi="Consolas" w:cs="Courier New"/>
          <w:b/>
          <w:bCs/>
          <w:color w:val="A2FCA2"/>
          <w:sz w:val="18"/>
          <w:szCs w:val="18"/>
          <w:lang w:val="hu-HU" w:eastAsia="hu-HU"/>
        </w:rPr>
        <w:t>00</w:t>
      </w:r>
      <w:r w:rsidR="008F7350" w:rsidRPr="008F7350">
        <w:rPr>
          <w:rFonts w:ascii="Consolas" w:eastAsia="Times New Roman" w:hAnsi="Consolas" w:cs="Courier New"/>
          <w:b/>
          <w:bCs/>
          <w:color w:val="A2FCA2"/>
          <w:sz w:val="18"/>
          <w:szCs w:val="18"/>
          <w:lang w:val="hu-HU" w:eastAsia="hu-HU"/>
        </w:rPr>
        <w:t>:</w:t>
      </w:r>
      <w:r w:rsidR="008F7350">
        <w:rPr>
          <w:rFonts w:ascii="Consolas" w:eastAsia="Times New Roman" w:hAnsi="Consolas" w:cs="Courier New"/>
          <w:b/>
          <w:bCs/>
          <w:color w:val="A2FCA2"/>
          <w:sz w:val="18"/>
          <w:szCs w:val="18"/>
          <w:lang w:val="hu-HU" w:eastAsia="hu-HU"/>
        </w:rPr>
        <w:t>00</w:t>
      </w:r>
      <w:r w:rsidR="008F7350" w:rsidRPr="008F7350">
        <w:rPr>
          <w:rFonts w:ascii="Consolas" w:eastAsia="Times New Roman" w:hAnsi="Consolas" w:cs="Courier New"/>
          <w:b/>
          <w:bCs/>
          <w:color w:val="A2FCA2"/>
          <w:sz w:val="18"/>
          <w:szCs w:val="18"/>
          <w:lang w:val="hu-HU" w:eastAsia="hu-HU"/>
        </w:rPr>
        <w:t>.</w:t>
      </w:r>
      <w:r w:rsidR="00BC510E">
        <w:rPr>
          <w:rFonts w:ascii="Consolas" w:eastAsia="Times New Roman" w:hAnsi="Consolas" w:cs="Courier New"/>
          <w:b/>
          <w:bCs/>
          <w:color w:val="A2FCA2"/>
          <w:sz w:val="18"/>
          <w:szCs w:val="18"/>
          <w:lang w:val="hu-HU" w:eastAsia="hu-HU"/>
        </w:rPr>
        <w:t>000</w:t>
      </w:r>
      <w:r w:rsidR="008F7350"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34871FD9" w14:textId="27BA5531" w:rsidR="004A70E3" w:rsidRDefault="00BC510E" w:rsidP="00BC510E">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startingTime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5</w:t>
      </w:r>
      <w:r w:rsidRPr="008F7350">
        <w:rPr>
          <w:rFonts w:ascii="Consolas" w:eastAsia="Times New Roman" w:hAnsi="Consolas" w:cs="Courier New"/>
          <w:b/>
          <w:bCs/>
          <w:color w:val="A2FCA2"/>
          <w:sz w:val="18"/>
          <w:szCs w:val="18"/>
          <w:lang w:val="hu-HU" w:eastAsia="hu-HU"/>
        </w:rPr>
        <w:t>T1</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w:t>
      </w:r>
      <w:r w:rsidR="001A581E">
        <w:rPr>
          <w:rFonts w:ascii="Consolas" w:eastAsia="Times New Roman" w:hAnsi="Consolas" w:cs="Courier New"/>
          <w:b/>
          <w:bCs/>
          <w:color w:val="A2FCA2"/>
          <w:sz w:val="18"/>
          <w:szCs w:val="18"/>
          <w:lang w:val="hu-HU" w:eastAsia="hu-HU"/>
        </w:rPr>
        <w:t>02</w:t>
      </w:r>
      <w:r w:rsidRPr="008F7350">
        <w:rPr>
          <w:rFonts w:ascii="Consolas" w:eastAsia="Times New Roman" w:hAnsi="Consolas" w:cs="Courier New"/>
          <w:b/>
          <w:bCs/>
          <w:color w:val="A2FCA2"/>
          <w:sz w:val="18"/>
          <w:szCs w:val="18"/>
          <w:lang w:val="hu-HU" w:eastAsia="hu-HU"/>
        </w:rPr>
        <w:t>:</w:t>
      </w:r>
      <w:r w:rsidR="001A581E">
        <w:rPr>
          <w:rFonts w:ascii="Consolas" w:eastAsia="Times New Roman" w:hAnsi="Consolas" w:cs="Courier New"/>
          <w:b/>
          <w:bCs/>
          <w:color w:val="A2FCA2"/>
          <w:sz w:val="18"/>
          <w:szCs w:val="18"/>
          <w:lang w:val="hu-HU" w:eastAsia="hu-HU"/>
        </w:rPr>
        <w:t>12</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3262FAF7" w14:textId="6B20B346" w:rsidR="001A581E" w:rsidRDefault="001A581E" w:rsidP="001A581E">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accessCode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00723D25">
        <w:rPr>
          <w:rFonts w:ascii="Consolas" w:eastAsia="Times New Roman" w:hAnsi="Consolas" w:cs="Courier New"/>
          <w:b/>
          <w:bCs/>
          <w:color w:val="A2FCA2"/>
          <w:sz w:val="18"/>
          <w:szCs w:val="18"/>
          <w:lang w:val="hu-HU" w:eastAsia="hu-HU"/>
        </w:rPr>
        <w:t>675489376</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608A6323" w14:textId="6AF1FBFE" w:rsidR="004C43C4" w:rsidRDefault="004C43C4" w:rsidP="004C43C4">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average</w:t>
      </w:r>
      <w:r w:rsidR="00722851">
        <w:rPr>
          <w:rFonts w:ascii="Consolas" w:eastAsia="Times New Roman" w:hAnsi="Consolas" w:cs="Courier New"/>
          <w:b/>
          <w:bCs/>
          <w:color w:val="FFFFFF"/>
          <w:sz w:val="18"/>
          <w:szCs w:val="18"/>
          <w:lang w:val="hu-HU" w:eastAsia="hu-HU"/>
        </w:rPr>
        <w:t>Pace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6:01</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4D3F5BEF" w14:textId="59B69AAA" w:rsidR="000A321A" w:rsidRDefault="000A321A" w:rsidP="000A321A">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createdAt</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2B305AD2" w14:textId="4C32FE73" w:rsidR="000A321A" w:rsidRPr="00DE5E86" w:rsidRDefault="000A321A"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updatedAt</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06BA8F0A" w14:textId="0E8E879F" w:rsidR="006A0DE1" w:rsidRDefault="00587E10" w:rsidP="006A0DE1">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FFFFFF"/>
          <w:sz w:val="18"/>
          <w:szCs w:val="18"/>
          <w:lang w:val="hu-HU" w:eastAsia="hu-HU"/>
        </w:rPr>
        <w:t>}</w:t>
      </w:r>
      <w:r w:rsidR="006A0DE1">
        <w:rPr>
          <w:rFonts w:ascii="Consolas" w:eastAsia="Times New Roman" w:hAnsi="Consolas" w:cs="Courier New"/>
          <w:b/>
          <w:bCs/>
          <w:color w:val="FFFFFF"/>
          <w:sz w:val="18"/>
          <w:szCs w:val="18"/>
          <w:lang w:val="hu-HU" w:eastAsia="hu-HU"/>
        </w:rPr>
        <w:t>,</w:t>
      </w:r>
    </w:p>
    <w:p w14:paraId="0CF5A1FA" w14:textId="5299E3F1" w:rsidR="006A0DE1" w:rsidRDefault="006A0DE1" w:rsidP="006A0DE1">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808080" w:themeColor="background1" w:themeShade="80"/>
          <w:sz w:val="18"/>
          <w:szCs w:val="18"/>
          <w:lang w:val="hu-HU" w:eastAsia="hu-HU"/>
        </w:rPr>
        <w:t>...</w:t>
      </w:r>
    </w:p>
    <w:p w14:paraId="7C64C030" w14:textId="29E0CC49" w:rsidR="00587E10" w:rsidRPr="00DE5E86" w:rsidRDefault="00587E10"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urier New" w:eastAsia="Times New Roman" w:hAnsi="Courier New" w:cs="Courier New"/>
          <w:b/>
          <w:bCs/>
          <w:color w:val="FFFFFF"/>
          <w:sz w:val="18"/>
          <w:szCs w:val="18"/>
          <w:lang w:val="hu-HU" w:eastAsia="hu-HU"/>
        </w:rPr>
      </w:pPr>
      <w:r>
        <w:rPr>
          <w:rFonts w:ascii="Consolas" w:eastAsia="Times New Roman" w:hAnsi="Consolas" w:cs="Courier New"/>
          <w:b/>
          <w:bCs/>
          <w:color w:val="FFFFFF"/>
          <w:sz w:val="18"/>
          <w:szCs w:val="18"/>
          <w:lang w:val="hu-HU" w:eastAsia="hu-HU"/>
        </w:rPr>
        <w:t>]</w:t>
      </w:r>
    </w:p>
    <w:p w14:paraId="492023C0" w14:textId="36B03682" w:rsidR="00587E10" w:rsidRPr="00DE5E86" w:rsidRDefault="00DC1D2A" w:rsidP="00353934">
      <w:pPr>
        <w:pStyle w:val="Listaszerbekezds"/>
        <w:numPr>
          <w:ilvl w:val="2"/>
          <w:numId w:val="12"/>
        </w:numPr>
        <w:spacing w:before="240"/>
        <w:ind w:left="2154" w:hanging="357"/>
      </w:pPr>
      <w:r w:rsidRPr="00DE5E86">
        <w:rPr>
          <w:rStyle w:val="CodeChar"/>
        </w:rPr>
        <w:t>401</w:t>
      </w:r>
      <w:r>
        <w:t xml:space="preserve"> </w:t>
      </w:r>
      <w:r w:rsidRPr="00DE5E86">
        <w:t>Unauthorized</w:t>
      </w:r>
    </w:p>
    <w:p w14:paraId="2127FC36" w14:textId="3680C4C5" w:rsidR="00FC754F" w:rsidRDefault="00FC754F" w:rsidP="00353934">
      <w:pPr>
        <w:pStyle w:val="Code"/>
        <w:numPr>
          <w:ilvl w:val="0"/>
          <w:numId w:val="12"/>
        </w:numPr>
        <w:spacing w:before="360"/>
        <w:ind w:left="714" w:hanging="357"/>
      </w:pPr>
      <w:r w:rsidRPr="00DE5E86">
        <w:rPr>
          <w:b/>
          <w:bCs/>
        </w:rPr>
        <w:t>POST</w:t>
      </w:r>
      <w:r>
        <w:t xml:space="preserve"> /teams</w:t>
      </w:r>
    </w:p>
    <w:p w14:paraId="54F1FE7D" w14:textId="4695C93D" w:rsidR="00947153" w:rsidRDefault="00947153" w:rsidP="00947153">
      <w:pPr>
        <w:ind w:left="709"/>
      </w:pPr>
      <w:r>
        <w:t>Create a new team.</w:t>
      </w:r>
      <w:r w:rsidR="00C1168F">
        <w:t xml:space="preserve"> All </w:t>
      </w:r>
      <w:r w:rsidR="001A5400">
        <w:t>fields are required</w:t>
      </w:r>
      <w:r w:rsidR="009F214F">
        <w:t xml:space="preserve"> in the request body</w:t>
      </w:r>
      <w:r w:rsidR="001A5400">
        <w:t>.</w:t>
      </w:r>
      <w:r w:rsidR="00286922">
        <w:t xml:space="preserve"> </w:t>
      </w:r>
      <w:r w:rsidR="00F32052">
        <w:t>A</w:t>
      </w:r>
      <w:r w:rsidR="004C56A6">
        <w:t xml:space="preserve"> random</w:t>
      </w:r>
      <w:r w:rsidR="00F32052">
        <w:t xml:space="preserve"> </w:t>
      </w:r>
      <w:proofErr w:type="spellStart"/>
      <w:r w:rsidR="00F32052" w:rsidRPr="00DE5E86">
        <w:rPr>
          <w:rStyle w:val="CodeChar"/>
        </w:rPr>
        <w:t>accessCode</w:t>
      </w:r>
      <w:proofErr w:type="spellEnd"/>
      <w:r w:rsidR="00F32052">
        <w:t xml:space="preserve"> should be generated for the new team</w:t>
      </w:r>
      <w:r w:rsidR="004C56A6">
        <w:t xml:space="preserve"> consisting of 9 digits</w:t>
      </w:r>
      <w:r w:rsidR="00F32052">
        <w:t xml:space="preserve">. </w:t>
      </w:r>
      <w:r w:rsidR="00122BFE">
        <w:t xml:space="preserve">The returned </w:t>
      </w:r>
      <w:proofErr w:type="spellStart"/>
      <w:r w:rsidR="00122BFE" w:rsidRPr="00DE5E86">
        <w:rPr>
          <w:rStyle w:val="CodeChar"/>
        </w:rPr>
        <w:t>average</w:t>
      </w:r>
      <w:r w:rsidR="00722851">
        <w:rPr>
          <w:rStyle w:val="CodeChar"/>
        </w:rPr>
        <w:t>Pace</w:t>
      </w:r>
      <w:proofErr w:type="spellEnd"/>
      <w:r w:rsidR="00122BFE">
        <w:t xml:space="preserve"> should be calculated as described above.</w:t>
      </w:r>
    </w:p>
    <w:p w14:paraId="775E1957" w14:textId="053AE0E7" w:rsidR="0000089D" w:rsidRPr="00DE5E86" w:rsidRDefault="00947153" w:rsidP="00353934">
      <w:pPr>
        <w:pStyle w:val="Listaszerbekezds"/>
        <w:numPr>
          <w:ilvl w:val="1"/>
          <w:numId w:val="12"/>
        </w:numPr>
        <w:rPr>
          <w:rStyle w:val="CodeChar"/>
          <w:rFonts w:asciiTheme="minorHAnsi" w:eastAsia="PMingLiU" w:hAnsiTheme="minorHAnsi"/>
          <w:lang w:val="en-GB"/>
        </w:rPr>
      </w:pPr>
      <w:r>
        <w:t xml:space="preserve">Required header:  </w:t>
      </w:r>
      <w:r w:rsidRPr="00212F4C">
        <w:rPr>
          <w:rStyle w:val="CodeChar"/>
        </w:rPr>
        <w:t>Authorization: Bearer &lt;token&gt;</w:t>
      </w:r>
    </w:p>
    <w:p w14:paraId="1FB99AD0" w14:textId="2C2A8C88" w:rsidR="0000089D" w:rsidRPr="0000089D" w:rsidRDefault="0000089D" w:rsidP="00353934">
      <w:pPr>
        <w:pStyle w:val="Listaszerbekezds"/>
        <w:numPr>
          <w:ilvl w:val="1"/>
          <w:numId w:val="12"/>
        </w:numPr>
      </w:pPr>
      <w:r w:rsidRPr="00DE5E86">
        <w:rPr>
          <w:color w:val="3B4151"/>
        </w:rPr>
        <w:t>Request body:</w:t>
      </w:r>
    </w:p>
    <w:p w14:paraId="2E74D409" w14:textId="77777777" w:rsidR="0000089D" w:rsidRPr="009B656B" w:rsidRDefault="0000089D" w:rsidP="0000089D">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w:t>
      </w:r>
    </w:p>
    <w:p w14:paraId="52F73921" w14:textId="1B928206" w:rsidR="0000089D" w:rsidRDefault="0000089D" w:rsidP="0000089D">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A2FCA2"/>
          <w:sz w:val="18"/>
          <w:szCs w:val="18"/>
          <w:lang w:val="hu-HU" w:eastAsia="hu-HU"/>
        </w:rPr>
      </w:pPr>
      <w:r w:rsidRPr="009B656B">
        <w:rPr>
          <w:rFonts w:ascii="Consolas" w:eastAsia="Times New Roman" w:hAnsi="Consolas" w:cs="Courier New"/>
          <w:b/>
          <w:bCs/>
          <w:color w:val="FFFFFF"/>
          <w:sz w:val="18"/>
          <w:szCs w:val="18"/>
          <w:lang w:val="hu-HU" w:eastAsia="hu-HU"/>
        </w:rPr>
        <w:t xml:space="preserve">  "</w:t>
      </w:r>
      <w:proofErr w:type="spellStart"/>
      <w:r w:rsidR="00E20D74">
        <w:rPr>
          <w:rFonts w:ascii="Consolas" w:eastAsia="Times New Roman" w:hAnsi="Consolas" w:cs="Courier New"/>
          <w:b/>
          <w:bCs/>
          <w:color w:val="FFFFFF"/>
          <w:sz w:val="18"/>
          <w:szCs w:val="18"/>
          <w:lang w:val="hu-HU" w:eastAsia="hu-HU"/>
        </w:rPr>
        <w:t>name</w:t>
      </w:r>
      <w:proofErr w:type="spellEnd"/>
      <w:r w:rsidRPr="009B656B">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r w:rsidR="00E20D74">
        <w:rPr>
          <w:rFonts w:ascii="Consolas" w:eastAsia="Times New Roman" w:hAnsi="Consolas" w:cs="Courier New"/>
          <w:b/>
          <w:bCs/>
          <w:color w:val="A2FCA2"/>
          <w:sz w:val="18"/>
          <w:szCs w:val="18"/>
          <w:lang w:val="hu-HU" w:eastAsia="hu-HU"/>
        </w:rPr>
        <w:t>Team 3</w:t>
      </w:r>
      <w:r w:rsidRPr="009B656B">
        <w:rPr>
          <w:rFonts w:ascii="Consolas" w:eastAsia="Times New Roman" w:hAnsi="Consolas" w:cs="Courier New"/>
          <w:b/>
          <w:bCs/>
          <w:color w:val="A2FCA2"/>
          <w:sz w:val="18"/>
          <w:szCs w:val="18"/>
          <w:lang w:val="hu-HU" w:eastAsia="hu-HU"/>
        </w:rPr>
        <w:t>"</w:t>
      </w:r>
      <w:r w:rsidR="00321BBD" w:rsidRPr="00212F4C">
        <w:rPr>
          <w:rFonts w:ascii="Consolas" w:eastAsia="Times New Roman" w:hAnsi="Consolas" w:cs="Courier New"/>
          <w:b/>
          <w:bCs/>
          <w:color w:val="FFFFFF"/>
          <w:sz w:val="18"/>
          <w:szCs w:val="18"/>
          <w:lang w:val="hu-HU" w:eastAsia="hu-HU"/>
        </w:rPr>
        <w:t>,</w:t>
      </w:r>
    </w:p>
    <w:p w14:paraId="1C713048" w14:textId="77777777" w:rsidR="00321BBD" w:rsidRDefault="0000089D" w:rsidP="00321BBD">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FFFFFF"/>
          <w:sz w:val="18"/>
          <w:szCs w:val="18"/>
          <w:lang w:val="hu-HU" w:eastAsia="hu-HU"/>
        </w:rPr>
        <w:t>"</w:t>
      </w:r>
      <w:proofErr w:type="spellStart"/>
      <w:r w:rsidR="00E20D74">
        <w:rPr>
          <w:rFonts w:ascii="Consolas" w:eastAsia="Times New Roman" w:hAnsi="Consolas" w:cs="Courier New"/>
          <w:b/>
          <w:bCs/>
          <w:color w:val="FFFFFF"/>
          <w:sz w:val="18"/>
          <w:szCs w:val="18"/>
          <w:lang w:val="hu-HU" w:eastAsia="hu-HU"/>
        </w:rPr>
        <w:t>contactEmail</w:t>
      </w:r>
      <w:proofErr w:type="spellEnd"/>
      <w:r w:rsidRPr="009B656B">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r w:rsidR="0055590A">
        <w:rPr>
          <w:rFonts w:ascii="Consolas" w:eastAsia="Times New Roman" w:hAnsi="Consolas" w:cs="Courier New"/>
          <w:b/>
          <w:bCs/>
          <w:color w:val="A2FCA2"/>
          <w:sz w:val="18"/>
          <w:szCs w:val="18"/>
          <w:lang w:val="hu-HU" w:eastAsia="hu-HU"/>
        </w:rPr>
        <w:t>team3@example.com</w:t>
      </w:r>
      <w:r w:rsidRPr="009B656B">
        <w:rPr>
          <w:rFonts w:ascii="Consolas" w:eastAsia="Times New Roman" w:hAnsi="Consolas" w:cs="Courier New"/>
          <w:b/>
          <w:bCs/>
          <w:color w:val="A2FCA2"/>
          <w:sz w:val="18"/>
          <w:szCs w:val="18"/>
          <w:lang w:val="hu-HU" w:eastAsia="hu-HU"/>
        </w:rPr>
        <w:t>"</w:t>
      </w:r>
      <w:r w:rsidR="00321BBD" w:rsidRPr="00212F4C">
        <w:rPr>
          <w:rFonts w:ascii="Consolas" w:eastAsia="Times New Roman" w:hAnsi="Consolas" w:cs="Courier New"/>
          <w:b/>
          <w:bCs/>
          <w:color w:val="FFFFFF"/>
          <w:sz w:val="18"/>
          <w:szCs w:val="18"/>
          <w:lang w:val="hu-HU" w:eastAsia="hu-HU"/>
        </w:rPr>
        <w:t>,</w:t>
      </w:r>
    </w:p>
    <w:p w14:paraId="37E3F335" w14:textId="78F4D06F" w:rsidR="00321BBD" w:rsidRPr="009B656B" w:rsidRDefault="00321BBD" w:rsidP="00F774A4">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plannedStartingTime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5</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p>
    <w:p w14:paraId="497511F6" w14:textId="4F767F4B" w:rsidR="0000089D" w:rsidRPr="00DE5E86" w:rsidRDefault="0000089D"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559"/>
        <w:rPr>
          <w:rStyle w:val="CodeChar"/>
          <w:rFonts w:ascii="Courier New" w:eastAsia="Times New Roman" w:hAnsi="Courier New"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w:t>
      </w:r>
    </w:p>
    <w:p w14:paraId="064D28B9" w14:textId="77777777" w:rsidR="00947153" w:rsidRDefault="00947153" w:rsidP="00353934">
      <w:pPr>
        <w:pStyle w:val="Listaszerbekezds"/>
        <w:numPr>
          <w:ilvl w:val="1"/>
          <w:numId w:val="12"/>
        </w:numPr>
      </w:pPr>
      <w:r w:rsidRPr="00212F4C">
        <w:t>Possible responses:</w:t>
      </w:r>
    </w:p>
    <w:p w14:paraId="591FEC37" w14:textId="5A2BE507" w:rsidR="00947153" w:rsidRDefault="00947153" w:rsidP="00353934">
      <w:pPr>
        <w:pStyle w:val="Listaszerbekezds"/>
        <w:numPr>
          <w:ilvl w:val="2"/>
          <w:numId w:val="12"/>
        </w:numPr>
      </w:pPr>
      <w:r w:rsidRPr="00DE5E86">
        <w:rPr>
          <w:rStyle w:val="CodeChar"/>
        </w:rPr>
        <w:t>201</w:t>
      </w:r>
      <w:r>
        <w:t xml:space="preserve"> Created</w:t>
      </w:r>
    </w:p>
    <w:p w14:paraId="340D1FA2" w14:textId="476F973A" w:rsidR="00947153" w:rsidRPr="00212F4C"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w:t>
      </w:r>
    </w:p>
    <w:p w14:paraId="7683541A" w14:textId="1E671684" w:rsidR="00947153" w:rsidRPr="00212F4C"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id</w:t>
      </w:r>
      <w:proofErr w:type="spellEnd"/>
      <w:r w:rsidRPr="00212F4C">
        <w:rPr>
          <w:rFonts w:ascii="Consolas" w:eastAsia="Times New Roman" w:hAnsi="Consolas" w:cs="Courier New"/>
          <w:b/>
          <w:bCs/>
          <w:color w:val="FFFFFF"/>
          <w:sz w:val="18"/>
          <w:szCs w:val="18"/>
          <w:lang w:val="hu-HU" w:eastAsia="hu-HU"/>
        </w:rPr>
        <w:t xml:space="preserve">": </w:t>
      </w:r>
      <w:r w:rsidR="000F023D">
        <w:rPr>
          <w:rFonts w:ascii="Consolas" w:eastAsia="Times New Roman" w:hAnsi="Consolas" w:cs="Courier New"/>
          <w:b/>
          <w:bCs/>
          <w:color w:val="D36363"/>
          <w:sz w:val="18"/>
          <w:szCs w:val="18"/>
          <w:lang w:val="hu-HU" w:eastAsia="hu-HU"/>
        </w:rPr>
        <w:t>3</w:t>
      </w:r>
      <w:r w:rsidRPr="00212F4C">
        <w:rPr>
          <w:rFonts w:ascii="Consolas" w:eastAsia="Times New Roman" w:hAnsi="Consolas" w:cs="Courier New"/>
          <w:b/>
          <w:bCs/>
          <w:color w:val="FFFFFF"/>
          <w:sz w:val="18"/>
          <w:szCs w:val="18"/>
          <w:lang w:val="hu-HU" w:eastAsia="hu-HU"/>
        </w:rPr>
        <w:t>,</w:t>
      </w:r>
    </w:p>
    <w:p w14:paraId="273E69E0" w14:textId="2AA1D1C5" w:rsidR="00947153"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name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 xml:space="preserve">Team </w:t>
      </w:r>
      <w:r w:rsidR="000F023D">
        <w:rPr>
          <w:rFonts w:ascii="Consolas" w:eastAsia="Times New Roman" w:hAnsi="Consolas" w:cs="Courier New"/>
          <w:b/>
          <w:bCs/>
          <w:color w:val="A2FCA2"/>
          <w:sz w:val="18"/>
          <w:szCs w:val="18"/>
          <w:lang w:val="hu-HU" w:eastAsia="hu-HU"/>
        </w:rPr>
        <w:t>3</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207076BE" w14:textId="370F8D2F" w:rsidR="00947153" w:rsidRPr="00212F4C"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contactEmail</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team</w:t>
      </w:r>
      <w:r w:rsidR="000F023D">
        <w:rPr>
          <w:rFonts w:ascii="Consolas" w:eastAsia="Times New Roman" w:hAnsi="Consolas" w:cs="Courier New"/>
          <w:b/>
          <w:bCs/>
          <w:color w:val="A2FCA2"/>
          <w:sz w:val="18"/>
          <w:szCs w:val="18"/>
          <w:lang w:val="hu-HU" w:eastAsia="hu-HU"/>
        </w:rPr>
        <w:t>3</w:t>
      </w:r>
      <w:r>
        <w:rPr>
          <w:rFonts w:ascii="Consolas" w:eastAsia="Times New Roman" w:hAnsi="Consolas" w:cs="Courier New"/>
          <w:b/>
          <w:bCs/>
          <w:color w:val="A2FCA2"/>
          <w:sz w:val="18"/>
          <w:szCs w:val="18"/>
          <w:lang w:val="hu-HU" w:eastAsia="hu-HU"/>
        </w:rPr>
        <w:t>@example.com</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15880BA0" w14:textId="5B0C8437" w:rsidR="00947153" w:rsidRPr="00212F4C"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plannedStartingTime</w:t>
      </w:r>
      <w:proofErr w:type="spellEnd"/>
      <w:r w:rsidRPr="00212F4C">
        <w:rPr>
          <w:rFonts w:ascii="Consolas" w:eastAsia="Times New Roman" w:hAnsi="Consolas" w:cs="Courier New"/>
          <w:b/>
          <w:bCs/>
          <w:color w:val="FFFFFF"/>
          <w:sz w:val="18"/>
          <w:szCs w:val="18"/>
          <w:lang w:val="hu-HU" w:eastAsia="hu-HU"/>
        </w:rPr>
        <w:t xml:space="preserve">": </w:t>
      </w:r>
      <w:r w:rsidR="009A3122" w:rsidRPr="00212F4C">
        <w:rPr>
          <w:rFonts w:ascii="Consolas" w:eastAsia="Times New Roman" w:hAnsi="Consolas" w:cs="Courier New"/>
          <w:b/>
          <w:bCs/>
          <w:color w:val="A2FCA2"/>
          <w:sz w:val="18"/>
          <w:szCs w:val="18"/>
          <w:lang w:val="hu-HU" w:eastAsia="hu-HU"/>
        </w:rPr>
        <w:t>"</w:t>
      </w:r>
      <w:r w:rsidR="009A3122" w:rsidRPr="008F7350">
        <w:rPr>
          <w:rFonts w:ascii="Consolas" w:eastAsia="Times New Roman" w:hAnsi="Consolas" w:cs="Courier New"/>
          <w:b/>
          <w:bCs/>
          <w:color w:val="A2FCA2"/>
          <w:sz w:val="18"/>
          <w:szCs w:val="18"/>
          <w:lang w:val="hu-HU" w:eastAsia="hu-HU"/>
        </w:rPr>
        <w:t>2023-04-2</w:t>
      </w:r>
      <w:r w:rsidR="009A3122">
        <w:rPr>
          <w:rFonts w:ascii="Consolas" w:eastAsia="Times New Roman" w:hAnsi="Consolas" w:cs="Courier New"/>
          <w:b/>
          <w:bCs/>
          <w:color w:val="A2FCA2"/>
          <w:sz w:val="18"/>
          <w:szCs w:val="18"/>
          <w:lang w:val="hu-HU" w:eastAsia="hu-HU"/>
        </w:rPr>
        <w:t>5</w:t>
      </w:r>
      <w:r w:rsidR="009A3122" w:rsidRPr="008F7350">
        <w:rPr>
          <w:rFonts w:ascii="Consolas" w:eastAsia="Times New Roman" w:hAnsi="Consolas" w:cs="Courier New"/>
          <w:b/>
          <w:bCs/>
          <w:color w:val="A2FCA2"/>
          <w:sz w:val="18"/>
          <w:szCs w:val="18"/>
          <w:lang w:val="hu-HU" w:eastAsia="hu-HU"/>
        </w:rPr>
        <w:t>T</w:t>
      </w:r>
      <w:r w:rsidR="009A3122">
        <w:rPr>
          <w:rFonts w:ascii="Consolas" w:eastAsia="Times New Roman" w:hAnsi="Consolas" w:cs="Courier New"/>
          <w:b/>
          <w:bCs/>
          <w:color w:val="A2FCA2"/>
          <w:sz w:val="18"/>
          <w:szCs w:val="18"/>
          <w:lang w:val="hu-HU" w:eastAsia="hu-HU"/>
        </w:rPr>
        <w:t>16</w:t>
      </w:r>
      <w:r w:rsidR="009A3122" w:rsidRPr="008F7350">
        <w:rPr>
          <w:rFonts w:ascii="Consolas" w:eastAsia="Times New Roman" w:hAnsi="Consolas" w:cs="Courier New"/>
          <w:b/>
          <w:bCs/>
          <w:color w:val="A2FCA2"/>
          <w:sz w:val="18"/>
          <w:szCs w:val="18"/>
          <w:lang w:val="hu-HU" w:eastAsia="hu-HU"/>
        </w:rPr>
        <w:t>:</w:t>
      </w:r>
      <w:r w:rsidR="009A3122">
        <w:rPr>
          <w:rFonts w:ascii="Consolas" w:eastAsia="Times New Roman" w:hAnsi="Consolas" w:cs="Courier New"/>
          <w:b/>
          <w:bCs/>
          <w:color w:val="A2FCA2"/>
          <w:sz w:val="18"/>
          <w:szCs w:val="18"/>
          <w:lang w:val="hu-HU" w:eastAsia="hu-HU"/>
        </w:rPr>
        <w:t>00</w:t>
      </w:r>
      <w:r w:rsidR="009A3122" w:rsidRPr="008F7350">
        <w:rPr>
          <w:rFonts w:ascii="Consolas" w:eastAsia="Times New Roman" w:hAnsi="Consolas" w:cs="Courier New"/>
          <w:b/>
          <w:bCs/>
          <w:color w:val="A2FCA2"/>
          <w:sz w:val="18"/>
          <w:szCs w:val="18"/>
          <w:lang w:val="hu-HU" w:eastAsia="hu-HU"/>
        </w:rPr>
        <w:t>:</w:t>
      </w:r>
      <w:r w:rsidR="009A3122">
        <w:rPr>
          <w:rFonts w:ascii="Consolas" w:eastAsia="Times New Roman" w:hAnsi="Consolas" w:cs="Courier New"/>
          <w:b/>
          <w:bCs/>
          <w:color w:val="A2FCA2"/>
          <w:sz w:val="18"/>
          <w:szCs w:val="18"/>
          <w:lang w:val="hu-HU" w:eastAsia="hu-HU"/>
        </w:rPr>
        <w:t>00</w:t>
      </w:r>
      <w:r w:rsidR="009A3122" w:rsidRPr="008F7350">
        <w:rPr>
          <w:rFonts w:ascii="Consolas" w:eastAsia="Times New Roman" w:hAnsi="Consolas" w:cs="Courier New"/>
          <w:b/>
          <w:bCs/>
          <w:color w:val="A2FCA2"/>
          <w:sz w:val="18"/>
          <w:szCs w:val="18"/>
          <w:lang w:val="hu-HU" w:eastAsia="hu-HU"/>
        </w:rPr>
        <w:t>.</w:t>
      </w:r>
      <w:r w:rsidR="009A3122">
        <w:rPr>
          <w:rFonts w:ascii="Consolas" w:eastAsia="Times New Roman" w:hAnsi="Consolas" w:cs="Courier New"/>
          <w:b/>
          <w:bCs/>
          <w:color w:val="A2FCA2"/>
          <w:sz w:val="18"/>
          <w:szCs w:val="18"/>
          <w:lang w:val="hu-HU" w:eastAsia="hu-HU"/>
        </w:rPr>
        <w:t>000</w:t>
      </w:r>
      <w:r w:rsidR="009A3122" w:rsidRPr="008F7350">
        <w:rPr>
          <w:rFonts w:ascii="Consolas" w:eastAsia="Times New Roman" w:hAnsi="Consolas" w:cs="Courier New"/>
          <w:b/>
          <w:bCs/>
          <w:color w:val="A2FCA2"/>
          <w:sz w:val="18"/>
          <w:szCs w:val="18"/>
          <w:lang w:val="hu-HU" w:eastAsia="hu-HU"/>
        </w:rPr>
        <w:t>Z</w:t>
      </w:r>
      <w:r w:rsidR="009A3122"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1F32C03C" w14:textId="04A1FE97" w:rsidR="00947153"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startingTime</w:t>
      </w:r>
      <w:r w:rsidRPr="00212F4C">
        <w:rPr>
          <w:rFonts w:ascii="Consolas" w:eastAsia="Times New Roman" w:hAnsi="Consolas" w:cs="Courier New"/>
          <w:b/>
          <w:bCs/>
          <w:color w:val="FFFFFF"/>
          <w:sz w:val="18"/>
          <w:szCs w:val="18"/>
          <w:lang w:val="hu-HU" w:eastAsia="hu-HU"/>
        </w:rPr>
        <w:t xml:space="preserve">": </w:t>
      </w:r>
      <w:r w:rsidR="00CD3B19" w:rsidRPr="00DE5E86">
        <w:rPr>
          <w:rFonts w:ascii="Consolas" w:eastAsia="Times New Roman" w:hAnsi="Consolas" w:cs="Courier New"/>
          <w:b/>
          <w:bCs/>
          <w:color w:val="FCC28C"/>
          <w:sz w:val="18"/>
          <w:szCs w:val="18"/>
          <w:lang w:val="hu-HU" w:eastAsia="hu-HU"/>
        </w:rPr>
        <w:t>null</w:t>
      </w:r>
      <w:r w:rsidRPr="00212F4C">
        <w:rPr>
          <w:rFonts w:ascii="Consolas" w:eastAsia="Times New Roman" w:hAnsi="Consolas" w:cs="Courier New"/>
          <w:b/>
          <w:bCs/>
          <w:color w:val="FFFFFF"/>
          <w:sz w:val="18"/>
          <w:szCs w:val="18"/>
          <w:lang w:val="hu-HU" w:eastAsia="hu-HU"/>
        </w:rPr>
        <w:t>,</w:t>
      </w:r>
    </w:p>
    <w:p w14:paraId="79057FBB" w14:textId="0ACD2B08" w:rsidR="00947153"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accessCode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00B35A03" w:rsidRPr="00B35A03">
        <w:rPr>
          <w:rFonts w:ascii="Consolas" w:eastAsia="Times New Roman" w:hAnsi="Consolas" w:cs="Courier New"/>
          <w:b/>
          <w:bCs/>
          <w:color w:val="A2FCA2"/>
          <w:sz w:val="18"/>
          <w:szCs w:val="18"/>
          <w:lang w:val="hu-HU" w:eastAsia="hu-HU"/>
        </w:rPr>
        <w:t>810492116</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63022324" w14:textId="6065DA1E" w:rsidR="00947153"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average</w:t>
      </w:r>
      <w:r w:rsidR="003E30BD">
        <w:rPr>
          <w:rFonts w:ascii="Consolas" w:eastAsia="Times New Roman" w:hAnsi="Consolas" w:cs="Courier New"/>
          <w:b/>
          <w:bCs/>
          <w:color w:val="FFFFFF"/>
          <w:sz w:val="18"/>
          <w:szCs w:val="18"/>
          <w:lang w:val="hu-HU" w:eastAsia="hu-HU"/>
        </w:rPr>
        <w:t>Pace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6:0</w:t>
      </w:r>
      <w:r w:rsidR="00FB5D2D">
        <w:rPr>
          <w:rFonts w:ascii="Consolas" w:eastAsia="Times New Roman" w:hAnsi="Consolas" w:cs="Courier New"/>
          <w:b/>
          <w:bCs/>
          <w:color w:val="A2FCA2"/>
          <w:sz w:val="18"/>
          <w:szCs w:val="18"/>
          <w:lang w:val="hu-HU" w:eastAsia="hu-HU"/>
        </w:rPr>
        <w:t>0</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640AFFCE" w14:textId="1AF27D40" w:rsidR="00947153"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createdAt</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150478FA" w14:textId="3EC09FE3" w:rsidR="00947153" w:rsidRPr="00212F4C" w:rsidRDefault="00947153"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updatedAt</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5C07AD42" w14:textId="5C163749" w:rsidR="00947153" w:rsidRPr="00212F4C" w:rsidRDefault="00FB5D2D" w:rsidP="00947153">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urier New" w:eastAsia="Times New Roman" w:hAnsi="Courier New" w:cs="Courier New"/>
          <w:b/>
          <w:bCs/>
          <w:color w:val="FFFFFF"/>
          <w:sz w:val="18"/>
          <w:szCs w:val="18"/>
          <w:lang w:val="hu-HU" w:eastAsia="hu-HU"/>
        </w:rPr>
      </w:pPr>
      <w:r>
        <w:rPr>
          <w:rFonts w:ascii="Courier New" w:eastAsia="Times New Roman" w:hAnsi="Courier New" w:cs="Courier New"/>
          <w:b/>
          <w:bCs/>
          <w:color w:val="FFFFFF"/>
          <w:sz w:val="18"/>
          <w:szCs w:val="18"/>
          <w:lang w:val="hu-HU" w:eastAsia="hu-HU"/>
        </w:rPr>
        <w:t>}</w:t>
      </w:r>
    </w:p>
    <w:p w14:paraId="58C8E939" w14:textId="74F311D1" w:rsidR="00475AC6" w:rsidRPr="00475AC6" w:rsidRDefault="00F35E56" w:rsidP="00353934">
      <w:pPr>
        <w:pStyle w:val="Listaszerbekezds"/>
        <w:numPr>
          <w:ilvl w:val="2"/>
          <w:numId w:val="12"/>
        </w:numPr>
        <w:spacing w:before="240"/>
        <w:ind w:left="2154" w:hanging="357"/>
        <w:rPr>
          <w:rStyle w:val="CodeChar"/>
          <w:rFonts w:asciiTheme="minorHAnsi" w:eastAsia="PMingLiU" w:hAnsiTheme="minorHAnsi"/>
          <w:lang w:val="en-GB"/>
        </w:rPr>
      </w:pPr>
      <w:r>
        <w:rPr>
          <w:rStyle w:val="CodeChar"/>
        </w:rPr>
        <w:t>4</w:t>
      </w:r>
      <w:r w:rsidR="00C1168F" w:rsidRPr="00C1168F">
        <w:rPr>
          <w:rStyle w:val="CodeChar"/>
        </w:rPr>
        <w:t xml:space="preserve">00 </w:t>
      </w:r>
      <w:r w:rsidR="00C1168F" w:rsidRPr="00DE0D0C">
        <w:rPr>
          <w:rStyle w:val="SzvegtrzsChar"/>
        </w:rPr>
        <w:t>Bad Request</w:t>
      </w:r>
      <w:r w:rsidR="00C1168F">
        <w:rPr>
          <w:rStyle w:val="CodeChar"/>
          <w:rFonts w:asciiTheme="minorHAnsi" w:eastAsia="PMingLiU" w:hAnsiTheme="minorHAnsi"/>
          <w:lang w:val="en-GB"/>
        </w:rPr>
        <w:t xml:space="preserve"> (in case of body validation errors)</w:t>
      </w:r>
    </w:p>
    <w:p w14:paraId="2D8EB337" w14:textId="339AE827" w:rsidR="00947153" w:rsidRPr="00DE5E86" w:rsidRDefault="00947153" w:rsidP="00353934">
      <w:pPr>
        <w:pStyle w:val="Listaszerbekezds"/>
        <w:numPr>
          <w:ilvl w:val="2"/>
          <w:numId w:val="12"/>
        </w:numPr>
        <w:spacing w:before="240"/>
        <w:ind w:left="2154" w:hanging="357"/>
      </w:pPr>
      <w:r w:rsidRPr="00DE5E86">
        <w:rPr>
          <w:rStyle w:val="CodeChar"/>
        </w:rPr>
        <w:t>401</w:t>
      </w:r>
      <w:r>
        <w:t xml:space="preserve"> </w:t>
      </w:r>
      <w:r w:rsidRPr="00DE5E86">
        <w:t>Unauthorized</w:t>
      </w:r>
    </w:p>
    <w:p w14:paraId="4F891442" w14:textId="65C2B30D" w:rsidR="00FD4FA7" w:rsidRDefault="00FD4FA7" w:rsidP="00353934">
      <w:pPr>
        <w:pStyle w:val="Code"/>
        <w:numPr>
          <w:ilvl w:val="0"/>
          <w:numId w:val="12"/>
        </w:numPr>
        <w:spacing w:before="360"/>
        <w:ind w:left="714" w:hanging="357"/>
      </w:pPr>
      <w:r>
        <w:rPr>
          <w:b/>
          <w:bCs/>
        </w:rPr>
        <w:t>PUT</w:t>
      </w:r>
      <w:r>
        <w:t xml:space="preserve"> /teams/:id</w:t>
      </w:r>
    </w:p>
    <w:p w14:paraId="58DAF8C0" w14:textId="5349431D" w:rsidR="00FD4FA7" w:rsidRDefault="00FD4FA7" w:rsidP="00E949D0">
      <w:pPr>
        <w:ind w:left="709"/>
      </w:pPr>
      <w:r>
        <w:t xml:space="preserve">Update a team. </w:t>
      </w:r>
      <w:r w:rsidR="00D401D5">
        <w:t>All values are optional in the request body.</w:t>
      </w:r>
      <w:r w:rsidR="00E949D0">
        <w:t xml:space="preserve"> The returned </w:t>
      </w:r>
      <w:proofErr w:type="spellStart"/>
      <w:r w:rsidR="00E949D0" w:rsidRPr="00212F4C">
        <w:rPr>
          <w:rStyle w:val="CodeChar"/>
        </w:rPr>
        <w:t>average</w:t>
      </w:r>
      <w:r w:rsidR="00D20C01">
        <w:rPr>
          <w:rStyle w:val="CodeChar"/>
        </w:rPr>
        <w:t>Pace</w:t>
      </w:r>
      <w:proofErr w:type="spellEnd"/>
      <w:r w:rsidR="00E949D0">
        <w:t xml:space="preserve"> should be calculated as described above.</w:t>
      </w:r>
    </w:p>
    <w:p w14:paraId="6385B03F" w14:textId="13B610BF" w:rsidR="00FD4FA7" w:rsidRPr="00212F4C" w:rsidRDefault="00FD4FA7" w:rsidP="00353934">
      <w:pPr>
        <w:pStyle w:val="Listaszerbekezds"/>
        <w:numPr>
          <w:ilvl w:val="1"/>
          <w:numId w:val="12"/>
        </w:numPr>
        <w:rPr>
          <w:rStyle w:val="CodeChar"/>
          <w:rFonts w:asciiTheme="minorHAnsi" w:eastAsia="PMingLiU" w:hAnsiTheme="minorHAnsi"/>
          <w:lang w:val="en-GB"/>
        </w:rPr>
      </w:pPr>
      <w:r>
        <w:t xml:space="preserve">Required header:  </w:t>
      </w:r>
      <w:r w:rsidRPr="00212F4C">
        <w:rPr>
          <w:rStyle w:val="CodeChar"/>
        </w:rPr>
        <w:t>Authorization: Bearer &lt;</w:t>
      </w:r>
      <w:r w:rsidR="001A521D">
        <w:rPr>
          <w:rStyle w:val="CodeChar"/>
        </w:rPr>
        <w:t>t</w:t>
      </w:r>
      <w:r w:rsidRPr="00212F4C">
        <w:rPr>
          <w:rStyle w:val="CodeChar"/>
        </w:rPr>
        <w:t>oken&gt;</w:t>
      </w:r>
    </w:p>
    <w:p w14:paraId="1AC73A34" w14:textId="77777777" w:rsidR="00FD4FA7" w:rsidRPr="0000089D" w:rsidRDefault="00FD4FA7" w:rsidP="00353934">
      <w:pPr>
        <w:pStyle w:val="Listaszerbekezds"/>
        <w:numPr>
          <w:ilvl w:val="1"/>
          <w:numId w:val="12"/>
        </w:numPr>
      </w:pPr>
      <w:r w:rsidRPr="00212F4C">
        <w:rPr>
          <w:color w:val="3B4151"/>
        </w:rPr>
        <w:t>Request body:</w:t>
      </w:r>
    </w:p>
    <w:p w14:paraId="6810A425" w14:textId="77777777" w:rsidR="00FD4FA7" w:rsidRPr="009B656B"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lastRenderedPageBreak/>
        <w:t>{</w:t>
      </w:r>
    </w:p>
    <w:p w14:paraId="617615AD" w14:textId="2847B4B6" w:rsidR="00FD4FA7" w:rsidRPr="00DE5E86" w:rsidRDefault="00FD4FA7" w:rsidP="00C3128A">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 xml:space="preserve">  "</w:t>
      </w:r>
      <w:proofErr w:type="spellStart"/>
      <w:r>
        <w:rPr>
          <w:rFonts w:ascii="Consolas" w:eastAsia="Times New Roman" w:hAnsi="Consolas" w:cs="Courier New"/>
          <w:b/>
          <w:bCs/>
          <w:color w:val="FFFFFF"/>
          <w:sz w:val="18"/>
          <w:szCs w:val="18"/>
          <w:lang w:val="hu-HU" w:eastAsia="hu-HU"/>
        </w:rPr>
        <w:t>name</w:t>
      </w:r>
      <w:proofErr w:type="spellEnd"/>
      <w:r w:rsidRPr="009B656B">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 xml:space="preserve">Team </w:t>
      </w:r>
      <w:r w:rsidR="007A4FC1">
        <w:rPr>
          <w:rFonts w:ascii="Consolas" w:eastAsia="Times New Roman" w:hAnsi="Consolas" w:cs="Courier New"/>
          <w:b/>
          <w:bCs/>
          <w:color w:val="A2FCA2"/>
          <w:sz w:val="18"/>
          <w:szCs w:val="18"/>
          <w:lang w:val="hu-HU" w:eastAsia="hu-HU"/>
        </w:rPr>
        <w:t>1b</w:t>
      </w:r>
      <w:proofErr w:type="gramStart"/>
      <w:r w:rsidRPr="009B656B">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r w:rsidR="00C3128A">
        <w:rPr>
          <w:rFonts w:ascii="Consolas" w:eastAsia="Times New Roman" w:hAnsi="Consolas" w:cs="Courier New"/>
          <w:b/>
          <w:bCs/>
          <w:color w:val="FFFFFF"/>
          <w:sz w:val="18"/>
          <w:szCs w:val="18"/>
          <w:lang w:val="hu-HU" w:eastAsia="hu-HU"/>
        </w:rPr>
        <w:t xml:space="preserve">   </w:t>
      </w:r>
      <w:proofErr w:type="gramEnd"/>
      <w:r w:rsidR="00C3128A">
        <w:rPr>
          <w:rFonts w:ascii="Consolas" w:eastAsia="Times New Roman" w:hAnsi="Consolas" w:cs="Courier New"/>
          <w:b/>
          <w:bCs/>
          <w:color w:val="FFFFFF"/>
          <w:sz w:val="18"/>
          <w:szCs w:val="18"/>
          <w:lang w:val="hu-HU" w:eastAsia="hu-HU"/>
        </w:rPr>
        <w:t xml:space="preserve">                               </w:t>
      </w:r>
      <w:r w:rsidR="00C3128A" w:rsidRPr="00212F4C">
        <w:rPr>
          <w:rFonts w:ascii="Consolas" w:eastAsia="Times New Roman" w:hAnsi="Consolas" w:cs="Courier New"/>
          <w:b/>
          <w:bCs/>
          <w:i/>
          <w:iCs/>
          <w:color w:val="A6A6A6" w:themeColor="background1" w:themeShade="A6"/>
          <w:sz w:val="18"/>
          <w:szCs w:val="18"/>
          <w:lang w:val="hu-HU" w:eastAsia="hu-HU"/>
        </w:rPr>
        <w:t xml:space="preserve">// </w:t>
      </w:r>
      <w:proofErr w:type="spellStart"/>
      <w:r w:rsidR="00C3128A" w:rsidRPr="00212F4C">
        <w:rPr>
          <w:rFonts w:ascii="Consolas" w:eastAsia="Times New Roman" w:hAnsi="Consolas" w:cs="Courier New"/>
          <w:b/>
          <w:bCs/>
          <w:i/>
          <w:iCs/>
          <w:color w:val="A6A6A6" w:themeColor="background1" w:themeShade="A6"/>
          <w:sz w:val="18"/>
          <w:szCs w:val="18"/>
          <w:lang w:val="hu-HU" w:eastAsia="hu-HU"/>
        </w:rPr>
        <w:t>optional</w:t>
      </w:r>
      <w:proofErr w:type="spellEnd"/>
    </w:p>
    <w:p w14:paraId="0A2A7FD1" w14:textId="4FB2B8A1" w:rsidR="00FD4FA7" w:rsidRDefault="00FD4FA7" w:rsidP="00C3128A">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contactEmail</w:t>
      </w:r>
      <w:proofErr w:type="spellEnd"/>
      <w:r w:rsidRPr="009B656B">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 xml:space="preserve">: </w:t>
      </w:r>
      <w:r w:rsidRPr="009B656B">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team</w:t>
      </w:r>
      <w:r w:rsidR="007A4FC1">
        <w:rPr>
          <w:rFonts w:ascii="Consolas" w:eastAsia="Times New Roman" w:hAnsi="Consolas" w:cs="Courier New"/>
          <w:b/>
          <w:bCs/>
          <w:color w:val="A2FCA2"/>
          <w:sz w:val="18"/>
          <w:szCs w:val="18"/>
          <w:lang w:val="hu-HU" w:eastAsia="hu-HU"/>
        </w:rPr>
        <w:t>1b</w:t>
      </w:r>
      <w:r>
        <w:rPr>
          <w:rFonts w:ascii="Consolas" w:eastAsia="Times New Roman" w:hAnsi="Consolas" w:cs="Courier New"/>
          <w:b/>
          <w:bCs/>
          <w:color w:val="A2FCA2"/>
          <w:sz w:val="18"/>
          <w:szCs w:val="18"/>
          <w:lang w:val="hu-HU" w:eastAsia="hu-HU"/>
        </w:rPr>
        <w:t>@example.com</w:t>
      </w:r>
      <w:proofErr w:type="gramStart"/>
      <w:r w:rsidRPr="009B656B">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r w:rsidR="00C3128A">
        <w:rPr>
          <w:rFonts w:ascii="Consolas" w:eastAsia="Times New Roman" w:hAnsi="Consolas" w:cs="Courier New"/>
          <w:b/>
          <w:bCs/>
          <w:color w:val="FFFFFF"/>
          <w:sz w:val="18"/>
          <w:szCs w:val="18"/>
          <w:lang w:val="hu-HU" w:eastAsia="hu-HU"/>
        </w:rPr>
        <w:t xml:space="preserve">   </w:t>
      </w:r>
      <w:proofErr w:type="gramEnd"/>
      <w:r w:rsidR="00C3128A">
        <w:rPr>
          <w:rFonts w:ascii="Consolas" w:eastAsia="Times New Roman" w:hAnsi="Consolas" w:cs="Courier New"/>
          <w:b/>
          <w:bCs/>
          <w:color w:val="FFFFFF"/>
          <w:sz w:val="18"/>
          <w:szCs w:val="18"/>
          <w:lang w:val="hu-HU" w:eastAsia="hu-HU"/>
        </w:rPr>
        <w:t xml:space="preserve">            </w:t>
      </w:r>
      <w:r w:rsidR="00C3128A" w:rsidRPr="00212F4C">
        <w:rPr>
          <w:rFonts w:ascii="Consolas" w:eastAsia="Times New Roman" w:hAnsi="Consolas" w:cs="Courier New"/>
          <w:b/>
          <w:bCs/>
          <w:i/>
          <w:iCs/>
          <w:color w:val="A6A6A6" w:themeColor="background1" w:themeShade="A6"/>
          <w:sz w:val="18"/>
          <w:szCs w:val="18"/>
          <w:lang w:val="hu-HU" w:eastAsia="hu-HU"/>
        </w:rPr>
        <w:t xml:space="preserve">// </w:t>
      </w:r>
      <w:proofErr w:type="spellStart"/>
      <w:r w:rsidR="00C3128A" w:rsidRPr="00212F4C">
        <w:rPr>
          <w:rFonts w:ascii="Consolas" w:eastAsia="Times New Roman" w:hAnsi="Consolas" w:cs="Courier New"/>
          <w:b/>
          <w:bCs/>
          <w:i/>
          <w:iCs/>
          <w:color w:val="A6A6A6" w:themeColor="background1" w:themeShade="A6"/>
          <w:sz w:val="18"/>
          <w:szCs w:val="18"/>
          <w:lang w:val="hu-HU" w:eastAsia="hu-HU"/>
        </w:rPr>
        <w:t>optional</w:t>
      </w:r>
      <w:proofErr w:type="spellEnd"/>
    </w:p>
    <w:p w14:paraId="1B7632F8" w14:textId="3DE48708" w:rsidR="00FD4FA7" w:rsidRPr="009B656B"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plannedStartingTime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5</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sidR="007A4FC1">
        <w:rPr>
          <w:rFonts w:ascii="Consolas" w:eastAsia="Times New Roman" w:hAnsi="Consolas" w:cs="Courier New"/>
          <w:b/>
          <w:bCs/>
          <w:color w:val="A2FCA2"/>
          <w:sz w:val="18"/>
          <w:szCs w:val="18"/>
          <w:lang w:val="hu-HU" w:eastAsia="hu-HU"/>
        </w:rPr>
        <w:t>3</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000D28C7">
        <w:rPr>
          <w:rFonts w:ascii="Consolas" w:eastAsia="Times New Roman" w:hAnsi="Consolas" w:cs="Courier New"/>
          <w:b/>
          <w:bCs/>
          <w:color w:val="A2FCA2"/>
          <w:sz w:val="18"/>
          <w:szCs w:val="18"/>
          <w:lang w:val="hu-HU" w:eastAsia="hu-HU"/>
        </w:rPr>
        <w:t xml:space="preserve"> </w:t>
      </w: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i/>
          <w:iCs/>
          <w:color w:val="A6A6A6" w:themeColor="background1" w:themeShade="A6"/>
          <w:sz w:val="18"/>
          <w:szCs w:val="18"/>
          <w:lang w:val="hu-HU" w:eastAsia="hu-HU"/>
        </w:rPr>
        <w:t xml:space="preserve">// </w:t>
      </w:r>
      <w:proofErr w:type="spellStart"/>
      <w:r w:rsidRPr="00212F4C">
        <w:rPr>
          <w:rFonts w:ascii="Consolas" w:eastAsia="Times New Roman" w:hAnsi="Consolas" w:cs="Courier New"/>
          <w:b/>
          <w:bCs/>
          <w:i/>
          <w:iCs/>
          <w:color w:val="A6A6A6" w:themeColor="background1" w:themeShade="A6"/>
          <w:sz w:val="18"/>
          <w:szCs w:val="18"/>
          <w:lang w:val="hu-HU" w:eastAsia="hu-HU"/>
        </w:rPr>
        <w:t>optional</w:t>
      </w:r>
      <w:proofErr w:type="spellEnd"/>
    </w:p>
    <w:p w14:paraId="208E16DB" w14:textId="77777777"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559"/>
        <w:rPr>
          <w:rStyle w:val="CodeChar"/>
          <w:rFonts w:ascii="Courier New" w:eastAsia="Times New Roman" w:hAnsi="Courier New" w:cs="Courier New"/>
          <w:b/>
          <w:bCs/>
          <w:color w:val="FFFFFF"/>
          <w:sz w:val="18"/>
          <w:szCs w:val="18"/>
          <w:lang w:val="hu-HU" w:eastAsia="hu-HU"/>
        </w:rPr>
      </w:pPr>
      <w:r w:rsidRPr="009B656B">
        <w:rPr>
          <w:rFonts w:ascii="Consolas" w:eastAsia="Times New Roman" w:hAnsi="Consolas" w:cs="Courier New"/>
          <w:b/>
          <w:bCs/>
          <w:color w:val="FFFFFF"/>
          <w:sz w:val="18"/>
          <w:szCs w:val="18"/>
          <w:lang w:val="hu-HU" w:eastAsia="hu-HU"/>
        </w:rPr>
        <w:t>}</w:t>
      </w:r>
    </w:p>
    <w:p w14:paraId="060FA355" w14:textId="77777777" w:rsidR="00FD4FA7" w:rsidRDefault="00FD4FA7" w:rsidP="00353934">
      <w:pPr>
        <w:pStyle w:val="Listaszerbekezds"/>
        <w:numPr>
          <w:ilvl w:val="1"/>
          <w:numId w:val="12"/>
        </w:numPr>
      </w:pPr>
      <w:r w:rsidRPr="00212F4C">
        <w:t>Possible responses:</w:t>
      </w:r>
    </w:p>
    <w:p w14:paraId="20F9AA34" w14:textId="6D7F5061" w:rsidR="00FD4FA7" w:rsidRDefault="00FD4FA7" w:rsidP="00353934">
      <w:pPr>
        <w:pStyle w:val="Listaszerbekezds"/>
        <w:numPr>
          <w:ilvl w:val="2"/>
          <w:numId w:val="12"/>
        </w:numPr>
      </w:pPr>
      <w:r w:rsidRPr="00212F4C">
        <w:rPr>
          <w:rStyle w:val="CodeChar"/>
        </w:rPr>
        <w:t>20</w:t>
      </w:r>
      <w:r w:rsidR="00D77FB6">
        <w:rPr>
          <w:rStyle w:val="CodeChar"/>
        </w:rPr>
        <w:t>0</w:t>
      </w:r>
      <w:r>
        <w:t xml:space="preserve"> </w:t>
      </w:r>
      <w:r w:rsidR="00D77FB6">
        <w:t>OK</w:t>
      </w:r>
    </w:p>
    <w:p w14:paraId="25035AD1" w14:textId="77777777"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w:t>
      </w:r>
    </w:p>
    <w:p w14:paraId="0CBFDA2C" w14:textId="6F3CA283"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id</w:t>
      </w:r>
      <w:proofErr w:type="spellEnd"/>
      <w:r w:rsidRPr="00212F4C">
        <w:rPr>
          <w:rFonts w:ascii="Consolas" w:eastAsia="Times New Roman" w:hAnsi="Consolas" w:cs="Courier New"/>
          <w:b/>
          <w:bCs/>
          <w:color w:val="FFFFFF"/>
          <w:sz w:val="18"/>
          <w:szCs w:val="18"/>
          <w:lang w:val="hu-HU" w:eastAsia="hu-HU"/>
        </w:rPr>
        <w:t xml:space="preserve">": </w:t>
      </w:r>
      <w:r w:rsidR="007261B7">
        <w:rPr>
          <w:rFonts w:ascii="Consolas" w:eastAsia="Times New Roman" w:hAnsi="Consolas" w:cs="Courier New"/>
          <w:b/>
          <w:bCs/>
          <w:color w:val="D36363"/>
          <w:sz w:val="18"/>
          <w:szCs w:val="18"/>
          <w:lang w:val="hu-HU" w:eastAsia="hu-HU"/>
        </w:rPr>
        <w:t>1</w:t>
      </w:r>
      <w:r w:rsidRPr="00212F4C">
        <w:rPr>
          <w:rFonts w:ascii="Consolas" w:eastAsia="Times New Roman" w:hAnsi="Consolas" w:cs="Courier New"/>
          <w:b/>
          <w:bCs/>
          <w:color w:val="FFFFFF"/>
          <w:sz w:val="18"/>
          <w:szCs w:val="18"/>
          <w:lang w:val="hu-HU" w:eastAsia="hu-HU"/>
        </w:rPr>
        <w:t>,</w:t>
      </w:r>
    </w:p>
    <w:p w14:paraId="37218015" w14:textId="528D5E90" w:rsidR="00FD4FA7"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name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 xml:space="preserve">Team </w:t>
      </w:r>
      <w:r w:rsidR="007261B7">
        <w:rPr>
          <w:rFonts w:ascii="Consolas" w:eastAsia="Times New Roman" w:hAnsi="Consolas" w:cs="Courier New"/>
          <w:b/>
          <w:bCs/>
          <w:color w:val="A2FCA2"/>
          <w:sz w:val="18"/>
          <w:szCs w:val="18"/>
          <w:lang w:val="hu-HU" w:eastAsia="hu-HU"/>
        </w:rPr>
        <w:t>1b</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1B3B8504" w14:textId="18775B81"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contactEmail</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team</w:t>
      </w:r>
      <w:r w:rsidR="007261B7">
        <w:rPr>
          <w:rFonts w:ascii="Consolas" w:eastAsia="Times New Roman" w:hAnsi="Consolas" w:cs="Courier New"/>
          <w:b/>
          <w:bCs/>
          <w:color w:val="A2FCA2"/>
          <w:sz w:val="18"/>
          <w:szCs w:val="18"/>
          <w:lang w:val="hu-HU" w:eastAsia="hu-HU"/>
        </w:rPr>
        <w:t>1b</w:t>
      </w:r>
      <w:r>
        <w:rPr>
          <w:rFonts w:ascii="Consolas" w:eastAsia="Times New Roman" w:hAnsi="Consolas" w:cs="Courier New"/>
          <w:b/>
          <w:bCs/>
          <w:color w:val="A2FCA2"/>
          <w:sz w:val="18"/>
          <w:szCs w:val="18"/>
          <w:lang w:val="hu-HU" w:eastAsia="hu-HU"/>
        </w:rPr>
        <w:t>@example.com</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556AA6B2" w14:textId="43DB031D"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plannedStartingTime</w:t>
      </w:r>
      <w:proofErr w:type="spellEnd"/>
      <w:r w:rsidRPr="00212F4C">
        <w:rPr>
          <w:rFonts w:ascii="Consolas" w:eastAsia="Times New Roman" w:hAnsi="Consolas" w:cs="Courier New"/>
          <w:b/>
          <w:bCs/>
          <w:color w:val="FFFFFF"/>
          <w:sz w:val="18"/>
          <w:szCs w:val="18"/>
          <w:lang w:val="hu-HU" w:eastAsia="hu-HU"/>
        </w:rPr>
        <w:t xml:space="preserve">": </w:t>
      </w:r>
      <w:r w:rsidR="00A703C3" w:rsidRPr="00212F4C">
        <w:rPr>
          <w:rFonts w:ascii="Consolas" w:eastAsia="Times New Roman" w:hAnsi="Consolas" w:cs="Courier New"/>
          <w:b/>
          <w:bCs/>
          <w:color w:val="A2FCA2"/>
          <w:sz w:val="18"/>
          <w:szCs w:val="18"/>
          <w:lang w:val="hu-HU" w:eastAsia="hu-HU"/>
        </w:rPr>
        <w:t>"</w:t>
      </w:r>
      <w:r w:rsidR="00A703C3" w:rsidRPr="008F7350">
        <w:rPr>
          <w:rFonts w:ascii="Consolas" w:eastAsia="Times New Roman" w:hAnsi="Consolas" w:cs="Courier New"/>
          <w:b/>
          <w:bCs/>
          <w:color w:val="A2FCA2"/>
          <w:sz w:val="18"/>
          <w:szCs w:val="18"/>
          <w:lang w:val="hu-HU" w:eastAsia="hu-HU"/>
        </w:rPr>
        <w:t>2023-04-2</w:t>
      </w:r>
      <w:r w:rsidR="00A703C3">
        <w:rPr>
          <w:rFonts w:ascii="Consolas" w:eastAsia="Times New Roman" w:hAnsi="Consolas" w:cs="Courier New"/>
          <w:b/>
          <w:bCs/>
          <w:color w:val="A2FCA2"/>
          <w:sz w:val="18"/>
          <w:szCs w:val="18"/>
          <w:lang w:val="hu-HU" w:eastAsia="hu-HU"/>
        </w:rPr>
        <w:t>5</w:t>
      </w:r>
      <w:r w:rsidR="00A703C3" w:rsidRPr="008F7350">
        <w:rPr>
          <w:rFonts w:ascii="Consolas" w:eastAsia="Times New Roman" w:hAnsi="Consolas" w:cs="Courier New"/>
          <w:b/>
          <w:bCs/>
          <w:color w:val="A2FCA2"/>
          <w:sz w:val="18"/>
          <w:szCs w:val="18"/>
          <w:lang w:val="hu-HU" w:eastAsia="hu-HU"/>
        </w:rPr>
        <w:t>T</w:t>
      </w:r>
      <w:r w:rsidR="00A703C3">
        <w:rPr>
          <w:rFonts w:ascii="Consolas" w:eastAsia="Times New Roman" w:hAnsi="Consolas" w:cs="Courier New"/>
          <w:b/>
          <w:bCs/>
          <w:color w:val="A2FCA2"/>
          <w:sz w:val="18"/>
          <w:szCs w:val="18"/>
          <w:lang w:val="hu-HU" w:eastAsia="hu-HU"/>
        </w:rPr>
        <w:t>16</w:t>
      </w:r>
      <w:r w:rsidR="00A703C3" w:rsidRPr="008F7350">
        <w:rPr>
          <w:rFonts w:ascii="Consolas" w:eastAsia="Times New Roman" w:hAnsi="Consolas" w:cs="Courier New"/>
          <w:b/>
          <w:bCs/>
          <w:color w:val="A2FCA2"/>
          <w:sz w:val="18"/>
          <w:szCs w:val="18"/>
          <w:lang w:val="hu-HU" w:eastAsia="hu-HU"/>
        </w:rPr>
        <w:t>:</w:t>
      </w:r>
      <w:r w:rsidR="00A703C3">
        <w:rPr>
          <w:rFonts w:ascii="Consolas" w:eastAsia="Times New Roman" w:hAnsi="Consolas" w:cs="Courier New"/>
          <w:b/>
          <w:bCs/>
          <w:color w:val="A2FCA2"/>
          <w:sz w:val="18"/>
          <w:szCs w:val="18"/>
          <w:lang w:val="hu-HU" w:eastAsia="hu-HU"/>
        </w:rPr>
        <w:t>30</w:t>
      </w:r>
      <w:r w:rsidR="00A703C3" w:rsidRPr="008F7350">
        <w:rPr>
          <w:rFonts w:ascii="Consolas" w:eastAsia="Times New Roman" w:hAnsi="Consolas" w:cs="Courier New"/>
          <w:b/>
          <w:bCs/>
          <w:color w:val="A2FCA2"/>
          <w:sz w:val="18"/>
          <w:szCs w:val="18"/>
          <w:lang w:val="hu-HU" w:eastAsia="hu-HU"/>
        </w:rPr>
        <w:t>:</w:t>
      </w:r>
      <w:r w:rsidR="00A703C3">
        <w:rPr>
          <w:rFonts w:ascii="Consolas" w:eastAsia="Times New Roman" w:hAnsi="Consolas" w:cs="Courier New"/>
          <w:b/>
          <w:bCs/>
          <w:color w:val="A2FCA2"/>
          <w:sz w:val="18"/>
          <w:szCs w:val="18"/>
          <w:lang w:val="hu-HU" w:eastAsia="hu-HU"/>
        </w:rPr>
        <w:t>00</w:t>
      </w:r>
      <w:r w:rsidR="00A703C3" w:rsidRPr="008F7350">
        <w:rPr>
          <w:rFonts w:ascii="Consolas" w:eastAsia="Times New Roman" w:hAnsi="Consolas" w:cs="Courier New"/>
          <w:b/>
          <w:bCs/>
          <w:color w:val="A2FCA2"/>
          <w:sz w:val="18"/>
          <w:szCs w:val="18"/>
          <w:lang w:val="hu-HU" w:eastAsia="hu-HU"/>
        </w:rPr>
        <w:t>.</w:t>
      </w:r>
      <w:r w:rsidR="00A703C3">
        <w:rPr>
          <w:rFonts w:ascii="Consolas" w:eastAsia="Times New Roman" w:hAnsi="Consolas" w:cs="Courier New"/>
          <w:b/>
          <w:bCs/>
          <w:color w:val="A2FCA2"/>
          <w:sz w:val="18"/>
          <w:szCs w:val="18"/>
          <w:lang w:val="hu-HU" w:eastAsia="hu-HU"/>
        </w:rPr>
        <w:t>000</w:t>
      </w:r>
      <w:r w:rsidR="00A703C3" w:rsidRPr="008F7350">
        <w:rPr>
          <w:rFonts w:ascii="Consolas" w:eastAsia="Times New Roman" w:hAnsi="Consolas" w:cs="Courier New"/>
          <w:b/>
          <w:bCs/>
          <w:color w:val="A2FCA2"/>
          <w:sz w:val="18"/>
          <w:szCs w:val="18"/>
          <w:lang w:val="hu-HU" w:eastAsia="hu-HU"/>
        </w:rPr>
        <w:t>Z</w:t>
      </w:r>
      <w:r w:rsidR="00A703C3"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7789D600" w14:textId="77777777" w:rsidR="00FD4FA7"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r>
        <w:rPr>
          <w:rFonts w:ascii="Consolas" w:eastAsia="Times New Roman" w:hAnsi="Consolas" w:cs="Courier New"/>
          <w:b/>
          <w:bCs/>
          <w:color w:val="FFFFFF"/>
          <w:sz w:val="18"/>
          <w:szCs w:val="18"/>
          <w:lang w:val="hu-HU" w:eastAsia="hu-HU"/>
        </w:rPr>
        <w:t>startingTime</w:t>
      </w:r>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CC28C"/>
          <w:sz w:val="18"/>
          <w:szCs w:val="18"/>
          <w:lang w:val="hu-HU" w:eastAsia="hu-HU"/>
        </w:rPr>
        <w:t>null</w:t>
      </w:r>
      <w:r w:rsidRPr="00212F4C">
        <w:rPr>
          <w:rFonts w:ascii="Consolas" w:eastAsia="Times New Roman" w:hAnsi="Consolas" w:cs="Courier New"/>
          <w:b/>
          <w:bCs/>
          <w:color w:val="FFFFFF"/>
          <w:sz w:val="18"/>
          <w:szCs w:val="18"/>
          <w:lang w:val="hu-HU" w:eastAsia="hu-HU"/>
        </w:rPr>
        <w:t>,</w:t>
      </w:r>
    </w:p>
    <w:p w14:paraId="7DE3A7F2" w14:textId="77777777" w:rsidR="00FD4FA7"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accessCode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B35A03">
        <w:rPr>
          <w:rFonts w:ascii="Consolas" w:eastAsia="Times New Roman" w:hAnsi="Consolas" w:cs="Courier New"/>
          <w:b/>
          <w:bCs/>
          <w:color w:val="A2FCA2"/>
          <w:sz w:val="18"/>
          <w:szCs w:val="18"/>
          <w:lang w:val="hu-HU" w:eastAsia="hu-HU"/>
        </w:rPr>
        <w:t>810492116</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21AEE920" w14:textId="0CC871AF" w:rsidR="00FD4FA7"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average</w:t>
      </w:r>
      <w:r w:rsidR="00993D0D">
        <w:rPr>
          <w:rFonts w:ascii="Consolas" w:eastAsia="Times New Roman" w:hAnsi="Consolas" w:cs="Courier New"/>
          <w:b/>
          <w:bCs/>
          <w:color w:val="FFFFFF"/>
          <w:sz w:val="18"/>
          <w:szCs w:val="18"/>
          <w:lang w:val="hu-HU" w:eastAsia="hu-HU"/>
        </w:rPr>
        <w:t>Pace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6:00</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4E322DFE" w14:textId="77777777" w:rsidR="00FD4FA7"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createdAt</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16</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761B3A0B" w14:textId="1BC73B19"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FFFFFF"/>
          <w:sz w:val="18"/>
          <w:szCs w:val="18"/>
          <w:lang w:val="hu-HU" w:eastAsia="hu-HU"/>
        </w:rPr>
        <w:t>"</w:t>
      </w:r>
      <w:proofErr w:type="spellStart"/>
      <w:r>
        <w:rPr>
          <w:rFonts w:ascii="Consolas" w:eastAsia="Times New Roman" w:hAnsi="Consolas" w:cs="Courier New"/>
          <w:b/>
          <w:bCs/>
          <w:color w:val="FFFFFF"/>
          <w:sz w:val="18"/>
          <w:szCs w:val="18"/>
          <w:lang w:val="hu-HU" w:eastAsia="hu-HU"/>
        </w:rPr>
        <w:t>updatedAt</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w:t>
      </w:r>
      <w:r w:rsidRPr="008F7350">
        <w:rPr>
          <w:rFonts w:ascii="Consolas" w:eastAsia="Times New Roman" w:hAnsi="Consolas" w:cs="Courier New"/>
          <w:b/>
          <w:bCs/>
          <w:color w:val="A2FCA2"/>
          <w:sz w:val="18"/>
          <w:szCs w:val="18"/>
          <w:lang w:val="hu-HU" w:eastAsia="hu-HU"/>
        </w:rPr>
        <w:t>2023-04-2</w:t>
      </w:r>
      <w:r w:rsidR="00A703C3">
        <w:rPr>
          <w:rFonts w:ascii="Consolas" w:eastAsia="Times New Roman" w:hAnsi="Consolas" w:cs="Courier New"/>
          <w:b/>
          <w:bCs/>
          <w:color w:val="A2FCA2"/>
          <w:sz w:val="18"/>
          <w:szCs w:val="18"/>
          <w:lang w:val="hu-HU" w:eastAsia="hu-HU"/>
        </w:rPr>
        <w:t>1</w:t>
      </w:r>
      <w:r w:rsidRPr="008F7350">
        <w:rPr>
          <w:rFonts w:ascii="Consolas" w:eastAsia="Times New Roman" w:hAnsi="Consolas" w:cs="Courier New"/>
          <w:b/>
          <w:bCs/>
          <w:color w:val="A2FCA2"/>
          <w:sz w:val="18"/>
          <w:szCs w:val="18"/>
          <w:lang w:val="hu-HU" w:eastAsia="hu-HU"/>
        </w:rPr>
        <w:t>T</w:t>
      </w:r>
      <w:r>
        <w:rPr>
          <w:rFonts w:ascii="Consolas" w:eastAsia="Times New Roman" w:hAnsi="Consolas" w:cs="Courier New"/>
          <w:b/>
          <w:bCs/>
          <w:color w:val="A2FCA2"/>
          <w:sz w:val="18"/>
          <w:szCs w:val="18"/>
          <w:lang w:val="hu-HU" w:eastAsia="hu-HU"/>
        </w:rPr>
        <w:t>1</w:t>
      </w:r>
      <w:r w:rsidR="00A703C3">
        <w:rPr>
          <w:rFonts w:ascii="Consolas" w:eastAsia="Times New Roman" w:hAnsi="Consolas" w:cs="Courier New"/>
          <w:b/>
          <w:bCs/>
          <w:color w:val="A2FCA2"/>
          <w:sz w:val="18"/>
          <w:szCs w:val="18"/>
          <w:lang w:val="hu-HU" w:eastAsia="hu-HU"/>
        </w:rPr>
        <w:t>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w:t>
      </w:r>
      <w:r w:rsidRPr="008F7350">
        <w:rPr>
          <w:rFonts w:ascii="Consolas" w:eastAsia="Times New Roman" w:hAnsi="Consolas" w:cs="Courier New"/>
          <w:b/>
          <w:bCs/>
          <w:color w:val="A2FCA2"/>
          <w:sz w:val="18"/>
          <w:szCs w:val="18"/>
          <w:lang w:val="hu-HU" w:eastAsia="hu-HU"/>
        </w:rPr>
        <w:t>.</w:t>
      </w:r>
      <w:r>
        <w:rPr>
          <w:rFonts w:ascii="Consolas" w:eastAsia="Times New Roman" w:hAnsi="Consolas" w:cs="Courier New"/>
          <w:b/>
          <w:bCs/>
          <w:color w:val="A2FCA2"/>
          <w:sz w:val="18"/>
          <w:szCs w:val="18"/>
          <w:lang w:val="hu-HU" w:eastAsia="hu-HU"/>
        </w:rPr>
        <w:t>000</w:t>
      </w:r>
      <w:r w:rsidRPr="008F7350">
        <w:rPr>
          <w:rFonts w:ascii="Consolas" w:eastAsia="Times New Roman" w:hAnsi="Consolas" w:cs="Courier New"/>
          <w:b/>
          <w:bCs/>
          <w:color w:val="A2FCA2"/>
          <w:sz w:val="18"/>
          <w:szCs w:val="18"/>
          <w:lang w:val="hu-HU" w:eastAsia="hu-HU"/>
        </w:rPr>
        <w:t>Z</w:t>
      </w:r>
      <w:r w:rsidRPr="00212F4C">
        <w:rPr>
          <w:rFonts w:ascii="Consolas" w:eastAsia="Times New Roman" w:hAnsi="Consolas" w:cs="Courier New"/>
          <w:b/>
          <w:bCs/>
          <w:color w:val="A2FCA2"/>
          <w:sz w:val="18"/>
          <w:szCs w:val="18"/>
          <w:lang w:val="hu-HU" w:eastAsia="hu-HU"/>
        </w:rPr>
        <w:t>"</w:t>
      </w:r>
      <w:r w:rsidRPr="00212F4C">
        <w:rPr>
          <w:rFonts w:ascii="Consolas" w:eastAsia="Times New Roman" w:hAnsi="Consolas" w:cs="Courier New"/>
          <w:b/>
          <w:bCs/>
          <w:color w:val="FFFFFF"/>
          <w:sz w:val="18"/>
          <w:szCs w:val="18"/>
          <w:lang w:val="hu-HU" w:eastAsia="hu-HU"/>
        </w:rPr>
        <w:t>,</w:t>
      </w:r>
    </w:p>
    <w:p w14:paraId="0D8EB0DC" w14:textId="77777777" w:rsidR="00FD4FA7" w:rsidRPr="00212F4C" w:rsidRDefault="00FD4FA7" w:rsidP="00FD4FA7">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urier New" w:eastAsia="Times New Roman" w:hAnsi="Courier New" w:cs="Courier New"/>
          <w:b/>
          <w:bCs/>
          <w:color w:val="FFFFFF"/>
          <w:sz w:val="18"/>
          <w:szCs w:val="18"/>
          <w:lang w:val="hu-HU" w:eastAsia="hu-HU"/>
        </w:rPr>
      </w:pPr>
      <w:r>
        <w:rPr>
          <w:rFonts w:ascii="Courier New" w:eastAsia="Times New Roman" w:hAnsi="Courier New" w:cs="Courier New"/>
          <w:b/>
          <w:bCs/>
          <w:color w:val="FFFFFF"/>
          <w:sz w:val="18"/>
          <w:szCs w:val="18"/>
          <w:lang w:val="hu-HU" w:eastAsia="hu-HU"/>
        </w:rPr>
        <w:t>}</w:t>
      </w:r>
    </w:p>
    <w:p w14:paraId="784E8496" w14:textId="6BC9B972" w:rsidR="00790A72" w:rsidRPr="00212F4C" w:rsidRDefault="00790A72" w:rsidP="00353934">
      <w:pPr>
        <w:pStyle w:val="Listaszerbekezds"/>
        <w:numPr>
          <w:ilvl w:val="2"/>
          <w:numId w:val="12"/>
        </w:numPr>
        <w:spacing w:before="240"/>
        <w:ind w:left="2154" w:hanging="357"/>
      </w:pPr>
      <w:r w:rsidRPr="00212F4C">
        <w:rPr>
          <w:rStyle w:val="CodeChar"/>
        </w:rPr>
        <w:t>40</w:t>
      </w:r>
      <w:r>
        <w:rPr>
          <w:rStyle w:val="CodeChar"/>
        </w:rPr>
        <w:t>4</w:t>
      </w:r>
      <w:r>
        <w:t xml:space="preserve"> </w:t>
      </w:r>
      <w:r w:rsidRPr="00DE5E86">
        <w:t>Not Found</w:t>
      </w:r>
    </w:p>
    <w:p w14:paraId="26874488" w14:textId="77777777" w:rsidR="00790A72" w:rsidRPr="00DE5E86" w:rsidRDefault="00790A72"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bCs/>
          <w:color w:val="FFFFFF"/>
          <w:sz w:val="18"/>
          <w:szCs w:val="18"/>
          <w:lang w:val="hu-HU" w:eastAsia="hu-HU"/>
        </w:rPr>
        <w:t>{</w:t>
      </w:r>
    </w:p>
    <w:p w14:paraId="3B4258DD" w14:textId="008D8DAF" w:rsidR="00790A72" w:rsidRPr="00DE5E86" w:rsidRDefault="00790A72"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DE5E86">
        <w:rPr>
          <w:rFonts w:ascii="Consolas" w:eastAsia="Times New Roman" w:hAnsi="Consolas" w:cs="Courier New"/>
          <w:b/>
          <w:bCs/>
          <w:color w:val="FFFFFF"/>
          <w:sz w:val="18"/>
          <w:szCs w:val="18"/>
          <w:lang w:val="hu-HU" w:eastAsia="hu-HU"/>
        </w:rPr>
        <w:t xml:space="preserve">  "</w:t>
      </w:r>
      <w:proofErr w:type="spellStart"/>
      <w:r w:rsidR="00BF6782">
        <w:rPr>
          <w:rFonts w:ascii="Consolas" w:eastAsia="Times New Roman" w:hAnsi="Consolas" w:cs="Courier New"/>
          <w:b/>
          <w:bCs/>
          <w:color w:val="FFFFFF"/>
          <w:sz w:val="18"/>
          <w:szCs w:val="18"/>
          <w:lang w:val="hu-HU" w:eastAsia="hu-HU"/>
        </w:rPr>
        <w:t>message</w:t>
      </w:r>
      <w:proofErr w:type="spellEnd"/>
      <w:r w:rsidRPr="00DE5E86">
        <w:rPr>
          <w:rFonts w:ascii="Consolas" w:eastAsia="Times New Roman" w:hAnsi="Consolas" w:cs="Courier New"/>
          <w:b/>
          <w:bCs/>
          <w:color w:val="FFFFFF"/>
          <w:sz w:val="18"/>
          <w:szCs w:val="18"/>
          <w:lang w:val="hu-HU" w:eastAsia="hu-HU"/>
        </w:rPr>
        <w:t xml:space="preserve">": </w:t>
      </w:r>
      <w:r w:rsidRPr="00DE5E86">
        <w:rPr>
          <w:rFonts w:ascii="Consolas" w:eastAsia="Times New Roman" w:hAnsi="Consolas" w:cs="Courier New"/>
          <w:b/>
          <w:bCs/>
          <w:color w:val="A2FCA2"/>
          <w:sz w:val="18"/>
          <w:szCs w:val="18"/>
          <w:lang w:val="hu-HU" w:eastAsia="hu-HU"/>
        </w:rPr>
        <w:t xml:space="preserve">"Team </w:t>
      </w:r>
      <w:proofErr w:type="spellStart"/>
      <w:r w:rsidR="00BF6782">
        <w:rPr>
          <w:rFonts w:ascii="Consolas" w:eastAsia="Times New Roman" w:hAnsi="Consolas" w:cs="Courier New"/>
          <w:b/>
          <w:bCs/>
          <w:color w:val="A2FCA2"/>
          <w:sz w:val="18"/>
          <w:szCs w:val="18"/>
          <w:lang w:val="hu-HU" w:eastAsia="hu-HU"/>
        </w:rPr>
        <w:t>not</w:t>
      </w:r>
      <w:proofErr w:type="spellEnd"/>
      <w:r w:rsidR="00BF6782">
        <w:rPr>
          <w:rFonts w:ascii="Consolas" w:eastAsia="Times New Roman" w:hAnsi="Consolas" w:cs="Courier New"/>
          <w:b/>
          <w:bCs/>
          <w:color w:val="A2FCA2"/>
          <w:sz w:val="18"/>
          <w:szCs w:val="18"/>
          <w:lang w:val="hu-HU" w:eastAsia="hu-HU"/>
        </w:rPr>
        <w:t xml:space="preserve"> </w:t>
      </w:r>
      <w:proofErr w:type="spellStart"/>
      <w:r w:rsidR="00BF6782">
        <w:rPr>
          <w:rFonts w:ascii="Consolas" w:eastAsia="Times New Roman" w:hAnsi="Consolas" w:cs="Courier New"/>
          <w:b/>
          <w:bCs/>
          <w:color w:val="A2FCA2"/>
          <w:sz w:val="18"/>
          <w:szCs w:val="18"/>
          <w:lang w:val="hu-HU" w:eastAsia="hu-HU"/>
        </w:rPr>
        <w:t>found</w:t>
      </w:r>
      <w:proofErr w:type="spellEnd"/>
      <w:r w:rsidRPr="00DE5E86">
        <w:rPr>
          <w:rFonts w:ascii="Consolas" w:eastAsia="Times New Roman" w:hAnsi="Consolas" w:cs="Courier New"/>
          <w:b/>
          <w:bCs/>
          <w:color w:val="A2FCA2"/>
          <w:sz w:val="18"/>
          <w:szCs w:val="18"/>
          <w:lang w:val="hu-HU" w:eastAsia="hu-HU"/>
        </w:rPr>
        <w:t>"</w:t>
      </w:r>
    </w:p>
    <w:p w14:paraId="00467C8B" w14:textId="507142E0" w:rsidR="00790A72" w:rsidRPr="00DE5E86" w:rsidRDefault="00790A72" w:rsidP="00DE5E86">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Style w:val="CodeChar"/>
          <w:rFonts w:ascii="Courier New" w:eastAsia="Times New Roman" w:hAnsi="Courier New" w:cs="Courier New"/>
          <w:b/>
          <w:bCs/>
          <w:color w:val="FFFFFF"/>
          <w:sz w:val="18"/>
          <w:szCs w:val="18"/>
          <w:lang w:val="hu-HU" w:eastAsia="hu-HU"/>
        </w:rPr>
      </w:pPr>
      <w:r w:rsidRPr="00DE5E86">
        <w:rPr>
          <w:rFonts w:ascii="Courier New" w:eastAsia="Times New Roman" w:hAnsi="Courier New" w:cs="Courier New"/>
          <w:b/>
          <w:bCs/>
          <w:color w:val="FFFFFF"/>
          <w:sz w:val="18"/>
          <w:szCs w:val="18"/>
          <w:lang w:val="hu-HU" w:eastAsia="hu-HU"/>
        </w:rPr>
        <w:t>}</w:t>
      </w:r>
    </w:p>
    <w:p w14:paraId="36239AF3" w14:textId="5F5CA583" w:rsidR="00FD4FA7" w:rsidRPr="00212F4C" w:rsidRDefault="00FD4FA7" w:rsidP="00353934">
      <w:pPr>
        <w:pStyle w:val="Listaszerbekezds"/>
        <w:numPr>
          <w:ilvl w:val="2"/>
          <w:numId w:val="12"/>
        </w:numPr>
        <w:spacing w:before="240"/>
        <w:ind w:left="2154" w:hanging="357"/>
      </w:pPr>
      <w:r w:rsidRPr="00212F4C">
        <w:rPr>
          <w:rStyle w:val="CodeChar"/>
        </w:rPr>
        <w:t>401</w:t>
      </w:r>
      <w:r>
        <w:t xml:space="preserve"> </w:t>
      </w:r>
      <w:r w:rsidRPr="00DE5E86">
        <w:t>Unauthorized</w:t>
      </w:r>
    </w:p>
    <w:p w14:paraId="6E73F997" w14:textId="0B76F928" w:rsidR="00E56EB0" w:rsidRDefault="00E56EB0" w:rsidP="00353934">
      <w:pPr>
        <w:pStyle w:val="Code"/>
        <w:numPr>
          <w:ilvl w:val="0"/>
          <w:numId w:val="12"/>
        </w:numPr>
        <w:spacing w:before="360"/>
        <w:ind w:left="714" w:hanging="357"/>
      </w:pPr>
      <w:r>
        <w:rPr>
          <w:b/>
          <w:bCs/>
        </w:rPr>
        <w:t>DELETE</w:t>
      </w:r>
      <w:r>
        <w:t xml:space="preserve"> /teams/:id</w:t>
      </w:r>
    </w:p>
    <w:p w14:paraId="723B06FF" w14:textId="014AC45E" w:rsidR="00E56EB0" w:rsidRDefault="00E56EB0" w:rsidP="00E56EB0">
      <w:pPr>
        <w:ind w:left="709"/>
      </w:pPr>
      <w:r>
        <w:t>Delete a team.</w:t>
      </w:r>
    </w:p>
    <w:p w14:paraId="5D884944" w14:textId="77777777" w:rsidR="00E56EB0" w:rsidRPr="00212F4C" w:rsidRDefault="00E56EB0" w:rsidP="00353934">
      <w:pPr>
        <w:pStyle w:val="Listaszerbekezds"/>
        <w:numPr>
          <w:ilvl w:val="1"/>
          <w:numId w:val="12"/>
        </w:numPr>
        <w:rPr>
          <w:rStyle w:val="CodeChar"/>
          <w:rFonts w:asciiTheme="minorHAnsi" w:eastAsia="PMingLiU" w:hAnsiTheme="minorHAnsi"/>
          <w:lang w:val="en-GB"/>
        </w:rPr>
      </w:pPr>
      <w:r>
        <w:t xml:space="preserve">Required header:  </w:t>
      </w:r>
      <w:r w:rsidRPr="00212F4C">
        <w:rPr>
          <w:rStyle w:val="CodeChar"/>
        </w:rPr>
        <w:t>Authorization: Bearer &lt;</w:t>
      </w:r>
      <w:r>
        <w:rPr>
          <w:rStyle w:val="CodeChar"/>
        </w:rPr>
        <w:t>t</w:t>
      </w:r>
      <w:r w:rsidRPr="00212F4C">
        <w:rPr>
          <w:rStyle w:val="CodeChar"/>
        </w:rPr>
        <w:t>oken&gt;</w:t>
      </w:r>
    </w:p>
    <w:p w14:paraId="0C4AF880" w14:textId="77777777" w:rsidR="00E56EB0" w:rsidRDefault="00E56EB0" w:rsidP="00353934">
      <w:pPr>
        <w:pStyle w:val="Listaszerbekezds"/>
        <w:numPr>
          <w:ilvl w:val="1"/>
          <w:numId w:val="12"/>
        </w:numPr>
      </w:pPr>
      <w:r w:rsidRPr="00212F4C">
        <w:t>Possible responses:</w:t>
      </w:r>
    </w:p>
    <w:p w14:paraId="377B3081" w14:textId="54847C24" w:rsidR="00E56EB0" w:rsidRPr="00DE5E86" w:rsidRDefault="00E56EB0" w:rsidP="00353934">
      <w:pPr>
        <w:pStyle w:val="Listaszerbekezds"/>
        <w:numPr>
          <w:ilvl w:val="2"/>
          <w:numId w:val="12"/>
        </w:numPr>
      </w:pPr>
      <w:r w:rsidRPr="00212F4C">
        <w:rPr>
          <w:rStyle w:val="CodeChar"/>
        </w:rPr>
        <w:t>20</w:t>
      </w:r>
      <w:r w:rsidR="004D3358">
        <w:rPr>
          <w:rStyle w:val="CodeChar"/>
        </w:rPr>
        <w:t>4</w:t>
      </w:r>
      <w:r>
        <w:t xml:space="preserve"> </w:t>
      </w:r>
      <w:r w:rsidR="004D3358">
        <w:t>No Content</w:t>
      </w:r>
      <w:r w:rsidR="00E67347">
        <w:t xml:space="preserve"> (In case of successful deletion)</w:t>
      </w:r>
    </w:p>
    <w:p w14:paraId="73D3B51F" w14:textId="77777777" w:rsidR="00E56EB0" w:rsidRPr="00212F4C" w:rsidRDefault="00E56EB0" w:rsidP="00353934">
      <w:pPr>
        <w:pStyle w:val="Listaszerbekezds"/>
        <w:numPr>
          <w:ilvl w:val="2"/>
          <w:numId w:val="12"/>
        </w:numPr>
        <w:spacing w:before="240"/>
        <w:ind w:left="2154" w:hanging="357"/>
      </w:pPr>
      <w:r w:rsidRPr="00212F4C">
        <w:rPr>
          <w:rStyle w:val="CodeChar"/>
        </w:rPr>
        <w:t>40</w:t>
      </w:r>
      <w:r>
        <w:rPr>
          <w:rStyle w:val="CodeChar"/>
        </w:rPr>
        <w:t>4</w:t>
      </w:r>
      <w:r>
        <w:t xml:space="preserve"> </w:t>
      </w:r>
      <w:r w:rsidRPr="00DE5E86">
        <w:t>Not Found</w:t>
      </w:r>
    </w:p>
    <w:p w14:paraId="1BD86771" w14:textId="77777777" w:rsidR="00E56EB0" w:rsidRPr="00212F4C" w:rsidRDefault="00E56EB0" w:rsidP="00E56EB0">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w:t>
      </w:r>
    </w:p>
    <w:p w14:paraId="58051338" w14:textId="77777777" w:rsidR="00E56EB0" w:rsidRPr="00212F4C" w:rsidRDefault="00E56EB0" w:rsidP="00E56EB0">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68"/>
        <w:rPr>
          <w:rFonts w:ascii="Consolas" w:eastAsia="Times New Roman" w:hAnsi="Consolas" w:cs="Courier New"/>
          <w:b/>
          <w:bCs/>
          <w:color w:val="FFFFFF"/>
          <w:sz w:val="18"/>
          <w:szCs w:val="18"/>
          <w:lang w:val="hu-HU" w:eastAsia="hu-HU"/>
        </w:rPr>
      </w:pPr>
      <w:r w:rsidRPr="00212F4C">
        <w:rPr>
          <w:rFonts w:ascii="Consolas" w:eastAsia="Times New Roman" w:hAnsi="Consolas" w:cs="Courier New"/>
          <w:b/>
          <w:bCs/>
          <w:color w:val="FFFFFF"/>
          <w:sz w:val="18"/>
          <w:szCs w:val="18"/>
          <w:lang w:val="hu-HU" w:eastAsia="hu-HU"/>
        </w:rPr>
        <w:t xml:space="preserve">  "</w:t>
      </w:r>
      <w:proofErr w:type="spellStart"/>
      <w:r>
        <w:rPr>
          <w:rFonts w:ascii="Consolas" w:eastAsia="Times New Roman" w:hAnsi="Consolas" w:cs="Courier New"/>
          <w:b/>
          <w:bCs/>
          <w:color w:val="FFFFFF"/>
          <w:sz w:val="18"/>
          <w:szCs w:val="18"/>
          <w:lang w:val="hu-HU" w:eastAsia="hu-HU"/>
        </w:rPr>
        <w:t>message</w:t>
      </w:r>
      <w:proofErr w:type="spellEnd"/>
      <w:r w:rsidRPr="00212F4C">
        <w:rPr>
          <w:rFonts w:ascii="Consolas" w:eastAsia="Times New Roman" w:hAnsi="Consolas" w:cs="Courier New"/>
          <w:b/>
          <w:bCs/>
          <w:color w:val="FFFFFF"/>
          <w:sz w:val="18"/>
          <w:szCs w:val="18"/>
          <w:lang w:val="hu-HU" w:eastAsia="hu-HU"/>
        </w:rPr>
        <w:t xml:space="preserve">": </w:t>
      </w:r>
      <w:r w:rsidRPr="00212F4C">
        <w:rPr>
          <w:rFonts w:ascii="Consolas" w:eastAsia="Times New Roman" w:hAnsi="Consolas" w:cs="Courier New"/>
          <w:b/>
          <w:bCs/>
          <w:color w:val="A2FCA2"/>
          <w:sz w:val="18"/>
          <w:szCs w:val="18"/>
          <w:lang w:val="hu-HU" w:eastAsia="hu-HU"/>
        </w:rPr>
        <w:t xml:space="preserve">"Team </w:t>
      </w:r>
      <w:proofErr w:type="spellStart"/>
      <w:r>
        <w:rPr>
          <w:rFonts w:ascii="Consolas" w:eastAsia="Times New Roman" w:hAnsi="Consolas" w:cs="Courier New"/>
          <w:b/>
          <w:bCs/>
          <w:color w:val="A2FCA2"/>
          <w:sz w:val="18"/>
          <w:szCs w:val="18"/>
          <w:lang w:val="hu-HU" w:eastAsia="hu-HU"/>
        </w:rPr>
        <w:t>not</w:t>
      </w:r>
      <w:proofErr w:type="spellEnd"/>
      <w:r>
        <w:rPr>
          <w:rFonts w:ascii="Consolas" w:eastAsia="Times New Roman" w:hAnsi="Consolas" w:cs="Courier New"/>
          <w:b/>
          <w:bCs/>
          <w:color w:val="A2FCA2"/>
          <w:sz w:val="18"/>
          <w:szCs w:val="18"/>
          <w:lang w:val="hu-HU" w:eastAsia="hu-HU"/>
        </w:rPr>
        <w:t xml:space="preserve"> </w:t>
      </w:r>
      <w:proofErr w:type="spellStart"/>
      <w:r>
        <w:rPr>
          <w:rFonts w:ascii="Consolas" w:eastAsia="Times New Roman" w:hAnsi="Consolas" w:cs="Courier New"/>
          <w:b/>
          <w:bCs/>
          <w:color w:val="A2FCA2"/>
          <w:sz w:val="18"/>
          <w:szCs w:val="18"/>
          <w:lang w:val="hu-HU" w:eastAsia="hu-HU"/>
        </w:rPr>
        <w:t>found</w:t>
      </w:r>
      <w:proofErr w:type="spellEnd"/>
      <w:r w:rsidRPr="00212F4C">
        <w:rPr>
          <w:rFonts w:ascii="Consolas" w:eastAsia="Times New Roman" w:hAnsi="Consolas" w:cs="Courier New"/>
          <w:b/>
          <w:bCs/>
          <w:color w:val="A2FCA2"/>
          <w:sz w:val="18"/>
          <w:szCs w:val="18"/>
          <w:lang w:val="hu-HU" w:eastAsia="hu-HU"/>
        </w:rPr>
        <w:t>"</w:t>
      </w:r>
    </w:p>
    <w:p w14:paraId="55BF3BE3" w14:textId="77777777" w:rsidR="00E56EB0" w:rsidRPr="00212F4C" w:rsidRDefault="00E56EB0" w:rsidP="00E56EB0">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Style w:val="CodeChar"/>
          <w:rFonts w:ascii="Courier New" w:eastAsia="Times New Roman" w:hAnsi="Courier New" w:cs="Courier New"/>
          <w:b/>
          <w:bCs/>
          <w:color w:val="FFFFFF"/>
          <w:sz w:val="18"/>
          <w:szCs w:val="18"/>
          <w:lang w:val="hu-HU" w:eastAsia="hu-HU"/>
        </w:rPr>
      </w:pPr>
      <w:r w:rsidRPr="00212F4C">
        <w:rPr>
          <w:rFonts w:ascii="Courier New" w:eastAsia="Times New Roman" w:hAnsi="Courier New" w:cs="Courier New"/>
          <w:b/>
          <w:bCs/>
          <w:color w:val="FFFFFF"/>
          <w:sz w:val="18"/>
          <w:szCs w:val="18"/>
          <w:lang w:val="hu-HU" w:eastAsia="hu-HU"/>
        </w:rPr>
        <w:t>}</w:t>
      </w:r>
    </w:p>
    <w:p w14:paraId="3687F600" w14:textId="205E7FB1" w:rsidR="000E0A58" w:rsidRPr="005A474F" w:rsidRDefault="00E56EB0" w:rsidP="00353934">
      <w:pPr>
        <w:pStyle w:val="Listaszerbekezds"/>
        <w:numPr>
          <w:ilvl w:val="2"/>
          <w:numId w:val="12"/>
        </w:numPr>
        <w:spacing w:before="240"/>
        <w:ind w:left="2154" w:hanging="357"/>
      </w:pPr>
      <w:r w:rsidRPr="00212F4C">
        <w:rPr>
          <w:rStyle w:val="CodeChar"/>
        </w:rPr>
        <w:t>401</w:t>
      </w:r>
      <w:r>
        <w:t xml:space="preserve"> </w:t>
      </w:r>
      <w:r w:rsidRPr="00DE5E86">
        <w:t>Unauthorized</w:t>
      </w:r>
      <w:bookmarkEnd w:id="0"/>
      <w:bookmarkEnd w:id="1"/>
      <w:bookmarkEnd w:id="14"/>
      <w:bookmarkEnd w:id="15"/>
    </w:p>
    <w:sectPr w:rsidR="000E0A58" w:rsidRPr="005A474F" w:rsidSect="00D2122D">
      <w:pgSz w:w="11906" w:h="16838" w:code="9"/>
      <w:pgMar w:top="2268" w:right="1134" w:bottom="1544" w:left="1134" w:header="1134" w:footer="420"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BE5BD" w16cex:dateUtc="2023-04-20T14:24:00Z"/>
  <w16cex:commentExtensible w16cex:durableId="27EBE648" w16cex:dateUtc="2023-04-20T14:26:00Z"/>
  <w16cex:commentExtensible w16cex:durableId="27EBE742" w16cex:dateUtc="2023-04-20T14:30:00Z"/>
  <w16cex:commentExtensible w16cex:durableId="27ECD5F9" w16cex:dateUtc="2023-04-21T07: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1C32B" w14:textId="77777777" w:rsidR="00BC6E6B" w:rsidRDefault="00BC6E6B" w:rsidP="000E0A58">
      <w:r>
        <w:separator/>
      </w:r>
    </w:p>
    <w:p w14:paraId="73395509" w14:textId="77777777" w:rsidR="00BC6E6B" w:rsidRDefault="00BC6E6B" w:rsidP="000E0A58"/>
    <w:p w14:paraId="79803A52" w14:textId="77777777" w:rsidR="00BC6E6B" w:rsidRDefault="00BC6E6B" w:rsidP="000E0A58"/>
    <w:p w14:paraId="474A45F6" w14:textId="77777777" w:rsidR="00BC6E6B" w:rsidRDefault="00BC6E6B" w:rsidP="000E0A58"/>
    <w:p w14:paraId="076AD70C" w14:textId="77777777" w:rsidR="00BC6E6B" w:rsidRDefault="00BC6E6B" w:rsidP="000E0A58"/>
    <w:p w14:paraId="28C89152" w14:textId="77777777" w:rsidR="00BC6E6B" w:rsidRDefault="00BC6E6B" w:rsidP="000E0A58"/>
    <w:p w14:paraId="317BC5D7" w14:textId="77777777" w:rsidR="00BC6E6B" w:rsidRDefault="00BC6E6B" w:rsidP="000E0A58"/>
    <w:p w14:paraId="746194C8" w14:textId="77777777" w:rsidR="00BC6E6B" w:rsidRDefault="00BC6E6B" w:rsidP="000E0A58"/>
  </w:endnote>
  <w:endnote w:type="continuationSeparator" w:id="0">
    <w:p w14:paraId="2E5BF99F" w14:textId="77777777" w:rsidR="00BC6E6B" w:rsidRDefault="00BC6E6B" w:rsidP="000E0A58">
      <w:r>
        <w:continuationSeparator/>
      </w:r>
    </w:p>
    <w:p w14:paraId="198423E1" w14:textId="77777777" w:rsidR="00BC6E6B" w:rsidRDefault="00BC6E6B" w:rsidP="000E0A58"/>
    <w:p w14:paraId="7D611D6A" w14:textId="77777777" w:rsidR="00BC6E6B" w:rsidRDefault="00BC6E6B" w:rsidP="000E0A58"/>
    <w:p w14:paraId="11B271EF" w14:textId="77777777" w:rsidR="00BC6E6B" w:rsidRDefault="00BC6E6B" w:rsidP="000E0A58"/>
    <w:p w14:paraId="05C98C35" w14:textId="77777777" w:rsidR="00BC6E6B" w:rsidRDefault="00BC6E6B" w:rsidP="000E0A58"/>
    <w:p w14:paraId="20149171" w14:textId="77777777" w:rsidR="00BC6E6B" w:rsidRDefault="00BC6E6B" w:rsidP="000E0A58"/>
    <w:p w14:paraId="501C5AC4" w14:textId="77777777" w:rsidR="00BC6E6B" w:rsidRDefault="00BC6E6B" w:rsidP="000E0A58"/>
    <w:p w14:paraId="6AD2EC50" w14:textId="77777777" w:rsidR="00BC6E6B" w:rsidRDefault="00BC6E6B" w:rsidP="000E0A58"/>
  </w:endnote>
  <w:endnote w:type="continuationNotice" w:id="1">
    <w:p w14:paraId="53D83FBA" w14:textId="77777777" w:rsidR="00BC6E6B" w:rsidRDefault="00BC6E6B" w:rsidP="000E0A58"/>
    <w:p w14:paraId="2A119E22" w14:textId="77777777" w:rsidR="00BC6E6B" w:rsidRDefault="00BC6E6B" w:rsidP="000E0A58"/>
    <w:p w14:paraId="00EC56D9" w14:textId="77777777" w:rsidR="00BC6E6B" w:rsidRDefault="00BC6E6B" w:rsidP="000E0A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auto"/>
    <w:pitch w:val="default"/>
  </w:font>
  <w:font w:name="Inria Serif">
    <w:altName w:val="Calibri"/>
    <w:charset w:val="00"/>
    <w:family w:val="auto"/>
    <w:pitch w:val="default"/>
  </w:font>
  <w:font w:name="Times New Roman (Body CS)">
    <w:altName w:val="Times New Roman"/>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F54502" w:rsidRPr="00D2122D" w14:paraId="16783FB2" w14:textId="77777777" w:rsidTr="00FA0B6F">
      <w:trPr>
        <w:trHeight w:val="381"/>
      </w:trPr>
      <w:tc>
        <w:tcPr>
          <w:tcW w:w="3686" w:type="dxa"/>
          <w:tcBorders>
            <w:top w:val="single" w:sz="48" w:space="0" w:color="003B5C"/>
            <w:left w:val="nil"/>
            <w:bottom w:val="nil"/>
            <w:right w:val="nil"/>
          </w:tcBorders>
          <w:vAlign w:val="center"/>
          <w:hideMark/>
        </w:tcPr>
        <w:p w14:paraId="4E0647BD" w14:textId="42460200" w:rsidR="00F54502" w:rsidRDefault="00F54502" w:rsidP="00F54502">
          <w:pPr>
            <w:tabs>
              <w:tab w:val="center" w:pos="4513"/>
              <w:tab w:val="right" w:pos="9026"/>
            </w:tabs>
            <w:spacing w:after="0"/>
            <w:rPr>
              <w:rFonts w:ascii="Frutiger LT Com 45 Light" w:hAnsi="Frutiger LT Com 45 Light" w:hint="eastAsia"/>
              <w:sz w:val="14"/>
            </w:rPr>
          </w:pPr>
          <w:r>
            <w:rPr>
              <w:rFonts w:ascii="Frutiger LT Com 45 Light" w:hAnsi="Frutiger LT Com 45 Light"/>
              <w:sz w:val="14"/>
            </w:rPr>
            <w:t xml:space="preserve">Date: </w:t>
          </w:r>
          <w:r w:rsidR="00B9698E">
            <w:rPr>
              <w:rFonts w:ascii="Frutiger LT Com 45 Light" w:hAnsi="Frutiger LT Com 45 Light"/>
              <w:sz w:val="14"/>
            </w:rPr>
            <w:t>2</w:t>
          </w:r>
          <w:r w:rsidR="00F011BC">
            <w:rPr>
              <w:rFonts w:ascii="Frutiger LT Com 45 Light" w:hAnsi="Frutiger LT Com 45 Light"/>
              <w:sz w:val="14"/>
            </w:rPr>
            <w:t>5</w:t>
          </w:r>
          <w:r>
            <w:rPr>
              <w:rFonts w:ascii="Frutiger LT Com 45 Light" w:hAnsi="Frutiger LT Com 45 Light"/>
              <w:sz w:val="14"/>
            </w:rPr>
            <w:t>.0</w:t>
          </w:r>
          <w:r w:rsidR="00B9698E">
            <w:rPr>
              <w:rFonts w:ascii="Frutiger LT Com 45 Light" w:hAnsi="Frutiger LT Com 45 Light"/>
              <w:sz w:val="14"/>
            </w:rPr>
            <w:t>4</w:t>
          </w:r>
          <w:r w:rsidRPr="00D2122D">
            <w:rPr>
              <w:rFonts w:ascii="Frutiger LT Com 45 Light" w:hAnsi="Frutiger LT Com 45 Light"/>
              <w:sz w:val="14"/>
            </w:rPr>
            <w:t>.</w:t>
          </w:r>
          <w:r>
            <w:rPr>
              <w:rFonts w:ascii="Frutiger LT Com 45 Light" w:hAnsi="Frutiger LT Com 45 Light"/>
              <w:sz w:val="14"/>
            </w:rPr>
            <w:t>23</w:t>
          </w:r>
        </w:p>
        <w:p w14:paraId="61FAEFB4" w14:textId="2A7C49F8" w:rsidR="00F54502" w:rsidRPr="001618B5" w:rsidRDefault="00F54502" w:rsidP="00F54502">
          <w:pPr>
            <w:pStyle w:val="llb"/>
            <w:rPr>
              <w:lang w:val="en-AU"/>
            </w:rPr>
          </w:pPr>
          <w:r>
            <w:rPr>
              <w:lang w:val="en-AU"/>
            </w:rPr>
            <w:t>WS2024_HU_TP17_R</w:t>
          </w:r>
          <w:r w:rsidR="00B9698E">
            <w:rPr>
              <w:lang w:val="en-AU"/>
            </w:rPr>
            <w:t>3</w:t>
          </w:r>
          <w:r>
            <w:rPr>
              <w:lang w:val="en-AU"/>
            </w:rPr>
            <w:t>_EN</w:t>
          </w:r>
        </w:p>
      </w:tc>
      <w:tc>
        <w:tcPr>
          <w:tcW w:w="2410" w:type="dxa"/>
          <w:tcBorders>
            <w:top w:val="single" w:sz="48" w:space="0" w:color="003B5C"/>
            <w:left w:val="nil"/>
            <w:bottom w:val="nil"/>
            <w:right w:val="nil"/>
          </w:tcBorders>
          <w:vAlign w:val="center"/>
          <w:hideMark/>
        </w:tcPr>
        <w:p w14:paraId="72CAC89E" w14:textId="164903D4" w:rsidR="00F54502" w:rsidRDefault="00F54502" w:rsidP="00F54502">
          <w:pPr>
            <w:tabs>
              <w:tab w:val="center" w:pos="4513"/>
              <w:tab w:val="right" w:pos="9026"/>
            </w:tabs>
            <w:spacing w:after="0"/>
            <w:jc w:val="center"/>
            <w:rPr>
              <w:rFonts w:ascii="Frutiger LT Com 45 Light" w:hAnsi="Frutiger LT Com 45 Light" w:hint="eastAsia"/>
              <w:sz w:val="14"/>
            </w:rPr>
          </w:pPr>
          <w:r w:rsidRPr="00D2122D">
            <w:rPr>
              <w:rFonts w:ascii="Frutiger LT Com 45 Light" w:hAnsi="Frutiger LT Com 45 Light"/>
              <w:sz w:val="14"/>
            </w:rPr>
            <w:t xml:space="preserve">Version: </w:t>
          </w:r>
          <w:r>
            <w:rPr>
              <w:rFonts w:ascii="Frutiger LT Com 45 Light" w:hAnsi="Frutiger LT Com 45 Light"/>
              <w:sz w:val="14"/>
            </w:rPr>
            <w:t>1.</w:t>
          </w:r>
          <w:r w:rsidR="00FA1AB6">
            <w:rPr>
              <w:rFonts w:ascii="Frutiger LT Com 45 Light" w:hAnsi="Frutiger LT Com 45 Light"/>
              <w:sz w:val="14"/>
            </w:rPr>
            <w:t>2</w:t>
          </w:r>
          <w:r>
            <w:rPr>
              <w:rFonts w:ascii="Frutiger LT Com 45 Light" w:hAnsi="Frutiger LT Com 45 Light"/>
              <w:sz w:val="14"/>
            </w:rPr>
            <w:t xml:space="preserve">     </w:t>
          </w:r>
        </w:p>
        <w:p w14:paraId="687F5BBE" w14:textId="77777777" w:rsidR="00F54502" w:rsidRPr="00D2122D" w:rsidRDefault="00F54502" w:rsidP="00F54502">
          <w:pPr>
            <w:tabs>
              <w:tab w:val="center" w:pos="4513"/>
              <w:tab w:val="right" w:pos="9026"/>
            </w:tabs>
            <w:spacing w:after="0"/>
            <w:jc w:val="center"/>
            <w:rPr>
              <w:rFonts w:ascii="Frutiger LT Com 45 Light" w:hAnsi="Frutiger LT Com 45 Light" w:hint="eastAsia"/>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78EF7C16" w14:textId="77777777" w:rsidR="00F54502" w:rsidRPr="00D2122D" w:rsidRDefault="00F54502" w:rsidP="00F54502">
          <w:pPr>
            <w:tabs>
              <w:tab w:val="center" w:pos="4513"/>
              <w:tab w:val="right" w:pos="9026"/>
            </w:tabs>
            <w:spacing w:after="0"/>
            <w:jc w:val="right"/>
            <w:rPr>
              <w:rFonts w:ascii="Frutiger LT Com 45 Light" w:hAnsi="Frutiger LT Com 45 Light" w:hint="eastAsia"/>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D24869" w:rsidRPr="006A388C" w:rsidRDefault="00D24869" w:rsidP="000E0A5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41BB62B4" w:rsidR="00D24869" w:rsidRPr="00453B91" w:rsidRDefault="00D24869" w:rsidP="000E0A58">
    <w:pPr>
      <w:pStyle w:val="llb"/>
      <w:rPr>
        <w:lang w:val="en-AU"/>
      </w:rPr>
    </w:pPr>
    <w:r>
      <w:rPr>
        <w:lang w:val="en-AU"/>
      </w:rPr>
      <w:t>WS2024_HU_TP17_R2_EN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D6370" w14:textId="77777777" w:rsidR="00BC6E6B" w:rsidRDefault="00BC6E6B" w:rsidP="000E0A58">
      <w:r>
        <w:separator/>
      </w:r>
    </w:p>
    <w:p w14:paraId="427CA2F8" w14:textId="77777777" w:rsidR="00BC6E6B" w:rsidRDefault="00BC6E6B" w:rsidP="000E0A58"/>
    <w:p w14:paraId="4284D16B" w14:textId="77777777" w:rsidR="00BC6E6B" w:rsidRDefault="00BC6E6B" w:rsidP="000E0A58"/>
    <w:p w14:paraId="7C62E117" w14:textId="77777777" w:rsidR="00BC6E6B" w:rsidRDefault="00BC6E6B" w:rsidP="000E0A58"/>
    <w:p w14:paraId="78622CC8" w14:textId="77777777" w:rsidR="00BC6E6B" w:rsidRDefault="00BC6E6B" w:rsidP="000E0A58"/>
    <w:p w14:paraId="695CF78E" w14:textId="77777777" w:rsidR="00BC6E6B" w:rsidRDefault="00BC6E6B" w:rsidP="000E0A58"/>
  </w:footnote>
  <w:footnote w:type="continuationSeparator" w:id="0">
    <w:p w14:paraId="2EA4FD8B" w14:textId="77777777" w:rsidR="00BC6E6B" w:rsidRDefault="00BC6E6B" w:rsidP="000E0A58">
      <w:r>
        <w:continuationSeparator/>
      </w:r>
    </w:p>
    <w:p w14:paraId="0A9F9517" w14:textId="77777777" w:rsidR="00BC6E6B" w:rsidRDefault="00BC6E6B" w:rsidP="000E0A58"/>
    <w:p w14:paraId="272753CC" w14:textId="77777777" w:rsidR="00BC6E6B" w:rsidRDefault="00BC6E6B" w:rsidP="000E0A58"/>
    <w:p w14:paraId="2AC674AE" w14:textId="77777777" w:rsidR="00BC6E6B" w:rsidRDefault="00BC6E6B" w:rsidP="000E0A58"/>
    <w:p w14:paraId="1A76FA33" w14:textId="77777777" w:rsidR="00BC6E6B" w:rsidRDefault="00BC6E6B" w:rsidP="000E0A58"/>
    <w:p w14:paraId="616938D6" w14:textId="77777777" w:rsidR="00BC6E6B" w:rsidRDefault="00BC6E6B" w:rsidP="000E0A58"/>
    <w:p w14:paraId="1CB6606E" w14:textId="77777777" w:rsidR="00BC6E6B" w:rsidRDefault="00BC6E6B" w:rsidP="000E0A58"/>
    <w:p w14:paraId="1B9E2B03" w14:textId="77777777" w:rsidR="00BC6E6B" w:rsidRDefault="00BC6E6B" w:rsidP="000E0A58"/>
  </w:footnote>
  <w:footnote w:type="continuationNotice" w:id="1">
    <w:p w14:paraId="701C9393" w14:textId="77777777" w:rsidR="00BC6E6B" w:rsidRDefault="00BC6E6B" w:rsidP="000E0A58"/>
    <w:p w14:paraId="13565369" w14:textId="77777777" w:rsidR="00BC6E6B" w:rsidRDefault="00BC6E6B" w:rsidP="000E0A58"/>
    <w:p w14:paraId="71CA90EC" w14:textId="77777777" w:rsidR="00BC6E6B" w:rsidRDefault="00BC6E6B" w:rsidP="000E0A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2583344B" w:rsidR="00D24869" w:rsidRDefault="00D24869" w:rsidP="000E0A58">
    <w:pPr>
      <w:pStyle w:val="lfej"/>
    </w:pPr>
    <w:r w:rsidRPr="007866C8">
      <w:rPr>
        <w:noProof/>
      </w:rPr>
      <w:drawing>
        <wp:anchor distT="0" distB="0" distL="114300" distR="114300" simplePos="0" relativeHeight="251658240" behindDoc="1" locked="0" layoutInCell="1" allowOverlap="1" wp14:anchorId="737CDA30" wp14:editId="2071F165">
          <wp:simplePos x="0" y="0"/>
          <wp:positionH relativeFrom="page">
            <wp:posOffset>6059805</wp:posOffset>
          </wp:positionH>
          <wp:positionV relativeFrom="page">
            <wp:posOffset>720090</wp:posOffset>
          </wp:positionV>
          <wp:extent cx="784800" cy="4608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184A383" w:rsidR="00D24869" w:rsidRDefault="00660EA7" w:rsidP="000E0A58">
    <w:pPr>
      <w:pStyle w:val="lfej"/>
    </w:pPr>
    <w:r>
      <w:rPr>
        <w:noProof/>
      </w:rPr>
      <w:drawing>
        <wp:anchor distT="0" distB="0" distL="114300" distR="114300" simplePos="0" relativeHeight="251658242" behindDoc="1" locked="0" layoutInCell="1" allowOverlap="1" wp14:anchorId="731B27A1" wp14:editId="22148B5B">
          <wp:simplePos x="0" y="0"/>
          <wp:positionH relativeFrom="margin">
            <wp:posOffset>-444500</wp:posOffset>
          </wp:positionH>
          <wp:positionV relativeFrom="paragraph">
            <wp:posOffset>-504190</wp:posOffset>
          </wp:positionV>
          <wp:extent cx="7021160" cy="10275570"/>
          <wp:effectExtent l="0" t="0" r="8890" b="0"/>
          <wp:wrapNone/>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1160" cy="10275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Szmozottlist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Szmozottlista4"/>
      <w:lvlText w:val="%1."/>
      <w:lvlJc w:val="left"/>
      <w:pPr>
        <w:tabs>
          <w:tab w:val="num" w:pos="1209"/>
        </w:tabs>
        <w:ind w:left="1209" w:hanging="360"/>
      </w:pPr>
    </w:lvl>
  </w:abstractNum>
  <w:abstractNum w:abstractNumId="2" w15:restartNumberingAfterBreak="0">
    <w:nsid w:val="0BA572A7"/>
    <w:multiLevelType w:val="hybridMultilevel"/>
    <w:tmpl w:val="EE0022F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DD63A5"/>
    <w:multiLevelType w:val="hybridMultilevel"/>
    <w:tmpl w:val="15A6D9A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AFF6E9C"/>
    <w:multiLevelType w:val="multilevel"/>
    <w:tmpl w:val="A00A1864"/>
    <w:styleLink w:val="ListNumbers"/>
    <w:lvl w:ilvl="0">
      <w:start w:val="1"/>
      <w:numFmt w:val="decimal"/>
      <w:pStyle w:val="Szmozottlista"/>
      <w:lvlText w:val="%1."/>
      <w:lvlJc w:val="left"/>
      <w:pPr>
        <w:ind w:left="284" w:hanging="284"/>
      </w:pPr>
      <w:rPr>
        <w:rFonts w:hint="default"/>
      </w:rPr>
    </w:lvl>
    <w:lvl w:ilvl="1">
      <w:start w:val="1"/>
      <w:numFmt w:val="lowerLetter"/>
      <w:pStyle w:val="Szmozottlista2"/>
      <w:lvlText w:val="(%2)"/>
      <w:lvlJc w:val="left"/>
      <w:pPr>
        <w:ind w:left="568" w:hanging="284"/>
      </w:pPr>
      <w:rPr>
        <w:rFonts w:hint="default"/>
      </w:rPr>
    </w:lvl>
    <w:lvl w:ilvl="2">
      <w:start w:val="1"/>
      <w:numFmt w:val="lowerRoman"/>
      <w:pStyle w:val="Szmozottlist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 w15:restartNumberingAfterBreak="0">
    <w:nsid w:val="1FC177F1"/>
    <w:multiLevelType w:val="multilevel"/>
    <w:tmpl w:val="226014B8"/>
    <w:lvl w:ilvl="0">
      <w:start w:val="1"/>
      <w:numFmt w:val="none"/>
      <w:pStyle w:val="TJ1"/>
      <w:suff w:val="nothing"/>
      <w:lvlText w:val="%1"/>
      <w:lvlJc w:val="left"/>
      <w:pPr>
        <w:ind w:left="0" w:firstLine="0"/>
      </w:pPr>
      <w:rPr>
        <w:rFonts w:hint="default"/>
      </w:rPr>
    </w:lvl>
    <w:lvl w:ilvl="1">
      <w:start w:val="1"/>
      <w:numFmt w:val="none"/>
      <w:pStyle w:val="TJ2"/>
      <w:suff w:val="nothing"/>
      <w:lvlText w:val=""/>
      <w:lvlJc w:val="left"/>
      <w:pPr>
        <w:ind w:left="0" w:firstLine="0"/>
      </w:pPr>
      <w:rPr>
        <w:rFonts w:hint="default"/>
      </w:rPr>
    </w:lvl>
    <w:lvl w:ilvl="2">
      <w:start w:val="1"/>
      <w:numFmt w:val="none"/>
      <w:pStyle w:val="TJ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02A2610"/>
    <w:multiLevelType w:val="multilevel"/>
    <w:tmpl w:val="DD963F12"/>
    <w:styleLink w:val="ListBullets"/>
    <w:lvl w:ilvl="0">
      <w:start w:val="1"/>
      <w:numFmt w:val="bullet"/>
      <w:pStyle w:val="Felsorols"/>
      <w:lvlText w:val=""/>
      <w:lvlJc w:val="left"/>
      <w:pPr>
        <w:ind w:left="284" w:hanging="284"/>
      </w:pPr>
      <w:rPr>
        <w:rFonts w:ascii="Symbol" w:hAnsi="Symbol" w:hint="default"/>
      </w:rPr>
    </w:lvl>
    <w:lvl w:ilvl="1">
      <w:start w:val="1"/>
      <w:numFmt w:val="bullet"/>
      <w:pStyle w:val="Felsorols2"/>
      <w:lvlText w:val=""/>
      <w:lvlJc w:val="left"/>
      <w:pPr>
        <w:ind w:left="568" w:hanging="284"/>
      </w:pPr>
      <w:rPr>
        <w:rFonts w:ascii="Symbol" w:hAnsi="Symbol" w:hint="default"/>
      </w:rPr>
    </w:lvl>
    <w:lvl w:ilvl="2">
      <w:start w:val="1"/>
      <w:numFmt w:val="bullet"/>
      <w:pStyle w:val="Felsorols3"/>
      <w:lvlText w:val=""/>
      <w:lvlJc w:val="left"/>
      <w:pPr>
        <w:ind w:left="852" w:hanging="284"/>
      </w:pPr>
      <w:rPr>
        <w:rFonts w:ascii="Symbol" w:hAnsi="Symbol" w:hint="default"/>
      </w:rPr>
    </w:lvl>
    <w:lvl w:ilvl="3">
      <w:start w:val="1"/>
      <w:numFmt w:val="bullet"/>
      <w:pStyle w:val="Felsorols4"/>
      <w:lvlText w:val=""/>
      <w:lvlJc w:val="left"/>
      <w:pPr>
        <w:ind w:left="1136" w:hanging="284"/>
      </w:pPr>
      <w:rPr>
        <w:rFonts w:ascii="Symbol" w:hAnsi="Symbol" w:hint="default"/>
      </w:rPr>
    </w:lvl>
    <w:lvl w:ilvl="4">
      <w:start w:val="1"/>
      <w:numFmt w:val="bullet"/>
      <w:pStyle w:val="Felsorol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 w15:restartNumberingAfterBreak="0">
    <w:nsid w:val="204B1595"/>
    <w:multiLevelType w:val="hybridMultilevel"/>
    <w:tmpl w:val="4A70F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1AF43DC"/>
    <w:multiLevelType w:val="hybridMultilevel"/>
    <w:tmpl w:val="1B503C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80E3790"/>
    <w:multiLevelType w:val="hybridMultilevel"/>
    <w:tmpl w:val="B420DE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20D50"/>
    <w:multiLevelType w:val="hybridMultilevel"/>
    <w:tmpl w:val="F7540304"/>
    <w:lvl w:ilvl="0" w:tplc="040E0003">
      <w:start w:val="1"/>
      <w:numFmt w:val="bullet"/>
      <w:lvlText w:val="o"/>
      <w:lvlJc w:val="left"/>
      <w:pPr>
        <w:ind w:left="1440" w:hanging="360"/>
      </w:pPr>
      <w:rPr>
        <w:rFonts w:ascii="Courier New" w:hAnsi="Courier New" w:cs="Courier New"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6FDF17C2"/>
    <w:multiLevelType w:val="hybridMultilevel"/>
    <w:tmpl w:val="8A4E77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EB4763"/>
    <w:multiLevelType w:val="hybridMultilevel"/>
    <w:tmpl w:val="5B309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AEE3F94"/>
    <w:multiLevelType w:val="hybridMultilevel"/>
    <w:tmpl w:val="AB462E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12"/>
  </w:num>
  <w:num w:numId="6">
    <w:abstractNumId w:val="5"/>
  </w:num>
  <w:num w:numId="7">
    <w:abstractNumId w:val="2"/>
  </w:num>
  <w:num w:numId="8">
    <w:abstractNumId w:val="6"/>
  </w:num>
  <w:num w:numId="9">
    <w:abstractNumId w:val="7"/>
  </w:num>
  <w:num w:numId="10">
    <w:abstractNumId w:val="14"/>
  </w:num>
  <w:num w:numId="11">
    <w:abstractNumId w:val="10"/>
  </w:num>
  <w:num w:numId="12">
    <w:abstractNumId w:val="11"/>
  </w:num>
  <w:num w:numId="13">
    <w:abstractNumId w:val="9"/>
  </w:num>
  <w:num w:numId="14">
    <w:abstractNumId w:val="3"/>
  </w:num>
  <w:num w:numId="15">
    <w:abstractNumId w:val="8"/>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041F"/>
    <w:rsid w:val="0000089D"/>
    <w:rsid w:val="00000B51"/>
    <w:rsid w:val="00004078"/>
    <w:rsid w:val="00006EFF"/>
    <w:rsid w:val="000127E8"/>
    <w:rsid w:val="00014F95"/>
    <w:rsid w:val="000150CC"/>
    <w:rsid w:val="00015F06"/>
    <w:rsid w:val="00016A95"/>
    <w:rsid w:val="00017A30"/>
    <w:rsid w:val="00020215"/>
    <w:rsid w:val="0002090A"/>
    <w:rsid w:val="00021530"/>
    <w:rsid w:val="00021D5A"/>
    <w:rsid w:val="000230B4"/>
    <w:rsid w:val="00023782"/>
    <w:rsid w:val="000240B5"/>
    <w:rsid w:val="000243CC"/>
    <w:rsid w:val="000257CC"/>
    <w:rsid w:val="00025D4C"/>
    <w:rsid w:val="00030C64"/>
    <w:rsid w:val="000326E6"/>
    <w:rsid w:val="000329E1"/>
    <w:rsid w:val="0003398B"/>
    <w:rsid w:val="000346A6"/>
    <w:rsid w:val="00035114"/>
    <w:rsid w:val="00035124"/>
    <w:rsid w:val="0003526B"/>
    <w:rsid w:val="00036A02"/>
    <w:rsid w:val="00037AD0"/>
    <w:rsid w:val="000403FB"/>
    <w:rsid w:val="000405B3"/>
    <w:rsid w:val="0004085C"/>
    <w:rsid w:val="00040FC3"/>
    <w:rsid w:val="00041575"/>
    <w:rsid w:val="00044F87"/>
    <w:rsid w:val="0004742F"/>
    <w:rsid w:val="00047EA4"/>
    <w:rsid w:val="00050DCE"/>
    <w:rsid w:val="00051241"/>
    <w:rsid w:val="00052F6D"/>
    <w:rsid w:val="00054164"/>
    <w:rsid w:val="000551B3"/>
    <w:rsid w:val="0005746F"/>
    <w:rsid w:val="00057B12"/>
    <w:rsid w:val="000628F5"/>
    <w:rsid w:val="00067095"/>
    <w:rsid w:val="00070EF2"/>
    <w:rsid w:val="00071AA7"/>
    <w:rsid w:val="0007773F"/>
    <w:rsid w:val="000857E4"/>
    <w:rsid w:val="0008754E"/>
    <w:rsid w:val="000904E9"/>
    <w:rsid w:val="000914A6"/>
    <w:rsid w:val="00092567"/>
    <w:rsid w:val="00094EA9"/>
    <w:rsid w:val="000967F8"/>
    <w:rsid w:val="00096AF4"/>
    <w:rsid w:val="00097651"/>
    <w:rsid w:val="00097BF0"/>
    <w:rsid w:val="000A0CD9"/>
    <w:rsid w:val="000A0D22"/>
    <w:rsid w:val="000A1937"/>
    <w:rsid w:val="000A211A"/>
    <w:rsid w:val="000A244D"/>
    <w:rsid w:val="000A25DA"/>
    <w:rsid w:val="000A2B11"/>
    <w:rsid w:val="000A321A"/>
    <w:rsid w:val="000A4FF9"/>
    <w:rsid w:val="000A6B66"/>
    <w:rsid w:val="000A7D52"/>
    <w:rsid w:val="000A7ECE"/>
    <w:rsid w:val="000B120C"/>
    <w:rsid w:val="000B2C95"/>
    <w:rsid w:val="000B3C61"/>
    <w:rsid w:val="000B3E0B"/>
    <w:rsid w:val="000B54C8"/>
    <w:rsid w:val="000B7545"/>
    <w:rsid w:val="000B7EA7"/>
    <w:rsid w:val="000C0DFE"/>
    <w:rsid w:val="000C13A5"/>
    <w:rsid w:val="000C2C37"/>
    <w:rsid w:val="000C4FAB"/>
    <w:rsid w:val="000C54D3"/>
    <w:rsid w:val="000C6713"/>
    <w:rsid w:val="000D0C3D"/>
    <w:rsid w:val="000D28C7"/>
    <w:rsid w:val="000D2968"/>
    <w:rsid w:val="000D3612"/>
    <w:rsid w:val="000D363C"/>
    <w:rsid w:val="000D420E"/>
    <w:rsid w:val="000D4263"/>
    <w:rsid w:val="000D46CD"/>
    <w:rsid w:val="000D4A12"/>
    <w:rsid w:val="000D576D"/>
    <w:rsid w:val="000D7F45"/>
    <w:rsid w:val="000E02EC"/>
    <w:rsid w:val="000E0A58"/>
    <w:rsid w:val="000E219D"/>
    <w:rsid w:val="000E3D6C"/>
    <w:rsid w:val="000E4290"/>
    <w:rsid w:val="000E4732"/>
    <w:rsid w:val="000E6330"/>
    <w:rsid w:val="000F023D"/>
    <w:rsid w:val="000F1E58"/>
    <w:rsid w:val="000F2C9C"/>
    <w:rsid w:val="000F307B"/>
    <w:rsid w:val="000F4A5C"/>
    <w:rsid w:val="0010055A"/>
    <w:rsid w:val="00101B48"/>
    <w:rsid w:val="00102BF6"/>
    <w:rsid w:val="00102CBD"/>
    <w:rsid w:val="00103202"/>
    <w:rsid w:val="00103CD5"/>
    <w:rsid w:val="001044F6"/>
    <w:rsid w:val="00105376"/>
    <w:rsid w:val="001058DD"/>
    <w:rsid w:val="00107D39"/>
    <w:rsid w:val="001112F6"/>
    <w:rsid w:val="00111EDD"/>
    <w:rsid w:val="001149B8"/>
    <w:rsid w:val="00114DCC"/>
    <w:rsid w:val="001172EF"/>
    <w:rsid w:val="0012221F"/>
    <w:rsid w:val="00122BFE"/>
    <w:rsid w:val="00124A6D"/>
    <w:rsid w:val="00125226"/>
    <w:rsid w:val="0012553C"/>
    <w:rsid w:val="00126C5B"/>
    <w:rsid w:val="001275E2"/>
    <w:rsid w:val="00133542"/>
    <w:rsid w:val="00134547"/>
    <w:rsid w:val="001346C4"/>
    <w:rsid w:val="00135279"/>
    <w:rsid w:val="001376A5"/>
    <w:rsid w:val="001377CA"/>
    <w:rsid w:val="00137889"/>
    <w:rsid w:val="001419EA"/>
    <w:rsid w:val="00141FD8"/>
    <w:rsid w:val="00142E26"/>
    <w:rsid w:val="00143A79"/>
    <w:rsid w:val="00143D03"/>
    <w:rsid w:val="001442D6"/>
    <w:rsid w:val="00146D16"/>
    <w:rsid w:val="00146DE0"/>
    <w:rsid w:val="00150C74"/>
    <w:rsid w:val="00151F29"/>
    <w:rsid w:val="00154446"/>
    <w:rsid w:val="00156CA1"/>
    <w:rsid w:val="00157014"/>
    <w:rsid w:val="001571FB"/>
    <w:rsid w:val="001577BD"/>
    <w:rsid w:val="00157A67"/>
    <w:rsid w:val="001618B5"/>
    <w:rsid w:val="001635C1"/>
    <w:rsid w:val="0016760A"/>
    <w:rsid w:val="0017007C"/>
    <w:rsid w:val="001704E1"/>
    <w:rsid w:val="001709DD"/>
    <w:rsid w:val="00172AEB"/>
    <w:rsid w:val="00175F4D"/>
    <w:rsid w:val="00176A61"/>
    <w:rsid w:val="001777F5"/>
    <w:rsid w:val="00177FD0"/>
    <w:rsid w:val="00180809"/>
    <w:rsid w:val="00183BCA"/>
    <w:rsid w:val="0019143F"/>
    <w:rsid w:val="001928A9"/>
    <w:rsid w:val="00192D2B"/>
    <w:rsid w:val="001941B6"/>
    <w:rsid w:val="0019437C"/>
    <w:rsid w:val="0019597F"/>
    <w:rsid w:val="001A0226"/>
    <w:rsid w:val="001A07B1"/>
    <w:rsid w:val="001A498F"/>
    <w:rsid w:val="001A521D"/>
    <w:rsid w:val="001A5246"/>
    <w:rsid w:val="001A5400"/>
    <w:rsid w:val="001A545D"/>
    <w:rsid w:val="001A554B"/>
    <w:rsid w:val="001A5805"/>
    <w:rsid w:val="001A581E"/>
    <w:rsid w:val="001B01E6"/>
    <w:rsid w:val="001B1283"/>
    <w:rsid w:val="001B1BBF"/>
    <w:rsid w:val="001B5771"/>
    <w:rsid w:val="001C00DE"/>
    <w:rsid w:val="001C0EA9"/>
    <w:rsid w:val="001C4D86"/>
    <w:rsid w:val="001C5228"/>
    <w:rsid w:val="001C5F88"/>
    <w:rsid w:val="001C60E5"/>
    <w:rsid w:val="001C644B"/>
    <w:rsid w:val="001C670D"/>
    <w:rsid w:val="001C6B44"/>
    <w:rsid w:val="001C720A"/>
    <w:rsid w:val="001C7EF1"/>
    <w:rsid w:val="001D073A"/>
    <w:rsid w:val="001E0C7F"/>
    <w:rsid w:val="001E1C48"/>
    <w:rsid w:val="001E3962"/>
    <w:rsid w:val="001E3FA3"/>
    <w:rsid w:val="001E4FDC"/>
    <w:rsid w:val="001E65D1"/>
    <w:rsid w:val="001E796D"/>
    <w:rsid w:val="001F22E4"/>
    <w:rsid w:val="001F2A55"/>
    <w:rsid w:val="001F422D"/>
    <w:rsid w:val="001F49C5"/>
    <w:rsid w:val="001F6337"/>
    <w:rsid w:val="0020137B"/>
    <w:rsid w:val="002057EF"/>
    <w:rsid w:val="00206448"/>
    <w:rsid w:val="0021093F"/>
    <w:rsid w:val="0021171C"/>
    <w:rsid w:val="002121EB"/>
    <w:rsid w:val="0021268D"/>
    <w:rsid w:val="0021554B"/>
    <w:rsid w:val="002162B3"/>
    <w:rsid w:val="00222E75"/>
    <w:rsid w:val="00223391"/>
    <w:rsid w:val="002269A0"/>
    <w:rsid w:val="00231377"/>
    <w:rsid w:val="00231B68"/>
    <w:rsid w:val="002347CA"/>
    <w:rsid w:val="0023708E"/>
    <w:rsid w:val="00237502"/>
    <w:rsid w:val="00240506"/>
    <w:rsid w:val="00243199"/>
    <w:rsid w:val="0024328F"/>
    <w:rsid w:val="00243FE3"/>
    <w:rsid w:val="002509C7"/>
    <w:rsid w:val="002531A8"/>
    <w:rsid w:val="00253DF1"/>
    <w:rsid w:val="0025413E"/>
    <w:rsid w:val="00254285"/>
    <w:rsid w:val="002547E8"/>
    <w:rsid w:val="002549CA"/>
    <w:rsid w:val="0025557A"/>
    <w:rsid w:val="00261514"/>
    <w:rsid w:val="00262F31"/>
    <w:rsid w:val="00263EB0"/>
    <w:rsid w:val="00264847"/>
    <w:rsid w:val="00265B9E"/>
    <w:rsid w:val="00266792"/>
    <w:rsid w:val="00271388"/>
    <w:rsid w:val="00271D4C"/>
    <w:rsid w:val="00272948"/>
    <w:rsid w:val="00272CFB"/>
    <w:rsid w:val="002748D6"/>
    <w:rsid w:val="00274A02"/>
    <w:rsid w:val="0027520E"/>
    <w:rsid w:val="002814A1"/>
    <w:rsid w:val="00281DFE"/>
    <w:rsid w:val="00282364"/>
    <w:rsid w:val="0028287E"/>
    <w:rsid w:val="002842B1"/>
    <w:rsid w:val="00284D2C"/>
    <w:rsid w:val="0028560F"/>
    <w:rsid w:val="002858D7"/>
    <w:rsid w:val="00285ECE"/>
    <w:rsid w:val="00286922"/>
    <w:rsid w:val="00287557"/>
    <w:rsid w:val="00287FE2"/>
    <w:rsid w:val="00290D50"/>
    <w:rsid w:val="00290F73"/>
    <w:rsid w:val="00291407"/>
    <w:rsid w:val="00292BDF"/>
    <w:rsid w:val="00294DA2"/>
    <w:rsid w:val="0029520D"/>
    <w:rsid w:val="002955A5"/>
    <w:rsid w:val="002973FC"/>
    <w:rsid w:val="002A0713"/>
    <w:rsid w:val="002A14D1"/>
    <w:rsid w:val="002A15C5"/>
    <w:rsid w:val="002A36F0"/>
    <w:rsid w:val="002A38FE"/>
    <w:rsid w:val="002A4D85"/>
    <w:rsid w:val="002B1320"/>
    <w:rsid w:val="002B6730"/>
    <w:rsid w:val="002B68DA"/>
    <w:rsid w:val="002B7360"/>
    <w:rsid w:val="002B75FF"/>
    <w:rsid w:val="002B78A8"/>
    <w:rsid w:val="002C18E7"/>
    <w:rsid w:val="002C20A6"/>
    <w:rsid w:val="002C215F"/>
    <w:rsid w:val="002C39EA"/>
    <w:rsid w:val="002C5165"/>
    <w:rsid w:val="002D07E2"/>
    <w:rsid w:val="002D07F9"/>
    <w:rsid w:val="002D1276"/>
    <w:rsid w:val="002D4A7A"/>
    <w:rsid w:val="002D65E5"/>
    <w:rsid w:val="002D67CE"/>
    <w:rsid w:val="002D6D5D"/>
    <w:rsid w:val="002D762A"/>
    <w:rsid w:val="002E3172"/>
    <w:rsid w:val="002E4241"/>
    <w:rsid w:val="002E44B5"/>
    <w:rsid w:val="002E5070"/>
    <w:rsid w:val="002E5272"/>
    <w:rsid w:val="002E5FE7"/>
    <w:rsid w:val="002E6FBA"/>
    <w:rsid w:val="002E7143"/>
    <w:rsid w:val="002E7684"/>
    <w:rsid w:val="002E77DF"/>
    <w:rsid w:val="002F078A"/>
    <w:rsid w:val="002F6535"/>
    <w:rsid w:val="002F7E43"/>
    <w:rsid w:val="003019BD"/>
    <w:rsid w:val="00304474"/>
    <w:rsid w:val="00304E0B"/>
    <w:rsid w:val="003066AD"/>
    <w:rsid w:val="0030757E"/>
    <w:rsid w:val="00310983"/>
    <w:rsid w:val="00311D52"/>
    <w:rsid w:val="003133A3"/>
    <w:rsid w:val="00313492"/>
    <w:rsid w:val="00314256"/>
    <w:rsid w:val="003147E8"/>
    <w:rsid w:val="003208E2"/>
    <w:rsid w:val="0032135D"/>
    <w:rsid w:val="00321BBD"/>
    <w:rsid w:val="00321EC3"/>
    <w:rsid w:val="0032689B"/>
    <w:rsid w:val="003304C1"/>
    <w:rsid w:val="00330C7F"/>
    <w:rsid w:val="00331B21"/>
    <w:rsid w:val="00333C73"/>
    <w:rsid w:val="0033454F"/>
    <w:rsid w:val="00334DBD"/>
    <w:rsid w:val="00336539"/>
    <w:rsid w:val="003367CA"/>
    <w:rsid w:val="00340348"/>
    <w:rsid w:val="003403B3"/>
    <w:rsid w:val="00341DE8"/>
    <w:rsid w:val="00342846"/>
    <w:rsid w:val="003432B2"/>
    <w:rsid w:val="00345181"/>
    <w:rsid w:val="00347512"/>
    <w:rsid w:val="00347C35"/>
    <w:rsid w:val="00351577"/>
    <w:rsid w:val="00352632"/>
    <w:rsid w:val="00353478"/>
    <w:rsid w:val="0035387D"/>
    <w:rsid w:val="00353934"/>
    <w:rsid w:val="00354DEC"/>
    <w:rsid w:val="0035520F"/>
    <w:rsid w:val="00355244"/>
    <w:rsid w:val="00356625"/>
    <w:rsid w:val="00357CB1"/>
    <w:rsid w:val="00364A8D"/>
    <w:rsid w:val="00367490"/>
    <w:rsid w:val="00371820"/>
    <w:rsid w:val="00371A8C"/>
    <w:rsid w:val="003734BF"/>
    <w:rsid w:val="0037387E"/>
    <w:rsid w:val="0038099A"/>
    <w:rsid w:val="00383205"/>
    <w:rsid w:val="00383C8C"/>
    <w:rsid w:val="00384462"/>
    <w:rsid w:val="00384F4E"/>
    <w:rsid w:val="00385866"/>
    <w:rsid w:val="00385D0A"/>
    <w:rsid w:val="00386583"/>
    <w:rsid w:val="0038671B"/>
    <w:rsid w:val="00386A9A"/>
    <w:rsid w:val="00390696"/>
    <w:rsid w:val="00392294"/>
    <w:rsid w:val="003929C0"/>
    <w:rsid w:val="003931EB"/>
    <w:rsid w:val="0039354F"/>
    <w:rsid w:val="00393C47"/>
    <w:rsid w:val="00394985"/>
    <w:rsid w:val="0039500E"/>
    <w:rsid w:val="00395FD7"/>
    <w:rsid w:val="0039645B"/>
    <w:rsid w:val="003968FF"/>
    <w:rsid w:val="003978F4"/>
    <w:rsid w:val="003A00B1"/>
    <w:rsid w:val="003A0B41"/>
    <w:rsid w:val="003A0F08"/>
    <w:rsid w:val="003A6260"/>
    <w:rsid w:val="003A6921"/>
    <w:rsid w:val="003A7137"/>
    <w:rsid w:val="003B5BA6"/>
    <w:rsid w:val="003C0681"/>
    <w:rsid w:val="003C111E"/>
    <w:rsid w:val="003C1B17"/>
    <w:rsid w:val="003C4C3C"/>
    <w:rsid w:val="003C5E05"/>
    <w:rsid w:val="003D1E3D"/>
    <w:rsid w:val="003D28D6"/>
    <w:rsid w:val="003D563B"/>
    <w:rsid w:val="003D5787"/>
    <w:rsid w:val="003D5E09"/>
    <w:rsid w:val="003D6587"/>
    <w:rsid w:val="003E297E"/>
    <w:rsid w:val="003E30BD"/>
    <w:rsid w:val="003E5B19"/>
    <w:rsid w:val="003E6250"/>
    <w:rsid w:val="003E78D4"/>
    <w:rsid w:val="003F1A3A"/>
    <w:rsid w:val="003F36CD"/>
    <w:rsid w:val="003F4E1C"/>
    <w:rsid w:val="003F68CC"/>
    <w:rsid w:val="003F738C"/>
    <w:rsid w:val="003F7A5E"/>
    <w:rsid w:val="004003F3"/>
    <w:rsid w:val="00400738"/>
    <w:rsid w:val="0040746F"/>
    <w:rsid w:val="00407544"/>
    <w:rsid w:val="00407AF3"/>
    <w:rsid w:val="004103FD"/>
    <w:rsid w:val="00410CC8"/>
    <w:rsid w:val="00412723"/>
    <w:rsid w:val="00412DCB"/>
    <w:rsid w:val="00413188"/>
    <w:rsid w:val="004131BB"/>
    <w:rsid w:val="0041381F"/>
    <w:rsid w:val="004143B3"/>
    <w:rsid w:val="004145CD"/>
    <w:rsid w:val="0041676B"/>
    <w:rsid w:val="00416A07"/>
    <w:rsid w:val="00416EC0"/>
    <w:rsid w:val="0042159F"/>
    <w:rsid w:val="00422A26"/>
    <w:rsid w:val="00424C8F"/>
    <w:rsid w:val="00425441"/>
    <w:rsid w:val="0042587C"/>
    <w:rsid w:val="004319DD"/>
    <w:rsid w:val="00431FA3"/>
    <w:rsid w:val="00435F6A"/>
    <w:rsid w:val="00436FC9"/>
    <w:rsid w:val="0043762D"/>
    <w:rsid w:val="00437C43"/>
    <w:rsid w:val="004401C6"/>
    <w:rsid w:val="004409FB"/>
    <w:rsid w:val="00440A88"/>
    <w:rsid w:val="004420DE"/>
    <w:rsid w:val="0044422F"/>
    <w:rsid w:val="00446E6E"/>
    <w:rsid w:val="00447729"/>
    <w:rsid w:val="0045209F"/>
    <w:rsid w:val="00453B91"/>
    <w:rsid w:val="004542FC"/>
    <w:rsid w:val="004566DD"/>
    <w:rsid w:val="00457CE0"/>
    <w:rsid w:val="0046045A"/>
    <w:rsid w:val="004605D7"/>
    <w:rsid w:val="00460ECF"/>
    <w:rsid w:val="004616B3"/>
    <w:rsid w:val="00462CB3"/>
    <w:rsid w:val="00463FA8"/>
    <w:rsid w:val="00464320"/>
    <w:rsid w:val="00464E2E"/>
    <w:rsid w:val="004662CE"/>
    <w:rsid w:val="004668A0"/>
    <w:rsid w:val="00466B14"/>
    <w:rsid w:val="0047054F"/>
    <w:rsid w:val="00470D58"/>
    <w:rsid w:val="00472F2E"/>
    <w:rsid w:val="00473AE3"/>
    <w:rsid w:val="00474477"/>
    <w:rsid w:val="00474D14"/>
    <w:rsid w:val="00475AC6"/>
    <w:rsid w:val="00475B30"/>
    <w:rsid w:val="00475DE8"/>
    <w:rsid w:val="00477484"/>
    <w:rsid w:val="00482B85"/>
    <w:rsid w:val="004835F3"/>
    <w:rsid w:val="00483E2E"/>
    <w:rsid w:val="00486208"/>
    <w:rsid w:val="00486CA7"/>
    <w:rsid w:val="00487363"/>
    <w:rsid w:val="004875B7"/>
    <w:rsid w:val="004918F4"/>
    <w:rsid w:val="00491FB5"/>
    <w:rsid w:val="00493D94"/>
    <w:rsid w:val="004A0CB5"/>
    <w:rsid w:val="004A1212"/>
    <w:rsid w:val="004A2086"/>
    <w:rsid w:val="004A5545"/>
    <w:rsid w:val="004A6889"/>
    <w:rsid w:val="004A6C82"/>
    <w:rsid w:val="004A70E3"/>
    <w:rsid w:val="004B1031"/>
    <w:rsid w:val="004B306B"/>
    <w:rsid w:val="004B5F52"/>
    <w:rsid w:val="004B6102"/>
    <w:rsid w:val="004B6219"/>
    <w:rsid w:val="004B64B3"/>
    <w:rsid w:val="004B716A"/>
    <w:rsid w:val="004C1C8C"/>
    <w:rsid w:val="004C20A1"/>
    <w:rsid w:val="004C3D19"/>
    <w:rsid w:val="004C43C4"/>
    <w:rsid w:val="004C43CA"/>
    <w:rsid w:val="004C47B3"/>
    <w:rsid w:val="004C56A6"/>
    <w:rsid w:val="004C77A7"/>
    <w:rsid w:val="004C79DE"/>
    <w:rsid w:val="004D00C4"/>
    <w:rsid w:val="004D3337"/>
    <w:rsid w:val="004D3358"/>
    <w:rsid w:val="004D5412"/>
    <w:rsid w:val="004D55B2"/>
    <w:rsid w:val="004D67AB"/>
    <w:rsid w:val="004E1D30"/>
    <w:rsid w:val="004E1E9E"/>
    <w:rsid w:val="004E6DAA"/>
    <w:rsid w:val="004E6FA6"/>
    <w:rsid w:val="004F2858"/>
    <w:rsid w:val="004F3DFB"/>
    <w:rsid w:val="004F7F59"/>
    <w:rsid w:val="00500CA4"/>
    <w:rsid w:val="005024A9"/>
    <w:rsid w:val="00511B57"/>
    <w:rsid w:val="00512293"/>
    <w:rsid w:val="00512F5B"/>
    <w:rsid w:val="00513EBD"/>
    <w:rsid w:val="00515D43"/>
    <w:rsid w:val="00517470"/>
    <w:rsid w:val="0051761D"/>
    <w:rsid w:val="00517B61"/>
    <w:rsid w:val="00520DA9"/>
    <w:rsid w:val="00521142"/>
    <w:rsid w:val="005214B9"/>
    <w:rsid w:val="00521CA5"/>
    <w:rsid w:val="00522552"/>
    <w:rsid w:val="00524062"/>
    <w:rsid w:val="005242DC"/>
    <w:rsid w:val="005243DA"/>
    <w:rsid w:val="00524A91"/>
    <w:rsid w:val="00526257"/>
    <w:rsid w:val="005265D9"/>
    <w:rsid w:val="005271DF"/>
    <w:rsid w:val="00527AF2"/>
    <w:rsid w:val="005305F9"/>
    <w:rsid w:val="005323F1"/>
    <w:rsid w:val="0053241E"/>
    <w:rsid w:val="00534179"/>
    <w:rsid w:val="00534780"/>
    <w:rsid w:val="005347F4"/>
    <w:rsid w:val="00534A1B"/>
    <w:rsid w:val="005358B8"/>
    <w:rsid w:val="00536DF2"/>
    <w:rsid w:val="00537716"/>
    <w:rsid w:val="00542369"/>
    <w:rsid w:val="005448B3"/>
    <w:rsid w:val="00546E33"/>
    <w:rsid w:val="00547343"/>
    <w:rsid w:val="00552A77"/>
    <w:rsid w:val="00554819"/>
    <w:rsid w:val="00554B27"/>
    <w:rsid w:val="0055590A"/>
    <w:rsid w:val="00557F10"/>
    <w:rsid w:val="005604BA"/>
    <w:rsid w:val="00562068"/>
    <w:rsid w:val="00563860"/>
    <w:rsid w:val="0056462B"/>
    <w:rsid w:val="005674C2"/>
    <w:rsid w:val="00567BC2"/>
    <w:rsid w:val="00567BF1"/>
    <w:rsid w:val="00572108"/>
    <w:rsid w:val="0057411A"/>
    <w:rsid w:val="00575F7A"/>
    <w:rsid w:val="005827F7"/>
    <w:rsid w:val="00582B88"/>
    <w:rsid w:val="00583211"/>
    <w:rsid w:val="00583831"/>
    <w:rsid w:val="00586BE2"/>
    <w:rsid w:val="005871F0"/>
    <w:rsid w:val="00587E10"/>
    <w:rsid w:val="00590065"/>
    <w:rsid w:val="005911EC"/>
    <w:rsid w:val="00591304"/>
    <w:rsid w:val="00591316"/>
    <w:rsid w:val="00591D57"/>
    <w:rsid w:val="005944A6"/>
    <w:rsid w:val="00597358"/>
    <w:rsid w:val="0059787E"/>
    <w:rsid w:val="005A331E"/>
    <w:rsid w:val="005A474F"/>
    <w:rsid w:val="005A5441"/>
    <w:rsid w:val="005A5BC4"/>
    <w:rsid w:val="005A61C9"/>
    <w:rsid w:val="005B2C93"/>
    <w:rsid w:val="005B2DE2"/>
    <w:rsid w:val="005B339C"/>
    <w:rsid w:val="005B3409"/>
    <w:rsid w:val="005B3627"/>
    <w:rsid w:val="005B36F2"/>
    <w:rsid w:val="005B6114"/>
    <w:rsid w:val="005B6E49"/>
    <w:rsid w:val="005B7E4F"/>
    <w:rsid w:val="005C0D5F"/>
    <w:rsid w:val="005C1130"/>
    <w:rsid w:val="005C1F3D"/>
    <w:rsid w:val="005C2050"/>
    <w:rsid w:val="005C59E7"/>
    <w:rsid w:val="005C5BDF"/>
    <w:rsid w:val="005C744F"/>
    <w:rsid w:val="005C7E6F"/>
    <w:rsid w:val="005D0A83"/>
    <w:rsid w:val="005D3986"/>
    <w:rsid w:val="005D4ED9"/>
    <w:rsid w:val="005E0CB5"/>
    <w:rsid w:val="005E0CDC"/>
    <w:rsid w:val="005E2D22"/>
    <w:rsid w:val="005E45C3"/>
    <w:rsid w:val="005E55E7"/>
    <w:rsid w:val="005E6D86"/>
    <w:rsid w:val="005F01CC"/>
    <w:rsid w:val="005F0378"/>
    <w:rsid w:val="005F37AD"/>
    <w:rsid w:val="005F4850"/>
    <w:rsid w:val="005F4CBB"/>
    <w:rsid w:val="005F5CAD"/>
    <w:rsid w:val="005F5ED1"/>
    <w:rsid w:val="005F6D27"/>
    <w:rsid w:val="00602A06"/>
    <w:rsid w:val="00603F5F"/>
    <w:rsid w:val="00604E39"/>
    <w:rsid w:val="00605135"/>
    <w:rsid w:val="00607304"/>
    <w:rsid w:val="00610D35"/>
    <w:rsid w:val="00611264"/>
    <w:rsid w:val="00611E8B"/>
    <w:rsid w:val="006205B3"/>
    <w:rsid w:val="00622F48"/>
    <w:rsid w:val="0062356C"/>
    <w:rsid w:val="00623C24"/>
    <w:rsid w:val="0062412F"/>
    <w:rsid w:val="00626DE8"/>
    <w:rsid w:val="00627E3D"/>
    <w:rsid w:val="00627FDB"/>
    <w:rsid w:val="00630081"/>
    <w:rsid w:val="006317E5"/>
    <w:rsid w:val="00632BC5"/>
    <w:rsid w:val="00640050"/>
    <w:rsid w:val="0064147B"/>
    <w:rsid w:val="006415C7"/>
    <w:rsid w:val="0064324C"/>
    <w:rsid w:val="00646585"/>
    <w:rsid w:val="006477ED"/>
    <w:rsid w:val="006559DC"/>
    <w:rsid w:val="00656210"/>
    <w:rsid w:val="0065678B"/>
    <w:rsid w:val="00657565"/>
    <w:rsid w:val="00657E07"/>
    <w:rsid w:val="00660EA7"/>
    <w:rsid w:val="006654BB"/>
    <w:rsid w:val="00665948"/>
    <w:rsid w:val="00667115"/>
    <w:rsid w:val="006725D0"/>
    <w:rsid w:val="00672AEB"/>
    <w:rsid w:val="00672FCD"/>
    <w:rsid w:val="0067352E"/>
    <w:rsid w:val="00673AA4"/>
    <w:rsid w:val="00674980"/>
    <w:rsid w:val="00675578"/>
    <w:rsid w:val="00675726"/>
    <w:rsid w:val="0068048A"/>
    <w:rsid w:val="006805C1"/>
    <w:rsid w:val="00680D27"/>
    <w:rsid w:val="006810EB"/>
    <w:rsid w:val="00683F1C"/>
    <w:rsid w:val="006843A5"/>
    <w:rsid w:val="006857FE"/>
    <w:rsid w:val="00690F12"/>
    <w:rsid w:val="00691605"/>
    <w:rsid w:val="00691672"/>
    <w:rsid w:val="00691A32"/>
    <w:rsid w:val="0069291F"/>
    <w:rsid w:val="00692D20"/>
    <w:rsid w:val="00693C61"/>
    <w:rsid w:val="00694809"/>
    <w:rsid w:val="00695335"/>
    <w:rsid w:val="00695BE4"/>
    <w:rsid w:val="00697E90"/>
    <w:rsid w:val="006A0927"/>
    <w:rsid w:val="006A0B5A"/>
    <w:rsid w:val="006A0DE1"/>
    <w:rsid w:val="006A1290"/>
    <w:rsid w:val="006A19C6"/>
    <w:rsid w:val="006A33F9"/>
    <w:rsid w:val="006A388C"/>
    <w:rsid w:val="006A535B"/>
    <w:rsid w:val="006A7A66"/>
    <w:rsid w:val="006B30CB"/>
    <w:rsid w:val="006B43AA"/>
    <w:rsid w:val="006B4AAD"/>
    <w:rsid w:val="006B511F"/>
    <w:rsid w:val="006B53E6"/>
    <w:rsid w:val="006B7635"/>
    <w:rsid w:val="006C10F3"/>
    <w:rsid w:val="006C1A42"/>
    <w:rsid w:val="006C34C9"/>
    <w:rsid w:val="006C3E4D"/>
    <w:rsid w:val="006C4ADD"/>
    <w:rsid w:val="006C54A8"/>
    <w:rsid w:val="006C62D3"/>
    <w:rsid w:val="006C7EE7"/>
    <w:rsid w:val="006D068F"/>
    <w:rsid w:val="006D1E56"/>
    <w:rsid w:val="006D612F"/>
    <w:rsid w:val="006D700E"/>
    <w:rsid w:val="006D7FCE"/>
    <w:rsid w:val="006E04EF"/>
    <w:rsid w:val="006E0F2E"/>
    <w:rsid w:val="006E1EA4"/>
    <w:rsid w:val="006E23CB"/>
    <w:rsid w:val="006E26EF"/>
    <w:rsid w:val="006E36BD"/>
    <w:rsid w:val="006E6145"/>
    <w:rsid w:val="006E6194"/>
    <w:rsid w:val="006E6EF3"/>
    <w:rsid w:val="006E7035"/>
    <w:rsid w:val="006E7810"/>
    <w:rsid w:val="006F1174"/>
    <w:rsid w:val="006F11BE"/>
    <w:rsid w:val="006F1DAC"/>
    <w:rsid w:val="006F777A"/>
    <w:rsid w:val="006F790B"/>
    <w:rsid w:val="007004AE"/>
    <w:rsid w:val="00700ED2"/>
    <w:rsid w:val="007022AD"/>
    <w:rsid w:val="00703B01"/>
    <w:rsid w:val="0070626F"/>
    <w:rsid w:val="007062B2"/>
    <w:rsid w:val="00711623"/>
    <w:rsid w:val="00714289"/>
    <w:rsid w:val="00715398"/>
    <w:rsid w:val="00715DC3"/>
    <w:rsid w:val="007163EF"/>
    <w:rsid w:val="0071724F"/>
    <w:rsid w:val="00720D4C"/>
    <w:rsid w:val="00721A9C"/>
    <w:rsid w:val="00722681"/>
    <w:rsid w:val="00722851"/>
    <w:rsid w:val="00723217"/>
    <w:rsid w:val="00723A4E"/>
    <w:rsid w:val="00723D25"/>
    <w:rsid w:val="00725C7D"/>
    <w:rsid w:val="00725EB3"/>
    <w:rsid w:val="007261B7"/>
    <w:rsid w:val="007261C0"/>
    <w:rsid w:val="00726AE5"/>
    <w:rsid w:val="007276CE"/>
    <w:rsid w:val="00730735"/>
    <w:rsid w:val="00734A0E"/>
    <w:rsid w:val="00735836"/>
    <w:rsid w:val="00735DD1"/>
    <w:rsid w:val="00743B89"/>
    <w:rsid w:val="007476E3"/>
    <w:rsid w:val="00751076"/>
    <w:rsid w:val="00754C37"/>
    <w:rsid w:val="00756322"/>
    <w:rsid w:val="00756C59"/>
    <w:rsid w:val="0075741D"/>
    <w:rsid w:val="007575B9"/>
    <w:rsid w:val="007602BB"/>
    <w:rsid w:val="0076045C"/>
    <w:rsid w:val="007610FF"/>
    <w:rsid w:val="00761784"/>
    <w:rsid w:val="00762269"/>
    <w:rsid w:val="0076232A"/>
    <w:rsid w:val="0076348C"/>
    <w:rsid w:val="007647C2"/>
    <w:rsid w:val="00766731"/>
    <w:rsid w:val="0076673F"/>
    <w:rsid w:val="00766D9D"/>
    <w:rsid w:val="00767602"/>
    <w:rsid w:val="00770917"/>
    <w:rsid w:val="00770A5E"/>
    <w:rsid w:val="00770B4B"/>
    <w:rsid w:val="00771823"/>
    <w:rsid w:val="0077253B"/>
    <w:rsid w:val="0077354D"/>
    <w:rsid w:val="007740A1"/>
    <w:rsid w:val="00774D93"/>
    <w:rsid w:val="00775C91"/>
    <w:rsid w:val="007762DF"/>
    <w:rsid w:val="00776418"/>
    <w:rsid w:val="007823D9"/>
    <w:rsid w:val="00782BE1"/>
    <w:rsid w:val="00782FB5"/>
    <w:rsid w:val="00786888"/>
    <w:rsid w:val="00786D2A"/>
    <w:rsid w:val="00790A72"/>
    <w:rsid w:val="00790C87"/>
    <w:rsid w:val="00790EFE"/>
    <w:rsid w:val="00791F04"/>
    <w:rsid w:val="007931E8"/>
    <w:rsid w:val="00794884"/>
    <w:rsid w:val="007948A5"/>
    <w:rsid w:val="00795849"/>
    <w:rsid w:val="007A049D"/>
    <w:rsid w:val="007A24F3"/>
    <w:rsid w:val="007A4C1D"/>
    <w:rsid w:val="007A4FC1"/>
    <w:rsid w:val="007A7684"/>
    <w:rsid w:val="007B0481"/>
    <w:rsid w:val="007B0C50"/>
    <w:rsid w:val="007B1000"/>
    <w:rsid w:val="007B15DF"/>
    <w:rsid w:val="007B23D3"/>
    <w:rsid w:val="007B5A36"/>
    <w:rsid w:val="007B5DEF"/>
    <w:rsid w:val="007B6291"/>
    <w:rsid w:val="007B7975"/>
    <w:rsid w:val="007C2E40"/>
    <w:rsid w:val="007C31A7"/>
    <w:rsid w:val="007C4B61"/>
    <w:rsid w:val="007C4BB2"/>
    <w:rsid w:val="007C6426"/>
    <w:rsid w:val="007C706D"/>
    <w:rsid w:val="007D68ED"/>
    <w:rsid w:val="007E106F"/>
    <w:rsid w:val="007E70CF"/>
    <w:rsid w:val="007F212B"/>
    <w:rsid w:val="007F2773"/>
    <w:rsid w:val="007F6743"/>
    <w:rsid w:val="007F674D"/>
    <w:rsid w:val="007F6BCB"/>
    <w:rsid w:val="0080095D"/>
    <w:rsid w:val="00801F89"/>
    <w:rsid w:val="00802807"/>
    <w:rsid w:val="00802B27"/>
    <w:rsid w:val="00802CF5"/>
    <w:rsid w:val="008041B7"/>
    <w:rsid w:val="00806511"/>
    <w:rsid w:val="00806D5B"/>
    <w:rsid w:val="008123B7"/>
    <w:rsid w:val="00822D56"/>
    <w:rsid w:val="00825E4C"/>
    <w:rsid w:val="00830F41"/>
    <w:rsid w:val="00833607"/>
    <w:rsid w:val="00833BDB"/>
    <w:rsid w:val="0083500B"/>
    <w:rsid w:val="0083506F"/>
    <w:rsid w:val="00835E3C"/>
    <w:rsid w:val="008362E2"/>
    <w:rsid w:val="00836EAD"/>
    <w:rsid w:val="00840116"/>
    <w:rsid w:val="00840836"/>
    <w:rsid w:val="00841031"/>
    <w:rsid w:val="0084280F"/>
    <w:rsid w:val="008429C5"/>
    <w:rsid w:val="0084538F"/>
    <w:rsid w:val="008466B3"/>
    <w:rsid w:val="00850C12"/>
    <w:rsid w:val="0085393F"/>
    <w:rsid w:val="0085457C"/>
    <w:rsid w:val="008571DB"/>
    <w:rsid w:val="00860C67"/>
    <w:rsid w:val="00861273"/>
    <w:rsid w:val="0086579D"/>
    <w:rsid w:val="008704AB"/>
    <w:rsid w:val="008722EF"/>
    <w:rsid w:val="0087277C"/>
    <w:rsid w:val="008766D2"/>
    <w:rsid w:val="008773B8"/>
    <w:rsid w:val="00877F69"/>
    <w:rsid w:val="008818CC"/>
    <w:rsid w:val="008821D2"/>
    <w:rsid w:val="00885D17"/>
    <w:rsid w:val="00887C3D"/>
    <w:rsid w:val="0089071E"/>
    <w:rsid w:val="00892545"/>
    <w:rsid w:val="0089262B"/>
    <w:rsid w:val="008936A7"/>
    <w:rsid w:val="008942F6"/>
    <w:rsid w:val="008945CF"/>
    <w:rsid w:val="00894AD5"/>
    <w:rsid w:val="008950A2"/>
    <w:rsid w:val="008956D2"/>
    <w:rsid w:val="00897921"/>
    <w:rsid w:val="00897C0B"/>
    <w:rsid w:val="008A12E4"/>
    <w:rsid w:val="008A2F66"/>
    <w:rsid w:val="008A3942"/>
    <w:rsid w:val="008B0E1E"/>
    <w:rsid w:val="008B249E"/>
    <w:rsid w:val="008B3000"/>
    <w:rsid w:val="008B6EFF"/>
    <w:rsid w:val="008C18D3"/>
    <w:rsid w:val="008C1E7C"/>
    <w:rsid w:val="008C35E0"/>
    <w:rsid w:val="008C7725"/>
    <w:rsid w:val="008D0852"/>
    <w:rsid w:val="008D097B"/>
    <w:rsid w:val="008D3AED"/>
    <w:rsid w:val="008D3C75"/>
    <w:rsid w:val="008D5BCC"/>
    <w:rsid w:val="008D5FB3"/>
    <w:rsid w:val="008E043E"/>
    <w:rsid w:val="008E1CAC"/>
    <w:rsid w:val="008E26BF"/>
    <w:rsid w:val="008E378F"/>
    <w:rsid w:val="008E3800"/>
    <w:rsid w:val="008E5433"/>
    <w:rsid w:val="008E56A1"/>
    <w:rsid w:val="008F1973"/>
    <w:rsid w:val="008F28D6"/>
    <w:rsid w:val="008F2B7E"/>
    <w:rsid w:val="008F35C2"/>
    <w:rsid w:val="008F5CF8"/>
    <w:rsid w:val="008F6DFA"/>
    <w:rsid w:val="008F7350"/>
    <w:rsid w:val="00900F68"/>
    <w:rsid w:val="00902583"/>
    <w:rsid w:val="00905799"/>
    <w:rsid w:val="009058D0"/>
    <w:rsid w:val="00905CF5"/>
    <w:rsid w:val="0090607D"/>
    <w:rsid w:val="0090615F"/>
    <w:rsid w:val="009074CB"/>
    <w:rsid w:val="00907C83"/>
    <w:rsid w:val="00911D4C"/>
    <w:rsid w:val="00912857"/>
    <w:rsid w:val="009141B6"/>
    <w:rsid w:val="009148E9"/>
    <w:rsid w:val="00915134"/>
    <w:rsid w:val="00917EFE"/>
    <w:rsid w:val="009229D8"/>
    <w:rsid w:val="00925BC2"/>
    <w:rsid w:val="009260D6"/>
    <w:rsid w:val="00926C56"/>
    <w:rsid w:val="00927816"/>
    <w:rsid w:val="0093103C"/>
    <w:rsid w:val="009313F6"/>
    <w:rsid w:val="00931ED3"/>
    <w:rsid w:val="00932368"/>
    <w:rsid w:val="0093442D"/>
    <w:rsid w:val="009356C1"/>
    <w:rsid w:val="00936002"/>
    <w:rsid w:val="00940BC2"/>
    <w:rsid w:val="00941F91"/>
    <w:rsid w:val="00942962"/>
    <w:rsid w:val="00945442"/>
    <w:rsid w:val="009467A5"/>
    <w:rsid w:val="00947153"/>
    <w:rsid w:val="009472C0"/>
    <w:rsid w:val="00950951"/>
    <w:rsid w:val="00950972"/>
    <w:rsid w:val="00951E96"/>
    <w:rsid w:val="00956009"/>
    <w:rsid w:val="0095786C"/>
    <w:rsid w:val="00961F5F"/>
    <w:rsid w:val="009624AC"/>
    <w:rsid w:val="009624B9"/>
    <w:rsid w:val="00963439"/>
    <w:rsid w:val="0096362A"/>
    <w:rsid w:val="0096612B"/>
    <w:rsid w:val="00966D5E"/>
    <w:rsid w:val="009704AD"/>
    <w:rsid w:val="00972437"/>
    <w:rsid w:val="00977101"/>
    <w:rsid w:val="00977882"/>
    <w:rsid w:val="00977C65"/>
    <w:rsid w:val="00980C2E"/>
    <w:rsid w:val="0098297B"/>
    <w:rsid w:val="009833A6"/>
    <w:rsid w:val="00983400"/>
    <w:rsid w:val="009841C5"/>
    <w:rsid w:val="009863AE"/>
    <w:rsid w:val="00987A9F"/>
    <w:rsid w:val="009903FE"/>
    <w:rsid w:val="0099121C"/>
    <w:rsid w:val="009936F7"/>
    <w:rsid w:val="00993D0D"/>
    <w:rsid w:val="00997311"/>
    <w:rsid w:val="009A17AB"/>
    <w:rsid w:val="009A2A55"/>
    <w:rsid w:val="009A3122"/>
    <w:rsid w:val="009A34B0"/>
    <w:rsid w:val="009A3C90"/>
    <w:rsid w:val="009A4944"/>
    <w:rsid w:val="009A52A8"/>
    <w:rsid w:val="009A5971"/>
    <w:rsid w:val="009B246A"/>
    <w:rsid w:val="009B26E8"/>
    <w:rsid w:val="009B28EA"/>
    <w:rsid w:val="009B4EB8"/>
    <w:rsid w:val="009B62A9"/>
    <w:rsid w:val="009B656B"/>
    <w:rsid w:val="009B7830"/>
    <w:rsid w:val="009B789E"/>
    <w:rsid w:val="009C02A8"/>
    <w:rsid w:val="009C1182"/>
    <w:rsid w:val="009C17BB"/>
    <w:rsid w:val="009D2422"/>
    <w:rsid w:val="009D2C13"/>
    <w:rsid w:val="009D5737"/>
    <w:rsid w:val="009D6787"/>
    <w:rsid w:val="009D6E67"/>
    <w:rsid w:val="009E2750"/>
    <w:rsid w:val="009E372F"/>
    <w:rsid w:val="009E3E04"/>
    <w:rsid w:val="009E3F36"/>
    <w:rsid w:val="009E4385"/>
    <w:rsid w:val="009E779D"/>
    <w:rsid w:val="009F0A42"/>
    <w:rsid w:val="009F214F"/>
    <w:rsid w:val="009F2C65"/>
    <w:rsid w:val="009F2E0F"/>
    <w:rsid w:val="009F3ED1"/>
    <w:rsid w:val="009F6DA9"/>
    <w:rsid w:val="00A013CE"/>
    <w:rsid w:val="00A013F1"/>
    <w:rsid w:val="00A02443"/>
    <w:rsid w:val="00A03320"/>
    <w:rsid w:val="00A04789"/>
    <w:rsid w:val="00A05685"/>
    <w:rsid w:val="00A05AE4"/>
    <w:rsid w:val="00A06438"/>
    <w:rsid w:val="00A077CA"/>
    <w:rsid w:val="00A078A7"/>
    <w:rsid w:val="00A07901"/>
    <w:rsid w:val="00A108CA"/>
    <w:rsid w:val="00A10D2A"/>
    <w:rsid w:val="00A121CB"/>
    <w:rsid w:val="00A12424"/>
    <w:rsid w:val="00A131BD"/>
    <w:rsid w:val="00A1489E"/>
    <w:rsid w:val="00A16EBE"/>
    <w:rsid w:val="00A22C17"/>
    <w:rsid w:val="00A23214"/>
    <w:rsid w:val="00A24649"/>
    <w:rsid w:val="00A2509D"/>
    <w:rsid w:val="00A25487"/>
    <w:rsid w:val="00A26703"/>
    <w:rsid w:val="00A270BF"/>
    <w:rsid w:val="00A31656"/>
    <w:rsid w:val="00A3205D"/>
    <w:rsid w:val="00A3363B"/>
    <w:rsid w:val="00A340A3"/>
    <w:rsid w:val="00A3606E"/>
    <w:rsid w:val="00A362D1"/>
    <w:rsid w:val="00A36A38"/>
    <w:rsid w:val="00A36A40"/>
    <w:rsid w:val="00A37410"/>
    <w:rsid w:val="00A40FB5"/>
    <w:rsid w:val="00A4364E"/>
    <w:rsid w:val="00A44B05"/>
    <w:rsid w:val="00A44B36"/>
    <w:rsid w:val="00A47CF3"/>
    <w:rsid w:val="00A52FA2"/>
    <w:rsid w:val="00A537FA"/>
    <w:rsid w:val="00A6015F"/>
    <w:rsid w:val="00A61CB1"/>
    <w:rsid w:val="00A63788"/>
    <w:rsid w:val="00A64BFE"/>
    <w:rsid w:val="00A703C3"/>
    <w:rsid w:val="00A739C0"/>
    <w:rsid w:val="00A74AB3"/>
    <w:rsid w:val="00A77E62"/>
    <w:rsid w:val="00A806CF"/>
    <w:rsid w:val="00A82120"/>
    <w:rsid w:val="00A828E3"/>
    <w:rsid w:val="00A832F8"/>
    <w:rsid w:val="00A8353D"/>
    <w:rsid w:val="00A84EF5"/>
    <w:rsid w:val="00A85EA5"/>
    <w:rsid w:val="00A86D4E"/>
    <w:rsid w:val="00A87C88"/>
    <w:rsid w:val="00A9125D"/>
    <w:rsid w:val="00A95EDA"/>
    <w:rsid w:val="00A9688F"/>
    <w:rsid w:val="00A96AFC"/>
    <w:rsid w:val="00A970BF"/>
    <w:rsid w:val="00A97D19"/>
    <w:rsid w:val="00AA1F00"/>
    <w:rsid w:val="00AA1F18"/>
    <w:rsid w:val="00AA4ACC"/>
    <w:rsid w:val="00AA6F33"/>
    <w:rsid w:val="00AB0253"/>
    <w:rsid w:val="00AB2EA1"/>
    <w:rsid w:val="00AB4F32"/>
    <w:rsid w:val="00AC0674"/>
    <w:rsid w:val="00AC0A52"/>
    <w:rsid w:val="00AC1761"/>
    <w:rsid w:val="00AC3721"/>
    <w:rsid w:val="00AC6069"/>
    <w:rsid w:val="00AC60C7"/>
    <w:rsid w:val="00AC6513"/>
    <w:rsid w:val="00AC6EDD"/>
    <w:rsid w:val="00AD08DC"/>
    <w:rsid w:val="00AD0BE7"/>
    <w:rsid w:val="00AD0E03"/>
    <w:rsid w:val="00AD172D"/>
    <w:rsid w:val="00AD1A7B"/>
    <w:rsid w:val="00AD1BB1"/>
    <w:rsid w:val="00AD529C"/>
    <w:rsid w:val="00AD568C"/>
    <w:rsid w:val="00AD623D"/>
    <w:rsid w:val="00AE0502"/>
    <w:rsid w:val="00AE0D41"/>
    <w:rsid w:val="00AE25EA"/>
    <w:rsid w:val="00AE2BD1"/>
    <w:rsid w:val="00AE528B"/>
    <w:rsid w:val="00AE5303"/>
    <w:rsid w:val="00AE5E57"/>
    <w:rsid w:val="00AF2304"/>
    <w:rsid w:val="00AF3E37"/>
    <w:rsid w:val="00AF40F7"/>
    <w:rsid w:val="00AF44D0"/>
    <w:rsid w:val="00AF4DF3"/>
    <w:rsid w:val="00AF6228"/>
    <w:rsid w:val="00AF6D38"/>
    <w:rsid w:val="00AF786C"/>
    <w:rsid w:val="00B019EC"/>
    <w:rsid w:val="00B03B0B"/>
    <w:rsid w:val="00B03DBF"/>
    <w:rsid w:val="00B03E0B"/>
    <w:rsid w:val="00B06C03"/>
    <w:rsid w:val="00B07362"/>
    <w:rsid w:val="00B07681"/>
    <w:rsid w:val="00B11358"/>
    <w:rsid w:val="00B13D5C"/>
    <w:rsid w:val="00B1414B"/>
    <w:rsid w:val="00B14AE1"/>
    <w:rsid w:val="00B16B88"/>
    <w:rsid w:val="00B24E9F"/>
    <w:rsid w:val="00B25311"/>
    <w:rsid w:val="00B25497"/>
    <w:rsid w:val="00B3072E"/>
    <w:rsid w:val="00B32E7C"/>
    <w:rsid w:val="00B35A03"/>
    <w:rsid w:val="00B37FE8"/>
    <w:rsid w:val="00B40AE0"/>
    <w:rsid w:val="00B41874"/>
    <w:rsid w:val="00B4795D"/>
    <w:rsid w:val="00B50408"/>
    <w:rsid w:val="00B517EE"/>
    <w:rsid w:val="00B54F78"/>
    <w:rsid w:val="00B56544"/>
    <w:rsid w:val="00B56896"/>
    <w:rsid w:val="00B56B6B"/>
    <w:rsid w:val="00B57483"/>
    <w:rsid w:val="00B57E00"/>
    <w:rsid w:val="00B609D9"/>
    <w:rsid w:val="00B61270"/>
    <w:rsid w:val="00B622A1"/>
    <w:rsid w:val="00B62EEA"/>
    <w:rsid w:val="00B6392A"/>
    <w:rsid w:val="00B6715A"/>
    <w:rsid w:val="00B67909"/>
    <w:rsid w:val="00B715E3"/>
    <w:rsid w:val="00B72F39"/>
    <w:rsid w:val="00B86932"/>
    <w:rsid w:val="00B8717B"/>
    <w:rsid w:val="00B90D7C"/>
    <w:rsid w:val="00B92C25"/>
    <w:rsid w:val="00B92D7B"/>
    <w:rsid w:val="00B95C71"/>
    <w:rsid w:val="00B9698E"/>
    <w:rsid w:val="00BA09D9"/>
    <w:rsid w:val="00BA0BD5"/>
    <w:rsid w:val="00BA1ECF"/>
    <w:rsid w:val="00BA214A"/>
    <w:rsid w:val="00BA2365"/>
    <w:rsid w:val="00BA58C5"/>
    <w:rsid w:val="00BA6760"/>
    <w:rsid w:val="00BB08B2"/>
    <w:rsid w:val="00BB0B01"/>
    <w:rsid w:val="00BB15D4"/>
    <w:rsid w:val="00BB24D9"/>
    <w:rsid w:val="00BB322D"/>
    <w:rsid w:val="00BB3F55"/>
    <w:rsid w:val="00BB5794"/>
    <w:rsid w:val="00BB79A8"/>
    <w:rsid w:val="00BC486A"/>
    <w:rsid w:val="00BC4BCE"/>
    <w:rsid w:val="00BC510E"/>
    <w:rsid w:val="00BC5214"/>
    <w:rsid w:val="00BC5D6B"/>
    <w:rsid w:val="00BC6E6B"/>
    <w:rsid w:val="00BC7491"/>
    <w:rsid w:val="00BD357F"/>
    <w:rsid w:val="00BD3BE9"/>
    <w:rsid w:val="00BD4D9C"/>
    <w:rsid w:val="00BD57DF"/>
    <w:rsid w:val="00BD6289"/>
    <w:rsid w:val="00BE3091"/>
    <w:rsid w:val="00BE3A6F"/>
    <w:rsid w:val="00BE3BAD"/>
    <w:rsid w:val="00BF096E"/>
    <w:rsid w:val="00BF4CBC"/>
    <w:rsid w:val="00BF519A"/>
    <w:rsid w:val="00BF633F"/>
    <w:rsid w:val="00BF6782"/>
    <w:rsid w:val="00C00030"/>
    <w:rsid w:val="00C00CFE"/>
    <w:rsid w:val="00C03B4A"/>
    <w:rsid w:val="00C03D3A"/>
    <w:rsid w:val="00C03F0D"/>
    <w:rsid w:val="00C06BD7"/>
    <w:rsid w:val="00C072E8"/>
    <w:rsid w:val="00C07676"/>
    <w:rsid w:val="00C07F50"/>
    <w:rsid w:val="00C1168F"/>
    <w:rsid w:val="00C12AD2"/>
    <w:rsid w:val="00C13918"/>
    <w:rsid w:val="00C14A40"/>
    <w:rsid w:val="00C15E71"/>
    <w:rsid w:val="00C1704F"/>
    <w:rsid w:val="00C172BE"/>
    <w:rsid w:val="00C17EFA"/>
    <w:rsid w:val="00C202B8"/>
    <w:rsid w:val="00C21C7D"/>
    <w:rsid w:val="00C222A8"/>
    <w:rsid w:val="00C2451B"/>
    <w:rsid w:val="00C2497C"/>
    <w:rsid w:val="00C27240"/>
    <w:rsid w:val="00C301C2"/>
    <w:rsid w:val="00C305D0"/>
    <w:rsid w:val="00C30C36"/>
    <w:rsid w:val="00C3128A"/>
    <w:rsid w:val="00C3267E"/>
    <w:rsid w:val="00C32AEE"/>
    <w:rsid w:val="00C34B05"/>
    <w:rsid w:val="00C3526F"/>
    <w:rsid w:val="00C40B6D"/>
    <w:rsid w:val="00C42CDC"/>
    <w:rsid w:val="00C44C5C"/>
    <w:rsid w:val="00C459A4"/>
    <w:rsid w:val="00C45EDF"/>
    <w:rsid w:val="00C46183"/>
    <w:rsid w:val="00C46545"/>
    <w:rsid w:val="00C47F45"/>
    <w:rsid w:val="00C52435"/>
    <w:rsid w:val="00C52B18"/>
    <w:rsid w:val="00C52EE7"/>
    <w:rsid w:val="00C5324F"/>
    <w:rsid w:val="00C55434"/>
    <w:rsid w:val="00C56182"/>
    <w:rsid w:val="00C562F7"/>
    <w:rsid w:val="00C565B0"/>
    <w:rsid w:val="00C57560"/>
    <w:rsid w:val="00C620F5"/>
    <w:rsid w:val="00C63784"/>
    <w:rsid w:val="00C64817"/>
    <w:rsid w:val="00C650F3"/>
    <w:rsid w:val="00C7173D"/>
    <w:rsid w:val="00C71CF3"/>
    <w:rsid w:val="00C74C68"/>
    <w:rsid w:val="00C75508"/>
    <w:rsid w:val="00C75D7A"/>
    <w:rsid w:val="00C762D6"/>
    <w:rsid w:val="00C76EB0"/>
    <w:rsid w:val="00C77C25"/>
    <w:rsid w:val="00C77D08"/>
    <w:rsid w:val="00C804A5"/>
    <w:rsid w:val="00C81642"/>
    <w:rsid w:val="00C82639"/>
    <w:rsid w:val="00C82877"/>
    <w:rsid w:val="00C82CC5"/>
    <w:rsid w:val="00C8360C"/>
    <w:rsid w:val="00C87779"/>
    <w:rsid w:val="00C90C55"/>
    <w:rsid w:val="00C92758"/>
    <w:rsid w:val="00C95C49"/>
    <w:rsid w:val="00CA0094"/>
    <w:rsid w:val="00CA18F4"/>
    <w:rsid w:val="00CA5969"/>
    <w:rsid w:val="00CA62D7"/>
    <w:rsid w:val="00CA6684"/>
    <w:rsid w:val="00CA696E"/>
    <w:rsid w:val="00CA76E0"/>
    <w:rsid w:val="00CB0F7E"/>
    <w:rsid w:val="00CB1799"/>
    <w:rsid w:val="00CB3E22"/>
    <w:rsid w:val="00CB6954"/>
    <w:rsid w:val="00CC0FC7"/>
    <w:rsid w:val="00CC143D"/>
    <w:rsid w:val="00CC2860"/>
    <w:rsid w:val="00CC30B2"/>
    <w:rsid w:val="00CC4361"/>
    <w:rsid w:val="00CC4AAE"/>
    <w:rsid w:val="00CC707A"/>
    <w:rsid w:val="00CD0D6A"/>
    <w:rsid w:val="00CD3200"/>
    <w:rsid w:val="00CD3B19"/>
    <w:rsid w:val="00CD47E6"/>
    <w:rsid w:val="00CD5FBA"/>
    <w:rsid w:val="00CE0D98"/>
    <w:rsid w:val="00CE0F89"/>
    <w:rsid w:val="00CE1D90"/>
    <w:rsid w:val="00CE1E1D"/>
    <w:rsid w:val="00CE2DA2"/>
    <w:rsid w:val="00CE4FC3"/>
    <w:rsid w:val="00CE6DAF"/>
    <w:rsid w:val="00CF3846"/>
    <w:rsid w:val="00CF715E"/>
    <w:rsid w:val="00CF72CE"/>
    <w:rsid w:val="00D0273D"/>
    <w:rsid w:val="00D034C9"/>
    <w:rsid w:val="00D04318"/>
    <w:rsid w:val="00D04BE0"/>
    <w:rsid w:val="00D056FB"/>
    <w:rsid w:val="00D05E25"/>
    <w:rsid w:val="00D06436"/>
    <w:rsid w:val="00D06F93"/>
    <w:rsid w:val="00D10061"/>
    <w:rsid w:val="00D103CB"/>
    <w:rsid w:val="00D10489"/>
    <w:rsid w:val="00D125FB"/>
    <w:rsid w:val="00D12FB1"/>
    <w:rsid w:val="00D134C9"/>
    <w:rsid w:val="00D14C63"/>
    <w:rsid w:val="00D1504F"/>
    <w:rsid w:val="00D15421"/>
    <w:rsid w:val="00D1557B"/>
    <w:rsid w:val="00D17035"/>
    <w:rsid w:val="00D1785C"/>
    <w:rsid w:val="00D20C01"/>
    <w:rsid w:val="00D210C8"/>
    <w:rsid w:val="00D2122D"/>
    <w:rsid w:val="00D21907"/>
    <w:rsid w:val="00D21998"/>
    <w:rsid w:val="00D21A1D"/>
    <w:rsid w:val="00D222CE"/>
    <w:rsid w:val="00D24869"/>
    <w:rsid w:val="00D30754"/>
    <w:rsid w:val="00D31D1E"/>
    <w:rsid w:val="00D3206C"/>
    <w:rsid w:val="00D333DE"/>
    <w:rsid w:val="00D35FBF"/>
    <w:rsid w:val="00D37006"/>
    <w:rsid w:val="00D401D5"/>
    <w:rsid w:val="00D40390"/>
    <w:rsid w:val="00D41284"/>
    <w:rsid w:val="00D41F00"/>
    <w:rsid w:val="00D439EE"/>
    <w:rsid w:val="00D43E2F"/>
    <w:rsid w:val="00D469CC"/>
    <w:rsid w:val="00D519A4"/>
    <w:rsid w:val="00D53339"/>
    <w:rsid w:val="00D53612"/>
    <w:rsid w:val="00D54195"/>
    <w:rsid w:val="00D54A7F"/>
    <w:rsid w:val="00D55380"/>
    <w:rsid w:val="00D562C0"/>
    <w:rsid w:val="00D57E01"/>
    <w:rsid w:val="00D60AD4"/>
    <w:rsid w:val="00D61503"/>
    <w:rsid w:val="00D6216C"/>
    <w:rsid w:val="00D63239"/>
    <w:rsid w:val="00D63325"/>
    <w:rsid w:val="00D63C8F"/>
    <w:rsid w:val="00D64290"/>
    <w:rsid w:val="00D64BE1"/>
    <w:rsid w:val="00D67099"/>
    <w:rsid w:val="00D67B4F"/>
    <w:rsid w:val="00D71C7A"/>
    <w:rsid w:val="00D72A74"/>
    <w:rsid w:val="00D73F51"/>
    <w:rsid w:val="00D74404"/>
    <w:rsid w:val="00D768B6"/>
    <w:rsid w:val="00D76C2D"/>
    <w:rsid w:val="00D774B1"/>
    <w:rsid w:val="00D77FB6"/>
    <w:rsid w:val="00D839BF"/>
    <w:rsid w:val="00D84489"/>
    <w:rsid w:val="00D84F7F"/>
    <w:rsid w:val="00D860DD"/>
    <w:rsid w:val="00D8671B"/>
    <w:rsid w:val="00D91101"/>
    <w:rsid w:val="00D920C4"/>
    <w:rsid w:val="00D938F5"/>
    <w:rsid w:val="00D949B9"/>
    <w:rsid w:val="00D95E38"/>
    <w:rsid w:val="00D96294"/>
    <w:rsid w:val="00D977D1"/>
    <w:rsid w:val="00DA13BC"/>
    <w:rsid w:val="00DA1950"/>
    <w:rsid w:val="00DA38DB"/>
    <w:rsid w:val="00DA3F51"/>
    <w:rsid w:val="00DA468F"/>
    <w:rsid w:val="00DA56AD"/>
    <w:rsid w:val="00DA68E9"/>
    <w:rsid w:val="00DB27EF"/>
    <w:rsid w:val="00DB35C6"/>
    <w:rsid w:val="00DB49F8"/>
    <w:rsid w:val="00DB75F8"/>
    <w:rsid w:val="00DC165C"/>
    <w:rsid w:val="00DC1D2A"/>
    <w:rsid w:val="00DC40B2"/>
    <w:rsid w:val="00DC687A"/>
    <w:rsid w:val="00DC7904"/>
    <w:rsid w:val="00DD065B"/>
    <w:rsid w:val="00DD16F9"/>
    <w:rsid w:val="00DD459F"/>
    <w:rsid w:val="00DD6C98"/>
    <w:rsid w:val="00DD6CAB"/>
    <w:rsid w:val="00DE06AE"/>
    <w:rsid w:val="00DE0D08"/>
    <w:rsid w:val="00DE0D0C"/>
    <w:rsid w:val="00DE0DA2"/>
    <w:rsid w:val="00DE1B5A"/>
    <w:rsid w:val="00DE1E84"/>
    <w:rsid w:val="00DE2AD6"/>
    <w:rsid w:val="00DE3BC9"/>
    <w:rsid w:val="00DE4033"/>
    <w:rsid w:val="00DE491F"/>
    <w:rsid w:val="00DE4C05"/>
    <w:rsid w:val="00DE5E86"/>
    <w:rsid w:val="00DE7210"/>
    <w:rsid w:val="00DF1BE0"/>
    <w:rsid w:val="00DF25B9"/>
    <w:rsid w:val="00DF289A"/>
    <w:rsid w:val="00DF29C0"/>
    <w:rsid w:val="00DF3006"/>
    <w:rsid w:val="00DF3DF3"/>
    <w:rsid w:val="00DF5755"/>
    <w:rsid w:val="00DF6E89"/>
    <w:rsid w:val="00E00439"/>
    <w:rsid w:val="00E025C5"/>
    <w:rsid w:val="00E032A1"/>
    <w:rsid w:val="00E034CA"/>
    <w:rsid w:val="00E04AAB"/>
    <w:rsid w:val="00E0608A"/>
    <w:rsid w:val="00E0689F"/>
    <w:rsid w:val="00E07BFB"/>
    <w:rsid w:val="00E100F2"/>
    <w:rsid w:val="00E11500"/>
    <w:rsid w:val="00E118A1"/>
    <w:rsid w:val="00E12A99"/>
    <w:rsid w:val="00E15DE2"/>
    <w:rsid w:val="00E2037A"/>
    <w:rsid w:val="00E206D7"/>
    <w:rsid w:val="00E20D74"/>
    <w:rsid w:val="00E211CE"/>
    <w:rsid w:val="00E23F52"/>
    <w:rsid w:val="00E25CFF"/>
    <w:rsid w:val="00E26522"/>
    <w:rsid w:val="00E27416"/>
    <w:rsid w:val="00E27888"/>
    <w:rsid w:val="00E312A5"/>
    <w:rsid w:val="00E314F5"/>
    <w:rsid w:val="00E3219F"/>
    <w:rsid w:val="00E355A4"/>
    <w:rsid w:val="00E35BA8"/>
    <w:rsid w:val="00E36A84"/>
    <w:rsid w:val="00E36F74"/>
    <w:rsid w:val="00E375B8"/>
    <w:rsid w:val="00E411A7"/>
    <w:rsid w:val="00E417D9"/>
    <w:rsid w:val="00E4251A"/>
    <w:rsid w:val="00E5153C"/>
    <w:rsid w:val="00E51B86"/>
    <w:rsid w:val="00E56ABD"/>
    <w:rsid w:val="00E56EB0"/>
    <w:rsid w:val="00E61C09"/>
    <w:rsid w:val="00E62513"/>
    <w:rsid w:val="00E63A08"/>
    <w:rsid w:val="00E63BAF"/>
    <w:rsid w:val="00E63EF8"/>
    <w:rsid w:val="00E64033"/>
    <w:rsid w:val="00E65A56"/>
    <w:rsid w:val="00E66D1A"/>
    <w:rsid w:val="00E67347"/>
    <w:rsid w:val="00E73428"/>
    <w:rsid w:val="00E73D19"/>
    <w:rsid w:val="00E74183"/>
    <w:rsid w:val="00E75B0E"/>
    <w:rsid w:val="00E80923"/>
    <w:rsid w:val="00E81281"/>
    <w:rsid w:val="00E8279F"/>
    <w:rsid w:val="00E84569"/>
    <w:rsid w:val="00E853C1"/>
    <w:rsid w:val="00E85789"/>
    <w:rsid w:val="00E86711"/>
    <w:rsid w:val="00E86999"/>
    <w:rsid w:val="00E87E21"/>
    <w:rsid w:val="00E90106"/>
    <w:rsid w:val="00E9029C"/>
    <w:rsid w:val="00E90828"/>
    <w:rsid w:val="00E90BC9"/>
    <w:rsid w:val="00E90BD3"/>
    <w:rsid w:val="00E9165E"/>
    <w:rsid w:val="00E93127"/>
    <w:rsid w:val="00E9406D"/>
    <w:rsid w:val="00E949D0"/>
    <w:rsid w:val="00E9768E"/>
    <w:rsid w:val="00EA2BDA"/>
    <w:rsid w:val="00EA336C"/>
    <w:rsid w:val="00EA4882"/>
    <w:rsid w:val="00EA5544"/>
    <w:rsid w:val="00EA5ADE"/>
    <w:rsid w:val="00EB2C81"/>
    <w:rsid w:val="00EB2E4D"/>
    <w:rsid w:val="00EB3598"/>
    <w:rsid w:val="00EB3784"/>
    <w:rsid w:val="00EB544E"/>
    <w:rsid w:val="00EC0CEC"/>
    <w:rsid w:val="00EC1EA6"/>
    <w:rsid w:val="00EC60E5"/>
    <w:rsid w:val="00EC656D"/>
    <w:rsid w:val="00EC6D7C"/>
    <w:rsid w:val="00EC7A7F"/>
    <w:rsid w:val="00EC7E13"/>
    <w:rsid w:val="00ED0C8D"/>
    <w:rsid w:val="00ED1E18"/>
    <w:rsid w:val="00ED2DB1"/>
    <w:rsid w:val="00ED3B2B"/>
    <w:rsid w:val="00ED6AB4"/>
    <w:rsid w:val="00ED703F"/>
    <w:rsid w:val="00EE014E"/>
    <w:rsid w:val="00EE1D82"/>
    <w:rsid w:val="00EE2BAD"/>
    <w:rsid w:val="00EE3C72"/>
    <w:rsid w:val="00EE60F5"/>
    <w:rsid w:val="00EE6130"/>
    <w:rsid w:val="00EE79ED"/>
    <w:rsid w:val="00EF0F55"/>
    <w:rsid w:val="00EF133E"/>
    <w:rsid w:val="00EF1583"/>
    <w:rsid w:val="00EF1F84"/>
    <w:rsid w:val="00EF378B"/>
    <w:rsid w:val="00EF520A"/>
    <w:rsid w:val="00EF6E85"/>
    <w:rsid w:val="00EF7E23"/>
    <w:rsid w:val="00F0109D"/>
    <w:rsid w:val="00F011BC"/>
    <w:rsid w:val="00F0162C"/>
    <w:rsid w:val="00F01E48"/>
    <w:rsid w:val="00F02BE0"/>
    <w:rsid w:val="00F02DD5"/>
    <w:rsid w:val="00F03345"/>
    <w:rsid w:val="00F03EBA"/>
    <w:rsid w:val="00F05D85"/>
    <w:rsid w:val="00F07454"/>
    <w:rsid w:val="00F114C9"/>
    <w:rsid w:val="00F11FB1"/>
    <w:rsid w:val="00F159E9"/>
    <w:rsid w:val="00F1686D"/>
    <w:rsid w:val="00F20909"/>
    <w:rsid w:val="00F21629"/>
    <w:rsid w:val="00F22808"/>
    <w:rsid w:val="00F25B1E"/>
    <w:rsid w:val="00F26CC0"/>
    <w:rsid w:val="00F3135A"/>
    <w:rsid w:val="00F3186A"/>
    <w:rsid w:val="00F32052"/>
    <w:rsid w:val="00F32B2B"/>
    <w:rsid w:val="00F32F7A"/>
    <w:rsid w:val="00F34738"/>
    <w:rsid w:val="00F35E56"/>
    <w:rsid w:val="00F37EE5"/>
    <w:rsid w:val="00F4251E"/>
    <w:rsid w:val="00F42F25"/>
    <w:rsid w:val="00F4635E"/>
    <w:rsid w:val="00F518AE"/>
    <w:rsid w:val="00F52158"/>
    <w:rsid w:val="00F52D28"/>
    <w:rsid w:val="00F54502"/>
    <w:rsid w:val="00F60096"/>
    <w:rsid w:val="00F605C8"/>
    <w:rsid w:val="00F664DA"/>
    <w:rsid w:val="00F70023"/>
    <w:rsid w:val="00F722DB"/>
    <w:rsid w:val="00F729AF"/>
    <w:rsid w:val="00F73CF2"/>
    <w:rsid w:val="00F76B6D"/>
    <w:rsid w:val="00F774A4"/>
    <w:rsid w:val="00F8030F"/>
    <w:rsid w:val="00F80F35"/>
    <w:rsid w:val="00F84889"/>
    <w:rsid w:val="00F85FA5"/>
    <w:rsid w:val="00F87F59"/>
    <w:rsid w:val="00F90332"/>
    <w:rsid w:val="00F92BE3"/>
    <w:rsid w:val="00F933E5"/>
    <w:rsid w:val="00F96CA5"/>
    <w:rsid w:val="00FA0688"/>
    <w:rsid w:val="00FA0B6F"/>
    <w:rsid w:val="00FA1567"/>
    <w:rsid w:val="00FA1AB6"/>
    <w:rsid w:val="00FA1C25"/>
    <w:rsid w:val="00FA28EF"/>
    <w:rsid w:val="00FA32C3"/>
    <w:rsid w:val="00FA3379"/>
    <w:rsid w:val="00FA4D1C"/>
    <w:rsid w:val="00FA6541"/>
    <w:rsid w:val="00FA6A5A"/>
    <w:rsid w:val="00FB0DC0"/>
    <w:rsid w:val="00FB19AE"/>
    <w:rsid w:val="00FB1A15"/>
    <w:rsid w:val="00FB2C6F"/>
    <w:rsid w:val="00FB48C9"/>
    <w:rsid w:val="00FB5D2D"/>
    <w:rsid w:val="00FC010B"/>
    <w:rsid w:val="00FC0E2A"/>
    <w:rsid w:val="00FC275C"/>
    <w:rsid w:val="00FC55AD"/>
    <w:rsid w:val="00FC754F"/>
    <w:rsid w:val="00FC7A62"/>
    <w:rsid w:val="00FC7BFF"/>
    <w:rsid w:val="00FD0062"/>
    <w:rsid w:val="00FD1E25"/>
    <w:rsid w:val="00FD2CD1"/>
    <w:rsid w:val="00FD3732"/>
    <w:rsid w:val="00FD3B04"/>
    <w:rsid w:val="00FD4FA7"/>
    <w:rsid w:val="00FE0A0A"/>
    <w:rsid w:val="00FE1E6B"/>
    <w:rsid w:val="00FE2B20"/>
    <w:rsid w:val="00FE54CA"/>
    <w:rsid w:val="00FE58A6"/>
    <w:rsid w:val="00FE5904"/>
    <w:rsid w:val="00FE66FE"/>
    <w:rsid w:val="00FE7889"/>
    <w:rsid w:val="00FE7E25"/>
    <w:rsid w:val="00FF02D6"/>
    <w:rsid w:val="00FF0C84"/>
    <w:rsid w:val="00FF18F5"/>
    <w:rsid w:val="00FF1E2C"/>
    <w:rsid w:val="00FF3C96"/>
    <w:rsid w:val="00FF48A1"/>
    <w:rsid w:val="00FF4AFF"/>
    <w:rsid w:val="00FF72BD"/>
    <w:rsid w:val="026A7B41"/>
    <w:rsid w:val="04F03727"/>
    <w:rsid w:val="0686D782"/>
    <w:rsid w:val="06EC8E7B"/>
    <w:rsid w:val="07108A22"/>
    <w:rsid w:val="07EB24B8"/>
    <w:rsid w:val="08511B0F"/>
    <w:rsid w:val="0A1FC5DC"/>
    <w:rsid w:val="0AC5C5FC"/>
    <w:rsid w:val="0ACDB382"/>
    <w:rsid w:val="0B7D49B4"/>
    <w:rsid w:val="0BB6FA56"/>
    <w:rsid w:val="0C61965D"/>
    <w:rsid w:val="0C6983E3"/>
    <w:rsid w:val="0D555950"/>
    <w:rsid w:val="0DFD66BE"/>
    <w:rsid w:val="0EA0B680"/>
    <w:rsid w:val="0F3F1885"/>
    <w:rsid w:val="0FFC092D"/>
    <w:rsid w:val="10004E50"/>
    <w:rsid w:val="10B4FFAB"/>
    <w:rsid w:val="1158A53A"/>
    <w:rsid w:val="124201F2"/>
    <w:rsid w:val="12D8C567"/>
    <w:rsid w:val="1337EF12"/>
    <w:rsid w:val="139DF7F7"/>
    <w:rsid w:val="145E57B6"/>
    <w:rsid w:val="15D164A4"/>
    <w:rsid w:val="15E59DCD"/>
    <w:rsid w:val="16106629"/>
    <w:rsid w:val="1775228B"/>
    <w:rsid w:val="1794710B"/>
    <w:rsid w:val="17B2898D"/>
    <w:rsid w:val="196976AB"/>
    <w:rsid w:val="19CAC2F0"/>
    <w:rsid w:val="19DBB5FC"/>
    <w:rsid w:val="1AEB6A43"/>
    <w:rsid w:val="1B4F0EA0"/>
    <w:rsid w:val="1D736AA0"/>
    <w:rsid w:val="1DD6B808"/>
    <w:rsid w:val="1E1B780E"/>
    <w:rsid w:val="1EB7111F"/>
    <w:rsid w:val="1F2084FA"/>
    <w:rsid w:val="20315954"/>
    <w:rsid w:val="2052E506"/>
    <w:rsid w:val="21AA6651"/>
    <w:rsid w:val="229BEDBB"/>
    <w:rsid w:val="23FE0DD0"/>
    <w:rsid w:val="24765B35"/>
    <w:rsid w:val="257BEDEC"/>
    <w:rsid w:val="25E8DEBB"/>
    <w:rsid w:val="26911E44"/>
    <w:rsid w:val="27028767"/>
    <w:rsid w:val="287C008F"/>
    <w:rsid w:val="28B38EAE"/>
    <w:rsid w:val="29B33CAD"/>
    <w:rsid w:val="29BDA165"/>
    <w:rsid w:val="2A2466EE"/>
    <w:rsid w:val="2B1083DF"/>
    <w:rsid w:val="2C5EB778"/>
    <w:rsid w:val="2DBE54E1"/>
    <w:rsid w:val="2DBFDBEF"/>
    <w:rsid w:val="2DE4EEFA"/>
    <w:rsid w:val="2EE68365"/>
    <w:rsid w:val="300216F0"/>
    <w:rsid w:val="31111D9F"/>
    <w:rsid w:val="31AD13BB"/>
    <w:rsid w:val="321EE7C8"/>
    <w:rsid w:val="327C2BA9"/>
    <w:rsid w:val="32DACC0A"/>
    <w:rsid w:val="3384C3C6"/>
    <w:rsid w:val="349CF4D1"/>
    <w:rsid w:val="34C6959F"/>
    <w:rsid w:val="36A7554D"/>
    <w:rsid w:val="36C70BF7"/>
    <w:rsid w:val="3701BAFB"/>
    <w:rsid w:val="39C23D53"/>
    <w:rsid w:val="3BFF966E"/>
    <w:rsid w:val="3C47B8F4"/>
    <w:rsid w:val="3CEFC662"/>
    <w:rsid w:val="3E22266E"/>
    <w:rsid w:val="3F2BC513"/>
    <w:rsid w:val="3FA1BE1B"/>
    <w:rsid w:val="4061BD55"/>
    <w:rsid w:val="40926689"/>
    <w:rsid w:val="40ACEFC2"/>
    <w:rsid w:val="428828E5"/>
    <w:rsid w:val="429DD21B"/>
    <w:rsid w:val="434B1626"/>
    <w:rsid w:val="4502C5CD"/>
    <w:rsid w:val="47D0199A"/>
    <w:rsid w:val="483A668F"/>
    <w:rsid w:val="48B671F3"/>
    <w:rsid w:val="4ABAE939"/>
    <w:rsid w:val="4B4C545C"/>
    <w:rsid w:val="4B720751"/>
    <w:rsid w:val="4BE3B005"/>
    <w:rsid w:val="4D387754"/>
    <w:rsid w:val="4E774837"/>
    <w:rsid w:val="4EB8819D"/>
    <w:rsid w:val="511587C9"/>
    <w:rsid w:val="5459DDF9"/>
    <w:rsid w:val="55B97284"/>
    <w:rsid w:val="56367448"/>
    <w:rsid w:val="56E7D9CA"/>
    <w:rsid w:val="57761D0F"/>
    <w:rsid w:val="57BBFA57"/>
    <w:rsid w:val="590A145D"/>
    <w:rsid w:val="5ADC81D0"/>
    <w:rsid w:val="5BCEB234"/>
    <w:rsid w:val="5CAC3C0A"/>
    <w:rsid w:val="5DA75695"/>
    <w:rsid w:val="6018018B"/>
    <w:rsid w:val="61209B44"/>
    <w:rsid w:val="61CCFA49"/>
    <w:rsid w:val="6201C0C0"/>
    <w:rsid w:val="625E017B"/>
    <w:rsid w:val="626896E0"/>
    <w:rsid w:val="62AD1884"/>
    <w:rsid w:val="634FA24D"/>
    <w:rsid w:val="63D401FE"/>
    <w:rsid w:val="648C31F5"/>
    <w:rsid w:val="6559AD03"/>
    <w:rsid w:val="667AF5CE"/>
    <w:rsid w:val="66AE78A5"/>
    <w:rsid w:val="67D2DA9A"/>
    <w:rsid w:val="686AE39D"/>
    <w:rsid w:val="694148B9"/>
    <w:rsid w:val="699175B9"/>
    <w:rsid w:val="69DB07CF"/>
    <w:rsid w:val="69EF61DA"/>
    <w:rsid w:val="6B0A77D6"/>
    <w:rsid w:val="6B5AB432"/>
    <w:rsid w:val="6C83012E"/>
    <w:rsid w:val="6ECA10C0"/>
    <w:rsid w:val="6F4009C8"/>
    <w:rsid w:val="6F8A707F"/>
    <w:rsid w:val="70330494"/>
    <w:rsid w:val="70424877"/>
    <w:rsid w:val="707C1429"/>
    <w:rsid w:val="7126B248"/>
    <w:rsid w:val="713630E6"/>
    <w:rsid w:val="71F63F65"/>
    <w:rsid w:val="72E82AFF"/>
    <w:rsid w:val="72EC94F7"/>
    <w:rsid w:val="744060AD"/>
    <w:rsid w:val="7483FB60"/>
    <w:rsid w:val="761FCBC1"/>
    <w:rsid w:val="785CD5C9"/>
    <w:rsid w:val="7887260E"/>
    <w:rsid w:val="78A04E6B"/>
    <w:rsid w:val="79983181"/>
    <w:rsid w:val="7B04D24C"/>
    <w:rsid w:val="7B16B962"/>
    <w:rsid w:val="7B39C3FD"/>
    <w:rsid w:val="7D73BF8E"/>
    <w:rsid w:val="7FEA2A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AE9DA1AE-F9B2-4DC1-A67D-1C843C4D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776418"/>
    <w:pPr>
      <w:spacing w:after="120"/>
    </w:pPr>
    <w:rPr>
      <w:rFonts w:cstheme="minorHAnsi"/>
      <w:sz w:val="24"/>
      <w:szCs w:val="24"/>
    </w:rPr>
  </w:style>
  <w:style w:type="paragraph" w:styleId="Cmsor1">
    <w:name w:val="heading 1"/>
    <w:basedOn w:val="Norml"/>
    <w:next w:val="Norml"/>
    <w:link w:val="Cmsor1Char"/>
    <w:uiPriority w:val="9"/>
    <w:qFormat/>
    <w:rsid w:val="005A474F"/>
    <w:pPr>
      <w:keepNext/>
      <w:keepLines/>
      <w:spacing w:before="400" w:line="240" w:lineRule="auto"/>
      <w:outlineLvl w:val="0"/>
    </w:pPr>
    <w:rPr>
      <w:rFonts w:eastAsiaTheme="majorEastAsia"/>
      <w:b/>
      <w:color w:val="003764"/>
      <w:sz w:val="40"/>
      <w:szCs w:val="40"/>
    </w:rPr>
  </w:style>
  <w:style w:type="paragraph" w:styleId="Cmsor2">
    <w:name w:val="heading 2"/>
    <w:basedOn w:val="Norml"/>
    <w:next w:val="Norml"/>
    <w:link w:val="Cmsor2Char"/>
    <w:uiPriority w:val="9"/>
    <w:unhideWhenUsed/>
    <w:qFormat/>
    <w:rsid w:val="001112F6"/>
    <w:pPr>
      <w:keepNext/>
      <w:keepLines/>
      <w:shd w:val="clear" w:color="auto" w:fill="FFFFFF"/>
      <w:spacing w:before="360" w:after="240" w:line="240" w:lineRule="auto"/>
      <w:outlineLvl w:val="1"/>
    </w:pPr>
    <w:rPr>
      <w:rFonts w:eastAsiaTheme="majorEastAsia"/>
      <w:b/>
      <w:color w:val="003764"/>
      <w:sz w:val="36"/>
      <w:szCs w:val="36"/>
    </w:rPr>
  </w:style>
  <w:style w:type="paragraph" w:styleId="Cmsor3">
    <w:name w:val="heading 3"/>
    <w:basedOn w:val="Norml"/>
    <w:next w:val="Norml"/>
    <w:link w:val="Cmsor3Char"/>
    <w:uiPriority w:val="9"/>
    <w:unhideWhenUsed/>
    <w:qFormat/>
    <w:rsid w:val="00611264"/>
    <w:pPr>
      <w:keepNext/>
      <w:keepLines/>
      <w:shd w:val="clear" w:color="auto" w:fill="FFFFFF"/>
      <w:spacing w:before="360" w:after="240" w:line="240" w:lineRule="auto"/>
      <w:outlineLvl w:val="2"/>
    </w:pPr>
    <w:rPr>
      <w:rFonts w:ascii="Segoe UI" w:eastAsiaTheme="majorEastAsia" w:hAnsi="Segoe UI" w:cs="Segoe UI"/>
      <w:b/>
      <w:color w:val="003764"/>
      <w:sz w:val="28"/>
      <w:szCs w:val="28"/>
    </w:rPr>
  </w:style>
  <w:style w:type="paragraph" w:styleId="Cmsor4">
    <w:name w:val="heading 4"/>
    <w:basedOn w:val="Cmsor3"/>
    <w:next w:val="Norml"/>
    <w:link w:val="Cmsor4Char"/>
    <w:uiPriority w:val="9"/>
    <w:unhideWhenUsed/>
    <w:rsid w:val="001112F6"/>
    <w:pPr>
      <w:outlineLvl w:val="3"/>
    </w:pPr>
    <w:rPr>
      <w:rFonts w:asciiTheme="minorHAnsi" w:hAnsiTheme="minorHAnsi" w:cstheme="minorHAnsi"/>
      <w:sz w:val="26"/>
      <w:szCs w:val="26"/>
    </w:rPr>
  </w:style>
  <w:style w:type="paragraph" w:styleId="Cmsor5">
    <w:name w:val="heading 5"/>
    <w:basedOn w:val="Cmsor4"/>
    <w:next w:val="Norml"/>
    <w:link w:val="Cmsor5Char"/>
    <w:uiPriority w:val="9"/>
    <w:unhideWhenUsed/>
    <w:rsid w:val="00006EFF"/>
    <w:pPr>
      <w:outlineLvl w:val="4"/>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CmChar">
    <w:name w:val="Cím Char"/>
    <w:basedOn w:val="Bekezdsalapbettpusa"/>
    <w:link w:val="Cm"/>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Cmsor1Char">
    <w:name w:val="Címsor 1 Char"/>
    <w:basedOn w:val="Bekezdsalapbettpusa"/>
    <w:link w:val="Cmsor1"/>
    <w:uiPriority w:val="9"/>
    <w:rsid w:val="005A474F"/>
    <w:rPr>
      <w:rFonts w:eastAsiaTheme="majorEastAsia" w:cstheme="minorHAnsi"/>
      <w:b/>
      <w:color w:val="003764"/>
      <w:sz w:val="40"/>
      <w:szCs w:val="40"/>
    </w:rPr>
  </w:style>
  <w:style w:type="paragraph" w:styleId="lfej">
    <w:name w:val="header"/>
    <w:basedOn w:val="Norml"/>
    <w:link w:val="lfejChar"/>
    <w:uiPriority w:val="99"/>
    <w:unhideWhenUsed/>
    <w:rsid w:val="00A77E62"/>
    <w:pPr>
      <w:tabs>
        <w:tab w:val="center" w:pos="4513"/>
        <w:tab w:val="right" w:pos="9026"/>
      </w:tabs>
      <w:spacing w:after="0" w:line="240" w:lineRule="auto"/>
    </w:pPr>
  </w:style>
  <w:style w:type="character" w:customStyle="1" w:styleId="lfejChar">
    <w:name w:val="Élőfej Char"/>
    <w:basedOn w:val="Bekezdsalapbettpusa"/>
    <w:link w:val="lfej"/>
    <w:uiPriority w:val="99"/>
    <w:rsid w:val="00A77E62"/>
  </w:style>
  <w:style w:type="paragraph" w:styleId="llb">
    <w:name w:val="footer"/>
    <w:basedOn w:val="Norml"/>
    <w:link w:val="llbChar"/>
    <w:uiPriority w:val="99"/>
    <w:unhideWhenUsed/>
    <w:rsid w:val="006A388C"/>
    <w:pPr>
      <w:tabs>
        <w:tab w:val="center" w:pos="4513"/>
        <w:tab w:val="right" w:pos="9026"/>
      </w:tabs>
      <w:spacing w:after="0" w:line="240" w:lineRule="auto"/>
    </w:pPr>
    <w:rPr>
      <w:sz w:val="14"/>
    </w:rPr>
  </w:style>
  <w:style w:type="character" w:customStyle="1" w:styleId="llbChar">
    <w:name w:val="Élőláb Char"/>
    <w:basedOn w:val="Bekezdsalapbettpusa"/>
    <w:link w:val="llb"/>
    <w:uiPriority w:val="99"/>
    <w:rsid w:val="006A388C"/>
    <w:rPr>
      <w:rFonts w:ascii="Frutiger LT Com 45 Light" w:hAnsi="Frutiger LT Com 45 Light"/>
      <w:sz w:val="14"/>
    </w:rPr>
  </w:style>
  <w:style w:type="character" w:customStyle="1" w:styleId="Cmsor2Char">
    <w:name w:val="Címsor 2 Char"/>
    <w:basedOn w:val="Bekezdsalapbettpusa"/>
    <w:link w:val="Cmsor2"/>
    <w:uiPriority w:val="9"/>
    <w:rsid w:val="001112F6"/>
    <w:rPr>
      <w:rFonts w:eastAsiaTheme="majorEastAsia" w:cstheme="minorHAnsi"/>
      <w:b/>
      <w:color w:val="003764"/>
      <w:sz w:val="36"/>
      <w:szCs w:val="36"/>
      <w:shd w:val="clear" w:color="auto" w:fill="FFFFFF"/>
    </w:rPr>
  </w:style>
  <w:style w:type="character" w:customStyle="1" w:styleId="Cmsor3Char">
    <w:name w:val="Címsor 3 Char"/>
    <w:basedOn w:val="Bekezdsalapbettpusa"/>
    <w:link w:val="Cmsor3"/>
    <w:uiPriority w:val="9"/>
    <w:rsid w:val="00611264"/>
    <w:rPr>
      <w:rFonts w:ascii="Segoe UI" w:eastAsiaTheme="majorEastAsia" w:hAnsi="Segoe UI" w:cs="Segoe UI"/>
      <w:b/>
      <w:color w:val="003764"/>
      <w:sz w:val="28"/>
      <w:szCs w:val="28"/>
      <w:shd w:val="clear" w:color="auto" w:fill="FFFFFF"/>
    </w:rPr>
  </w:style>
  <w:style w:type="table" w:styleId="Rcsostblzat">
    <w:name w:val="Table Grid"/>
    <w:basedOn w:val="Normltblzat"/>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462CB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62CB3"/>
    <w:rPr>
      <w:rFonts w:ascii="Segoe UI" w:hAnsi="Segoe UI" w:cs="Segoe UI"/>
      <w:sz w:val="18"/>
      <w:szCs w:val="18"/>
    </w:rPr>
  </w:style>
  <w:style w:type="table" w:customStyle="1" w:styleId="TableGridLight1">
    <w:name w:val="Table Grid Light1"/>
    <w:basedOn w:val="Normltblzat"/>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Normltblzat"/>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55 Roman" w:hAnsi="Frutiger LT Com 55 Roman"/>
        <w:b/>
        <w:i w:val="0"/>
        <w:caps w:val="0"/>
        <w:smallCaps w:val="0"/>
        <w:color w:val="FFFFFF" w:themeColor="background1"/>
        <w:sz w:val="20"/>
      </w:rPr>
    </w:tblStylePr>
  </w:style>
  <w:style w:type="numbering" w:customStyle="1" w:styleId="ListNumbers">
    <w:name w:val="ListNumbers"/>
    <w:uiPriority w:val="99"/>
    <w:rsid w:val="00EF6E85"/>
    <w:pPr>
      <w:numPr>
        <w:numId w:val="4"/>
      </w:numPr>
    </w:pPr>
  </w:style>
  <w:style w:type="paragraph" w:styleId="Szmozottlista4">
    <w:name w:val="List Number 4"/>
    <w:basedOn w:val="Norml"/>
    <w:uiPriority w:val="99"/>
    <w:semiHidden/>
    <w:unhideWhenUsed/>
    <w:rsid w:val="00D04BE0"/>
    <w:pPr>
      <w:numPr>
        <w:numId w:val="1"/>
      </w:numPr>
      <w:ind w:left="1208" w:hanging="357"/>
      <w:contextualSpacing/>
    </w:pPr>
  </w:style>
  <w:style w:type="character" w:styleId="Hiperhivatkozs">
    <w:name w:val="Hyperlink"/>
    <w:basedOn w:val="Bekezdsalapbettpusa"/>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Szmozottlista">
    <w:name w:val="List Number"/>
    <w:basedOn w:val="Norml"/>
    <w:uiPriority w:val="99"/>
    <w:unhideWhenUsed/>
    <w:qFormat/>
    <w:rsid w:val="00D04BE0"/>
    <w:pPr>
      <w:numPr>
        <w:numId w:val="4"/>
      </w:numPr>
      <w:contextualSpacing/>
    </w:pPr>
  </w:style>
  <w:style w:type="paragraph" w:styleId="Felsorols">
    <w:name w:val="List Bullet"/>
    <w:basedOn w:val="Norml"/>
    <w:uiPriority w:val="99"/>
    <w:unhideWhenUsed/>
    <w:qFormat/>
    <w:rsid w:val="008429C5"/>
    <w:pPr>
      <w:numPr>
        <w:numId w:val="3"/>
      </w:numPr>
      <w:contextualSpacing/>
    </w:pPr>
  </w:style>
  <w:style w:type="paragraph" w:styleId="Felsorols2">
    <w:name w:val="List Bullet 2"/>
    <w:basedOn w:val="Norml"/>
    <w:uiPriority w:val="99"/>
    <w:unhideWhenUsed/>
    <w:rsid w:val="00192D2B"/>
    <w:pPr>
      <w:numPr>
        <w:ilvl w:val="1"/>
        <w:numId w:val="8"/>
      </w:numPr>
      <w:contextualSpacing/>
    </w:pPr>
  </w:style>
  <w:style w:type="paragraph" w:styleId="Felsorols3">
    <w:name w:val="List Bullet 3"/>
    <w:basedOn w:val="Norml"/>
    <w:uiPriority w:val="99"/>
    <w:unhideWhenUsed/>
    <w:rsid w:val="00192D2B"/>
    <w:pPr>
      <w:numPr>
        <w:ilvl w:val="2"/>
        <w:numId w:val="8"/>
      </w:numPr>
      <w:contextualSpacing/>
    </w:pPr>
  </w:style>
  <w:style w:type="paragraph" w:styleId="Felsorols4">
    <w:name w:val="List Bullet 4"/>
    <w:basedOn w:val="Norml"/>
    <w:uiPriority w:val="99"/>
    <w:unhideWhenUsed/>
    <w:rsid w:val="008429C5"/>
    <w:pPr>
      <w:numPr>
        <w:ilvl w:val="3"/>
        <w:numId w:val="8"/>
      </w:numPr>
      <w:contextualSpacing/>
    </w:pPr>
  </w:style>
  <w:style w:type="paragraph" w:styleId="Felsorols5">
    <w:name w:val="List Bullet 5"/>
    <w:basedOn w:val="Norml"/>
    <w:uiPriority w:val="99"/>
    <w:unhideWhenUsed/>
    <w:rsid w:val="008429C5"/>
    <w:pPr>
      <w:numPr>
        <w:ilvl w:val="4"/>
        <w:numId w:val="8"/>
      </w:numPr>
      <w:contextualSpacing/>
    </w:pPr>
  </w:style>
  <w:style w:type="paragraph" w:styleId="Szmozottlista2">
    <w:name w:val="List Number 2"/>
    <w:basedOn w:val="Norml"/>
    <w:uiPriority w:val="99"/>
    <w:unhideWhenUsed/>
    <w:rsid w:val="00D04BE0"/>
    <w:pPr>
      <w:numPr>
        <w:ilvl w:val="1"/>
        <w:numId w:val="4"/>
      </w:numPr>
      <w:contextualSpacing/>
    </w:pPr>
  </w:style>
  <w:style w:type="paragraph" w:styleId="Szmozottlista3">
    <w:name w:val="List Number 3"/>
    <w:basedOn w:val="Norml"/>
    <w:uiPriority w:val="99"/>
    <w:unhideWhenUsed/>
    <w:rsid w:val="00D04BE0"/>
    <w:pPr>
      <w:numPr>
        <w:ilvl w:val="2"/>
        <w:numId w:val="4"/>
      </w:numPr>
      <w:ind w:left="851"/>
      <w:contextualSpacing/>
    </w:pPr>
  </w:style>
  <w:style w:type="paragraph" w:styleId="Szmozottlista5">
    <w:name w:val="List Number 5"/>
    <w:basedOn w:val="Norml"/>
    <w:uiPriority w:val="99"/>
    <w:semiHidden/>
    <w:unhideWhenUsed/>
    <w:rsid w:val="00D04BE0"/>
    <w:pPr>
      <w:numPr>
        <w:numId w:val="2"/>
      </w:numPr>
      <w:ind w:left="1491" w:hanging="357"/>
      <w:contextualSpacing/>
    </w:pPr>
  </w:style>
  <w:style w:type="paragraph" w:styleId="Lbjegyzetszveg">
    <w:name w:val="footnote text"/>
    <w:basedOn w:val="Norml"/>
    <w:link w:val="LbjegyzetszvegChar"/>
    <w:uiPriority w:val="99"/>
    <w:semiHidden/>
    <w:unhideWhenUsed/>
    <w:rsid w:val="0003526B"/>
    <w:pPr>
      <w:spacing w:line="240" w:lineRule="auto"/>
      <w:contextualSpacing/>
    </w:pPr>
    <w:rPr>
      <w:sz w:val="16"/>
      <w:szCs w:val="20"/>
    </w:rPr>
  </w:style>
  <w:style w:type="character" w:customStyle="1" w:styleId="LbjegyzetszvegChar">
    <w:name w:val="Lábjegyzetszöveg Char"/>
    <w:basedOn w:val="Bekezdsalapbettpusa"/>
    <w:link w:val="Lbjegyzetszveg"/>
    <w:uiPriority w:val="99"/>
    <w:semiHidden/>
    <w:rsid w:val="0003526B"/>
    <w:rPr>
      <w:rFonts w:ascii="Frutiger LT Com 45 Light" w:hAnsi="Frutiger LT Com 45 Light"/>
      <w:sz w:val="16"/>
      <w:szCs w:val="20"/>
    </w:rPr>
  </w:style>
  <w:style w:type="character" w:styleId="Lbjegyzet-hivatkozs">
    <w:name w:val="footnote reference"/>
    <w:basedOn w:val="Bekezdsalapbettpusa"/>
    <w:uiPriority w:val="99"/>
    <w:semiHidden/>
    <w:unhideWhenUsed/>
    <w:rsid w:val="0003526B"/>
    <w:rPr>
      <w:rFonts w:ascii="Frutiger LT Com 45 Light" w:hAnsi="Frutiger LT Com 45 Light"/>
      <w:b w:val="0"/>
      <w:i w:val="0"/>
      <w:sz w:val="16"/>
      <w:vertAlign w:val="superscript"/>
    </w:rPr>
  </w:style>
  <w:style w:type="paragraph" w:styleId="TJ2">
    <w:name w:val="toc 2"/>
    <w:basedOn w:val="Norml"/>
    <w:next w:val="Norml"/>
    <w:autoRedefine/>
    <w:uiPriority w:val="39"/>
    <w:unhideWhenUsed/>
    <w:rsid w:val="00770917"/>
    <w:pPr>
      <w:numPr>
        <w:ilvl w:val="1"/>
        <w:numId w:val="6"/>
      </w:numPr>
      <w:tabs>
        <w:tab w:val="right" w:leader="dot" w:pos="9628"/>
      </w:tabs>
      <w:spacing w:before="80" w:after="0"/>
      <w:contextualSpacing/>
    </w:pPr>
    <w:rPr>
      <w:b/>
      <w:noProof/>
    </w:rPr>
  </w:style>
  <w:style w:type="paragraph" w:styleId="TJ1">
    <w:name w:val="toc 1"/>
    <w:basedOn w:val="Norml"/>
    <w:next w:val="Norml"/>
    <w:autoRedefine/>
    <w:uiPriority w:val="39"/>
    <w:unhideWhenUsed/>
    <w:rsid w:val="005C5BDF"/>
    <w:pPr>
      <w:numPr>
        <w:numId w:val="6"/>
      </w:numPr>
      <w:tabs>
        <w:tab w:val="right" w:leader="dot" w:pos="9628"/>
      </w:tabs>
      <w:spacing w:before="120" w:after="0"/>
      <w:contextualSpacing/>
    </w:pPr>
    <w:rPr>
      <w:rFonts w:cs="Times New Roman (Body CS)"/>
      <w:b/>
    </w:rPr>
  </w:style>
  <w:style w:type="paragraph" w:styleId="TJ3">
    <w:name w:val="toc 3"/>
    <w:basedOn w:val="Norml"/>
    <w:next w:val="Norml"/>
    <w:autoRedefine/>
    <w:uiPriority w:val="39"/>
    <w:unhideWhenUsed/>
    <w:rsid w:val="002D4A7A"/>
    <w:pPr>
      <w:numPr>
        <w:ilvl w:val="2"/>
        <w:numId w:val="6"/>
      </w:numPr>
      <w:spacing w:before="40" w:after="0"/>
      <w:contextualSpacing/>
    </w:pPr>
    <w:rPr>
      <w:i/>
      <w:sz w:val="18"/>
    </w:rPr>
  </w:style>
  <w:style w:type="numbering" w:customStyle="1" w:styleId="TOC">
    <w:name w:val="TOC"/>
    <w:uiPriority w:val="99"/>
    <w:rsid w:val="00264847"/>
    <w:pPr>
      <w:numPr>
        <w:numId w:val="5"/>
      </w:numPr>
    </w:pPr>
  </w:style>
  <w:style w:type="character" w:customStyle="1" w:styleId="Cmsor4Char">
    <w:name w:val="Címsor 4 Char"/>
    <w:basedOn w:val="Bekezdsalapbettpusa"/>
    <w:link w:val="Cmsor4"/>
    <w:uiPriority w:val="9"/>
    <w:rsid w:val="001112F6"/>
    <w:rPr>
      <w:rFonts w:eastAsiaTheme="majorEastAsia" w:cstheme="minorHAnsi"/>
      <w:b/>
      <w:color w:val="003764"/>
      <w:sz w:val="26"/>
      <w:szCs w:val="26"/>
      <w:shd w:val="clear" w:color="auto" w:fill="FFFFFF"/>
    </w:rPr>
  </w:style>
  <w:style w:type="character" w:customStyle="1" w:styleId="Cmsor5Char">
    <w:name w:val="Címsor 5 Char"/>
    <w:basedOn w:val="Bekezdsalapbettpusa"/>
    <w:link w:val="Cmsor5"/>
    <w:uiPriority w:val="9"/>
    <w:rsid w:val="00006EFF"/>
    <w:rPr>
      <w:rFonts w:ascii="Frutiger LT Com 45 Light" w:eastAsiaTheme="majorEastAsia" w:hAnsi="Frutiger LT Com 45 Light" w:cstheme="majorBidi"/>
      <w:b/>
      <w:caps/>
      <w:color w:val="000000" w:themeColor="text1"/>
      <w:szCs w:val="24"/>
    </w:rPr>
  </w:style>
  <w:style w:type="table" w:styleId="Tblzategyszer4">
    <w:name w:val="Plain Table 4"/>
    <w:basedOn w:val="Normltblzat"/>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2">
    <w:name w:val="Plain Table 2"/>
    <w:basedOn w:val="Normltblzat"/>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blzatrcsosvilgos">
    <w:name w:val="Grid Table Light"/>
    <w:basedOn w:val="Normltblzat"/>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egyszer1">
    <w:name w:val="Plain Table 1"/>
    <w:basedOn w:val="Normltblzat"/>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3">
    <w:name w:val="Plain Table 3"/>
    <w:basedOn w:val="Normltblzat"/>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rcsos1vilgos">
    <w:name w:val="Grid Table 1 Light"/>
    <w:basedOn w:val="Normltblzat"/>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rcsos1vilgos2jellszn">
    <w:name w:val="Grid Table 1 Light Accent 2"/>
    <w:basedOn w:val="Normltblzat"/>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blzatrcsos1vilgos3jellszn">
    <w:name w:val="Grid Table 1 Light Accent 3"/>
    <w:basedOn w:val="Normltblzat"/>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blzatrcsos1vilgos4jellszn">
    <w:name w:val="Grid Table 1 Light Accent 4"/>
    <w:basedOn w:val="Normltblzat"/>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aszerbekezds">
    <w:name w:val="List Paragraph"/>
    <w:basedOn w:val="Norml"/>
    <w:uiPriority w:val="34"/>
    <w:rsid w:val="00782FB5"/>
    <w:pPr>
      <w:ind w:left="720"/>
      <w:contextualSpacing/>
    </w:pPr>
  </w:style>
  <w:style w:type="paragraph" w:styleId="Alcm">
    <w:name w:val="Subtitle"/>
    <w:basedOn w:val="Norml"/>
    <w:next w:val="Norml"/>
    <w:link w:val="Alcm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AlcmChar">
    <w:name w:val="Alcím Char"/>
    <w:basedOn w:val="Bekezdsalapbettpusa"/>
    <w:link w:val="Alcm"/>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Normltblzat"/>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55 Roman" w:hAnsi="Frutiger LT Com 55 Roman"/>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l"/>
    <w:qFormat/>
    <w:rsid w:val="00887C3D"/>
    <w:rPr>
      <w:rFonts w:ascii="Inria Serif" w:hAnsi="Inria Serif"/>
      <w:b/>
      <w:color w:val="0084AD"/>
      <w:sz w:val="50"/>
      <w:szCs w:val="50"/>
    </w:rPr>
  </w:style>
  <w:style w:type="table" w:customStyle="1" w:styleId="TableGrid1">
    <w:name w:val="Table Grid1"/>
    <w:basedOn w:val="Normltblzat"/>
    <w:next w:val="Rcsostblzat"/>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Normltblzat"/>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55 Roman" w:hAnsi="Frutiger LT Com 55 Roman"/>
        <w:b/>
        <w:i w:val="0"/>
        <w:caps/>
        <w:smallCaps w:val="0"/>
        <w:color w:val="FFFFFF" w:themeColor="background1"/>
        <w:sz w:val="20"/>
      </w:rPr>
      <w:tblPr/>
      <w:tcPr>
        <w:shd w:val="clear" w:color="auto" w:fill="97D700"/>
      </w:tcPr>
    </w:tblStylePr>
  </w:style>
  <w:style w:type="paragraph" w:styleId="HTML-kntformzott">
    <w:name w:val="HTML Preformatted"/>
    <w:basedOn w:val="Norml"/>
    <w:link w:val="HTML-kntformzottChar"/>
    <w:uiPriority w:val="99"/>
    <w:semiHidden/>
    <w:unhideWhenUsed/>
    <w:rsid w:val="00E314F5"/>
    <w:pPr>
      <w:spacing w:after="0" w:line="240" w:lineRule="auto"/>
    </w:pPr>
    <w:rPr>
      <w:rFonts w:ascii="Consolas" w:hAnsi="Consolas" w:cs="Consolas"/>
      <w:szCs w:val="20"/>
    </w:rPr>
  </w:style>
  <w:style w:type="character" w:customStyle="1" w:styleId="HTML-kntformzottChar">
    <w:name w:val="HTML-ként formázott Char"/>
    <w:basedOn w:val="Bekezdsalapbettpusa"/>
    <w:link w:val="HTML-kntformzott"/>
    <w:uiPriority w:val="99"/>
    <w:semiHidden/>
    <w:rsid w:val="00E314F5"/>
    <w:rPr>
      <w:rFonts w:ascii="Consolas" w:hAnsi="Consolas" w:cs="Consolas"/>
      <w:sz w:val="20"/>
      <w:szCs w:val="20"/>
      <w:lang w:val="en-US"/>
    </w:rPr>
  </w:style>
  <w:style w:type="character" w:styleId="Feloldatlanmegemlts">
    <w:name w:val="Unresolved Mention"/>
    <w:basedOn w:val="Bekezdsalapbettpusa"/>
    <w:uiPriority w:val="99"/>
    <w:semiHidden/>
    <w:unhideWhenUsed/>
    <w:rsid w:val="00E314F5"/>
    <w:rPr>
      <w:color w:val="605E5C"/>
      <w:shd w:val="clear" w:color="auto" w:fill="E1DFDD"/>
    </w:rPr>
  </w:style>
  <w:style w:type="paragraph" w:styleId="Szvegtrzs">
    <w:name w:val="Body Text"/>
    <w:basedOn w:val="Norml"/>
    <w:link w:val="SzvegtrzsChar"/>
    <w:unhideWhenUsed/>
    <w:qFormat/>
    <w:rsid w:val="004A6889"/>
    <w:pPr>
      <w:spacing w:before="180" w:after="180" w:line="240" w:lineRule="auto"/>
    </w:pPr>
    <w:rPr>
      <w:rFonts w:eastAsiaTheme="minorHAnsi"/>
    </w:rPr>
  </w:style>
  <w:style w:type="character" w:customStyle="1" w:styleId="SzvegtrzsChar">
    <w:name w:val="Szövegtörzs Char"/>
    <w:basedOn w:val="Bekezdsalapbettpusa"/>
    <w:link w:val="Szvegtrzs"/>
    <w:rsid w:val="004A6889"/>
    <w:rPr>
      <w:rFonts w:eastAsiaTheme="minorHAnsi"/>
      <w:sz w:val="24"/>
      <w:szCs w:val="24"/>
      <w:lang w:val="en-US"/>
    </w:rPr>
  </w:style>
  <w:style w:type="paragraph" w:customStyle="1" w:styleId="FirstParagraph">
    <w:name w:val="First Paragraph"/>
    <w:basedOn w:val="Szvegtrzs"/>
    <w:next w:val="Szvegtrzs"/>
    <w:qFormat/>
    <w:rsid w:val="00383C8C"/>
  </w:style>
  <w:style w:type="character" w:customStyle="1" w:styleId="VerbatimChar">
    <w:name w:val="Verbatim Char"/>
    <w:basedOn w:val="Bekezdsalapbettpusa"/>
    <w:link w:val="SourceCode"/>
    <w:locked/>
    <w:rsid w:val="001618B5"/>
    <w:rPr>
      <w:rFonts w:ascii="Consolas" w:hAnsi="Consolas"/>
    </w:rPr>
  </w:style>
  <w:style w:type="paragraph" w:customStyle="1" w:styleId="SourceCode">
    <w:name w:val="Source Code"/>
    <w:basedOn w:val="Norml"/>
    <w:link w:val="VerbatimChar"/>
    <w:rsid w:val="001618B5"/>
    <w:pPr>
      <w:wordWrap w:val="0"/>
      <w:spacing w:after="200" w:line="240" w:lineRule="auto"/>
    </w:pPr>
    <w:rPr>
      <w:rFonts w:ascii="Consolas" w:hAnsi="Consolas"/>
      <w:sz w:val="22"/>
    </w:rPr>
  </w:style>
  <w:style w:type="paragraph" w:customStyle="1" w:styleId="Compact">
    <w:name w:val="Compact"/>
    <w:basedOn w:val="Szvegtrzs"/>
    <w:qFormat/>
    <w:rsid w:val="005B6114"/>
    <w:pPr>
      <w:spacing w:before="36" w:after="36"/>
    </w:pPr>
  </w:style>
  <w:style w:type="paragraph" w:styleId="Tartalomjegyzkcmsora">
    <w:name w:val="TOC Heading"/>
    <w:basedOn w:val="Cmsor1"/>
    <w:next w:val="Norml"/>
    <w:uiPriority w:val="39"/>
    <w:unhideWhenUsed/>
    <w:qFormat/>
    <w:rsid w:val="00C8360C"/>
    <w:pPr>
      <w:spacing w:before="240" w:after="0" w:line="259" w:lineRule="auto"/>
      <w:outlineLvl w:val="9"/>
    </w:pPr>
    <w:rPr>
      <w:rFonts w:asciiTheme="majorHAnsi" w:hAnsiTheme="majorHAnsi"/>
      <w:b w:val="0"/>
      <w:color w:val="2E74B5" w:themeColor="accent1" w:themeShade="BF"/>
      <w:sz w:val="32"/>
      <w:lang w:val="hu-HU" w:eastAsia="hu-HU"/>
    </w:rPr>
  </w:style>
  <w:style w:type="paragraph" w:styleId="Jegyzetszveg">
    <w:name w:val="annotation text"/>
    <w:basedOn w:val="Norml"/>
    <w:link w:val="JegyzetszvegChar"/>
    <w:uiPriority w:val="99"/>
    <w:unhideWhenUsed/>
    <w:pPr>
      <w:spacing w:line="240" w:lineRule="auto"/>
    </w:pPr>
    <w:rPr>
      <w:szCs w:val="20"/>
    </w:rPr>
  </w:style>
  <w:style w:type="character" w:customStyle="1" w:styleId="JegyzetszvegChar">
    <w:name w:val="Jegyzetszöveg Char"/>
    <w:basedOn w:val="Bekezdsalapbettpusa"/>
    <w:link w:val="Jegyzetszveg"/>
    <w:uiPriority w:val="99"/>
    <w:rPr>
      <w:rFonts w:ascii="Frutiger LT Com 55 Roman" w:hAnsi="Frutiger LT Com 55 Roman"/>
      <w:sz w:val="20"/>
      <w:szCs w:val="20"/>
      <w:lang w:val="en-US"/>
    </w:rPr>
  </w:style>
  <w:style w:type="character" w:styleId="Jegyzethivatkozs">
    <w:name w:val="annotation reference"/>
    <w:basedOn w:val="Bekezdsalapbettpusa"/>
    <w:uiPriority w:val="99"/>
    <w:semiHidden/>
    <w:unhideWhenUsed/>
    <w:rPr>
      <w:sz w:val="16"/>
      <w:szCs w:val="16"/>
    </w:rPr>
  </w:style>
  <w:style w:type="paragraph" w:styleId="Vltozat">
    <w:name w:val="Revision"/>
    <w:hidden/>
    <w:uiPriority w:val="99"/>
    <w:semiHidden/>
    <w:rsid w:val="006F1DAC"/>
    <w:pPr>
      <w:spacing w:after="0" w:line="240" w:lineRule="auto"/>
    </w:pPr>
    <w:rPr>
      <w:rFonts w:ascii="Frutiger LT Com 55 Roman" w:hAnsi="Frutiger LT Com 55 Roman"/>
      <w:sz w:val="20"/>
      <w:lang w:val="en-US"/>
    </w:rPr>
  </w:style>
  <w:style w:type="paragraph" w:styleId="Megjegyzstrgya">
    <w:name w:val="annotation subject"/>
    <w:basedOn w:val="Jegyzetszveg"/>
    <w:next w:val="Jegyzetszveg"/>
    <w:link w:val="MegjegyzstrgyaChar"/>
    <w:uiPriority w:val="99"/>
    <w:semiHidden/>
    <w:unhideWhenUsed/>
    <w:rsid w:val="00157A67"/>
    <w:rPr>
      <w:b/>
      <w:bCs/>
    </w:rPr>
  </w:style>
  <w:style w:type="character" w:customStyle="1" w:styleId="MegjegyzstrgyaChar">
    <w:name w:val="Megjegyzés tárgya Char"/>
    <w:basedOn w:val="JegyzetszvegChar"/>
    <w:link w:val="Megjegyzstrgya"/>
    <w:uiPriority w:val="99"/>
    <w:semiHidden/>
    <w:rsid w:val="00157A67"/>
    <w:rPr>
      <w:rFonts w:ascii="Frutiger LT Com 55 Roman" w:hAnsi="Frutiger LT Com 55 Roman"/>
      <w:b/>
      <w:bCs/>
      <w:sz w:val="20"/>
      <w:szCs w:val="20"/>
      <w:lang w:val="en-US"/>
    </w:rPr>
  </w:style>
  <w:style w:type="paragraph" w:styleId="NormlWeb">
    <w:name w:val="Normal (Web)"/>
    <w:basedOn w:val="Norml"/>
    <w:uiPriority w:val="99"/>
    <w:unhideWhenUsed/>
    <w:rsid w:val="000628F5"/>
    <w:pPr>
      <w:spacing w:before="100" w:beforeAutospacing="1" w:after="100" w:afterAutospacing="1" w:line="240" w:lineRule="auto"/>
    </w:pPr>
    <w:rPr>
      <w:rFonts w:ascii="Times New Roman" w:eastAsia="Times New Roman" w:hAnsi="Times New Roman" w:cs="Times New Roman"/>
      <w:lang w:val="hu-HU" w:eastAsia="hu-HU"/>
    </w:rPr>
  </w:style>
  <w:style w:type="character" w:customStyle="1" w:styleId="apple-tab-span">
    <w:name w:val="apple-tab-span"/>
    <w:basedOn w:val="Bekezdsalapbettpusa"/>
    <w:rsid w:val="000628F5"/>
  </w:style>
  <w:style w:type="character" w:styleId="HTML-kd">
    <w:name w:val="HTML Code"/>
    <w:basedOn w:val="Bekezdsalapbettpusa"/>
    <w:uiPriority w:val="99"/>
    <w:semiHidden/>
    <w:unhideWhenUsed/>
    <w:rsid w:val="009B656B"/>
    <w:rPr>
      <w:rFonts w:ascii="Courier New" w:eastAsia="Times New Roman" w:hAnsi="Courier New" w:cs="Courier New"/>
      <w:sz w:val="20"/>
      <w:szCs w:val="20"/>
    </w:rPr>
  </w:style>
  <w:style w:type="character" w:customStyle="1" w:styleId="hljs-attr">
    <w:name w:val="hljs-attr"/>
    <w:basedOn w:val="Bekezdsalapbettpusa"/>
    <w:rsid w:val="009B656B"/>
  </w:style>
  <w:style w:type="character" w:styleId="Kiemels2">
    <w:name w:val="Strong"/>
    <w:basedOn w:val="Bekezdsalapbettpusa"/>
    <w:uiPriority w:val="22"/>
    <w:qFormat/>
    <w:rsid w:val="008C7725"/>
    <w:rPr>
      <w:b/>
      <w:bCs/>
    </w:rPr>
  </w:style>
  <w:style w:type="paragraph" w:customStyle="1" w:styleId="code-line">
    <w:name w:val="code-line"/>
    <w:basedOn w:val="Norml"/>
    <w:rsid w:val="000E0A58"/>
    <w:pPr>
      <w:spacing w:before="100" w:beforeAutospacing="1" w:after="100" w:afterAutospacing="1" w:line="240" w:lineRule="auto"/>
    </w:pPr>
    <w:rPr>
      <w:rFonts w:ascii="Times New Roman" w:eastAsia="Times New Roman" w:hAnsi="Times New Roman" w:cs="Times New Roman"/>
      <w:lang w:val="hu-HU" w:eastAsia="hu-HU"/>
    </w:rPr>
  </w:style>
  <w:style w:type="character" w:styleId="Kiemels">
    <w:name w:val="Emphasis"/>
    <w:basedOn w:val="Bekezdsalapbettpusa"/>
    <w:uiPriority w:val="20"/>
    <w:qFormat/>
    <w:rsid w:val="000E0A58"/>
    <w:rPr>
      <w:i/>
      <w:iCs/>
    </w:rPr>
  </w:style>
  <w:style w:type="character" w:customStyle="1" w:styleId="hljs-keyword">
    <w:name w:val="hljs-keyword"/>
    <w:basedOn w:val="Bekezdsalapbettpusa"/>
    <w:rsid w:val="000E0A58"/>
  </w:style>
  <w:style w:type="character" w:customStyle="1" w:styleId="hljs-title">
    <w:name w:val="hljs-title"/>
    <w:basedOn w:val="Bekezdsalapbettpusa"/>
    <w:rsid w:val="000E0A58"/>
  </w:style>
  <w:style w:type="character" w:customStyle="1" w:styleId="hljs-params">
    <w:name w:val="hljs-params"/>
    <w:basedOn w:val="Bekezdsalapbettpusa"/>
    <w:rsid w:val="000E0A58"/>
  </w:style>
  <w:style w:type="character" w:customStyle="1" w:styleId="hljs-builtin">
    <w:name w:val="hljs-built_in"/>
    <w:basedOn w:val="Bekezdsalapbettpusa"/>
    <w:rsid w:val="000E0A58"/>
  </w:style>
  <w:style w:type="character" w:customStyle="1" w:styleId="hljs-punctuation">
    <w:name w:val="hljs-punctuation"/>
    <w:basedOn w:val="Bekezdsalapbettpusa"/>
    <w:rsid w:val="005A474F"/>
  </w:style>
  <w:style w:type="character" w:customStyle="1" w:styleId="hljs-string">
    <w:name w:val="hljs-string"/>
    <w:basedOn w:val="Bekezdsalapbettpusa"/>
    <w:rsid w:val="005A474F"/>
  </w:style>
  <w:style w:type="paragraph" w:styleId="Szvegblokk">
    <w:name w:val="Block Text"/>
    <w:basedOn w:val="Szvegtrzs"/>
    <w:next w:val="Szvegtrzs"/>
    <w:uiPriority w:val="9"/>
    <w:unhideWhenUsed/>
    <w:qFormat/>
    <w:rsid w:val="00E07BFB"/>
    <w:pPr>
      <w:spacing w:before="100" w:after="100"/>
      <w:ind w:left="480" w:right="480"/>
    </w:pPr>
    <w:rPr>
      <w:rFonts w:cstheme="minorBidi"/>
      <w:lang w:val="en-US"/>
    </w:rPr>
  </w:style>
  <w:style w:type="character" w:customStyle="1" w:styleId="KeywordTok">
    <w:name w:val="KeywordTok"/>
    <w:basedOn w:val="VerbatimChar"/>
    <w:rsid w:val="00E07BFB"/>
    <w:rPr>
      <w:rFonts w:ascii="Consolas" w:hAnsi="Consolas"/>
      <w:b/>
      <w:color w:val="007020"/>
      <w:sz w:val="22"/>
    </w:rPr>
  </w:style>
  <w:style w:type="character" w:customStyle="1" w:styleId="DataTypeTok">
    <w:name w:val="DataTypeTok"/>
    <w:basedOn w:val="VerbatimChar"/>
    <w:rsid w:val="00E07BFB"/>
    <w:rPr>
      <w:rFonts w:ascii="Consolas" w:hAnsi="Consolas"/>
      <w:color w:val="902000"/>
      <w:sz w:val="22"/>
    </w:rPr>
  </w:style>
  <w:style w:type="character" w:customStyle="1" w:styleId="StringTok">
    <w:name w:val="StringTok"/>
    <w:basedOn w:val="VerbatimChar"/>
    <w:rsid w:val="00E07BFB"/>
    <w:rPr>
      <w:rFonts w:ascii="Consolas" w:hAnsi="Consolas"/>
      <w:color w:val="4070A0"/>
      <w:sz w:val="22"/>
    </w:rPr>
  </w:style>
  <w:style w:type="character" w:customStyle="1" w:styleId="OtherTok">
    <w:name w:val="OtherTok"/>
    <w:basedOn w:val="VerbatimChar"/>
    <w:rsid w:val="00E07BFB"/>
    <w:rPr>
      <w:rFonts w:ascii="Consolas" w:hAnsi="Consolas"/>
      <w:color w:val="007020"/>
      <w:sz w:val="22"/>
    </w:rPr>
  </w:style>
  <w:style w:type="character" w:customStyle="1" w:styleId="FunctionTok">
    <w:name w:val="FunctionTok"/>
    <w:basedOn w:val="VerbatimChar"/>
    <w:rsid w:val="00E07BFB"/>
    <w:rPr>
      <w:rFonts w:ascii="Consolas" w:hAnsi="Consolas"/>
      <w:color w:val="06287E"/>
      <w:sz w:val="22"/>
    </w:rPr>
  </w:style>
  <w:style w:type="character" w:customStyle="1" w:styleId="OperatorTok">
    <w:name w:val="OperatorTok"/>
    <w:basedOn w:val="VerbatimChar"/>
    <w:rsid w:val="00E07BFB"/>
    <w:rPr>
      <w:rFonts w:ascii="Consolas" w:hAnsi="Consolas"/>
      <w:color w:val="666666"/>
      <w:sz w:val="22"/>
    </w:rPr>
  </w:style>
  <w:style w:type="character" w:customStyle="1" w:styleId="ErrorTok">
    <w:name w:val="ErrorTok"/>
    <w:basedOn w:val="VerbatimChar"/>
    <w:rsid w:val="00E07BFB"/>
    <w:rPr>
      <w:rFonts w:ascii="Consolas" w:hAnsi="Consolas"/>
      <w:b/>
      <w:color w:val="FF0000"/>
      <w:sz w:val="22"/>
    </w:rPr>
  </w:style>
  <w:style w:type="character" w:customStyle="1" w:styleId="NormalTok">
    <w:name w:val="NormalTok"/>
    <w:basedOn w:val="VerbatimChar"/>
    <w:rsid w:val="00E07BFB"/>
    <w:rPr>
      <w:rFonts w:ascii="Consolas" w:hAnsi="Consolas"/>
      <w:sz w:val="22"/>
    </w:rPr>
  </w:style>
  <w:style w:type="character" w:customStyle="1" w:styleId="apple-converted-space">
    <w:name w:val="apple-converted-space"/>
    <w:basedOn w:val="Bekezdsalapbettpusa"/>
    <w:rsid w:val="00B9698E"/>
  </w:style>
  <w:style w:type="paragraph" w:customStyle="1" w:styleId="Code">
    <w:name w:val="Code"/>
    <w:basedOn w:val="Szvegtrzs"/>
    <w:link w:val="CodeChar"/>
    <w:qFormat/>
    <w:rsid w:val="00A02443"/>
    <w:rPr>
      <w:rFonts w:ascii="Consolas" w:hAnsi="Consolas"/>
    </w:rPr>
  </w:style>
  <w:style w:type="character" w:customStyle="1" w:styleId="CodeChar">
    <w:name w:val="Code Char"/>
    <w:basedOn w:val="SzvegtrzsChar"/>
    <w:link w:val="Code"/>
    <w:rsid w:val="00A02443"/>
    <w:rPr>
      <w:rFonts w:ascii="Consolas" w:eastAsiaTheme="minorHAnsi" w:hAnsi="Consolas" w:cs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1789">
      <w:bodyDiv w:val="1"/>
      <w:marLeft w:val="0"/>
      <w:marRight w:val="0"/>
      <w:marTop w:val="0"/>
      <w:marBottom w:val="0"/>
      <w:divBdr>
        <w:top w:val="none" w:sz="0" w:space="0" w:color="auto"/>
        <w:left w:val="none" w:sz="0" w:space="0" w:color="auto"/>
        <w:bottom w:val="none" w:sz="0" w:space="0" w:color="auto"/>
        <w:right w:val="none" w:sz="0" w:space="0" w:color="auto"/>
      </w:divBdr>
    </w:div>
    <w:div w:id="63073229">
      <w:bodyDiv w:val="1"/>
      <w:marLeft w:val="0"/>
      <w:marRight w:val="0"/>
      <w:marTop w:val="0"/>
      <w:marBottom w:val="0"/>
      <w:divBdr>
        <w:top w:val="none" w:sz="0" w:space="0" w:color="auto"/>
        <w:left w:val="none" w:sz="0" w:space="0" w:color="auto"/>
        <w:bottom w:val="none" w:sz="0" w:space="0" w:color="auto"/>
        <w:right w:val="none" w:sz="0" w:space="0" w:color="auto"/>
      </w:divBdr>
      <w:divsChild>
        <w:div w:id="600986983">
          <w:marLeft w:val="0"/>
          <w:marRight w:val="0"/>
          <w:marTop w:val="0"/>
          <w:marBottom w:val="0"/>
          <w:divBdr>
            <w:top w:val="none" w:sz="0" w:space="0" w:color="auto"/>
            <w:left w:val="none" w:sz="0" w:space="0" w:color="auto"/>
            <w:bottom w:val="none" w:sz="0" w:space="0" w:color="auto"/>
            <w:right w:val="none" w:sz="0" w:space="0" w:color="auto"/>
          </w:divBdr>
        </w:div>
        <w:div w:id="796605367">
          <w:blockQuote w:val="1"/>
          <w:marLeft w:val="75"/>
          <w:marRight w:val="105"/>
          <w:marTop w:val="0"/>
          <w:marBottom w:val="0"/>
          <w:divBdr>
            <w:top w:val="none" w:sz="0" w:space="0" w:color="auto"/>
            <w:left w:val="single" w:sz="36" w:space="8" w:color="auto"/>
            <w:bottom w:val="none" w:sz="0" w:space="0" w:color="auto"/>
            <w:right w:val="none" w:sz="0" w:space="0" w:color="auto"/>
          </w:divBdr>
        </w:div>
        <w:div w:id="1707173683">
          <w:marLeft w:val="0"/>
          <w:marRight w:val="0"/>
          <w:marTop w:val="0"/>
          <w:marBottom w:val="0"/>
          <w:divBdr>
            <w:top w:val="none" w:sz="0" w:space="0" w:color="auto"/>
            <w:left w:val="none" w:sz="0" w:space="0" w:color="auto"/>
            <w:bottom w:val="none" w:sz="0" w:space="0" w:color="auto"/>
            <w:right w:val="none" w:sz="0" w:space="0" w:color="auto"/>
          </w:divBdr>
        </w:div>
      </w:divsChild>
    </w:div>
    <w:div w:id="79374844">
      <w:bodyDiv w:val="1"/>
      <w:marLeft w:val="0"/>
      <w:marRight w:val="0"/>
      <w:marTop w:val="0"/>
      <w:marBottom w:val="0"/>
      <w:divBdr>
        <w:top w:val="none" w:sz="0" w:space="0" w:color="auto"/>
        <w:left w:val="none" w:sz="0" w:space="0" w:color="auto"/>
        <w:bottom w:val="none" w:sz="0" w:space="0" w:color="auto"/>
        <w:right w:val="none" w:sz="0" w:space="0" w:color="auto"/>
      </w:divBdr>
      <w:divsChild>
        <w:div w:id="517502771">
          <w:marLeft w:val="0"/>
          <w:marRight w:val="0"/>
          <w:marTop w:val="0"/>
          <w:marBottom w:val="0"/>
          <w:divBdr>
            <w:top w:val="none" w:sz="0" w:space="0" w:color="auto"/>
            <w:left w:val="none" w:sz="0" w:space="0" w:color="auto"/>
            <w:bottom w:val="none" w:sz="0" w:space="0" w:color="auto"/>
            <w:right w:val="none" w:sz="0" w:space="0" w:color="auto"/>
          </w:divBdr>
          <w:divsChild>
            <w:div w:id="2115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636">
      <w:bodyDiv w:val="1"/>
      <w:marLeft w:val="0"/>
      <w:marRight w:val="0"/>
      <w:marTop w:val="0"/>
      <w:marBottom w:val="0"/>
      <w:divBdr>
        <w:top w:val="none" w:sz="0" w:space="0" w:color="auto"/>
        <w:left w:val="none" w:sz="0" w:space="0" w:color="auto"/>
        <w:bottom w:val="none" w:sz="0" w:space="0" w:color="auto"/>
        <w:right w:val="none" w:sz="0" w:space="0" w:color="auto"/>
      </w:divBdr>
    </w:div>
    <w:div w:id="107353560">
      <w:bodyDiv w:val="1"/>
      <w:marLeft w:val="0"/>
      <w:marRight w:val="0"/>
      <w:marTop w:val="0"/>
      <w:marBottom w:val="0"/>
      <w:divBdr>
        <w:top w:val="none" w:sz="0" w:space="0" w:color="auto"/>
        <w:left w:val="none" w:sz="0" w:space="0" w:color="auto"/>
        <w:bottom w:val="none" w:sz="0" w:space="0" w:color="auto"/>
        <w:right w:val="none" w:sz="0" w:space="0" w:color="auto"/>
      </w:divBdr>
    </w:div>
    <w:div w:id="112095664">
      <w:bodyDiv w:val="1"/>
      <w:marLeft w:val="0"/>
      <w:marRight w:val="0"/>
      <w:marTop w:val="0"/>
      <w:marBottom w:val="0"/>
      <w:divBdr>
        <w:top w:val="none" w:sz="0" w:space="0" w:color="auto"/>
        <w:left w:val="none" w:sz="0" w:space="0" w:color="auto"/>
        <w:bottom w:val="none" w:sz="0" w:space="0" w:color="auto"/>
        <w:right w:val="none" w:sz="0" w:space="0" w:color="auto"/>
      </w:divBdr>
    </w:div>
    <w:div w:id="162012564">
      <w:bodyDiv w:val="1"/>
      <w:marLeft w:val="0"/>
      <w:marRight w:val="0"/>
      <w:marTop w:val="0"/>
      <w:marBottom w:val="0"/>
      <w:divBdr>
        <w:top w:val="none" w:sz="0" w:space="0" w:color="auto"/>
        <w:left w:val="none" w:sz="0" w:space="0" w:color="auto"/>
        <w:bottom w:val="none" w:sz="0" w:space="0" w:color="auto"/>
        <w:right w:val="none" w:sz="0" w:space="0" w:color="auto"/>
      </w:divBdr>
      <w:divsChild>
        <w:div w:id="1587887525">
          <w:marLeft w:val="0"/>
          <w:marRight w:val="0"/>
          <w:marTop w:val="0"/>
          <w:marBottom w:val="0"/>
          <w:divBdr>
            <w:top w:val="none" w:sz="0" w:space="0" w:color="auto"/>
            <w:left w:val="none" w:sz="0" w:space="0" w:color="auto"/>
            <w:bottom w:val="none" w:sz="0" w:space="0" w:color="auto"/>
            <w:right w:val="none" w:sz="0" w:space="0" w:color="auto"/>
          </w:divBdr>
          <w:divsChild>
            <w:div w:id="522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334">
      <w:bodyDiv w:val="1"/>
      <w:marLeft w:val="0"/>
      <w:marRight w:val="0"/>
      <w:marTop w:val="0"/>
      <w:marBottom w:val="0"/>
      <w:divBdr>
        <w:top w:val="none" w:sz="0" w:space="0" w:color="auto"/>
        <w:left w:val="none" w:sz="0" w:space="0" w:color="auto"/>
        <w:bottom w:val="none" w:sz="0" w:space="0" w:color="auto"/>
        <w:right w:val="none" w:sz="0" w:space="0" w:color="auto"/>
      </w:divBdr>
      <w:divsChild>
        <w:div w:id="563761351">
          <w:marLeft w:val="0"/>
          <w:marRight w:val="0"/>
          <w:marTop w:val="0"/>
          <w:marBottom w:val="0"/>
          <w:divBdr>
            <w:top w:val="none" w:sz="0" w:space="0" w:color="auto"/>
            <w:left w:val="none" w:sz="0" w:space="0" w:color="auto"/>
            <w:bottom w:val="none" w:sz="0" w:space="0" w:color="auto"/>
            <w:right w:val="none" w:sz="0" w:space="0" w:color="auto"/>
          </w:divBdr>
          <w:divsChild>
            <w:div w:id="20782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306">
      <w:bodyDiv w:val="1"/>
      <w:marLeft w:val="0"/>
      <w:marRight w:val="0"/>
      <w:marTop w:val="0"/>
      <w:marBottom w:val="0"/>
      <w:divBdr>
        <w:top w:val="none" w:sz="0" w:space="0" w:color="auto"/>
        <w:left w:val="none" w:sz="0" w:space="0" w:color="auto"/>
        <w:bottom w:val="none" w:sz="0" w:space="0" w:color="auto"/>
        <w:right w:val="none" w:sz="0" w:space="0" w:color="auto"/>
      </w:divBdr>
    </w:div>
    <w:div w:id="266235711">
      <w:bodyDiv w:val="1"/>
      <w:marLeft w:val="0"/>
      <w:marRight w:val="0"/>
      <w:marTop w:val="0"/>
      <w:marBottom w:val="0"/>
      <w:divBdr>
        <w:top w:val="none" w:sz="0" w:space="0" w:color="auto"/>
        <w:left w:val="none" w:sz="0" w:space="0" w:color="auto"/>
        <w:bottom w:val="none" w:sz="0" w:space="0" w:color="auto"/>
        <w:right w:val="none" w:sz="0" w:space="0" w:color="auto"/>
      </w:divBdr>
    </w:div>
    <w:div w:id="272399057">
      <w:bodyDiv w:val="1"/>
      <w:marLeft w:val="0"/>
      <w:marRight w:val="0"/>
      <w:marTop w:val="0"/>
      <w:marBottom w:val="0"/>
      <w:divBdr>
        <w:top w:val="none" w:sz="0" w:space="0" w:color="auto"/>
        <w:left w:val="none" w:sz="0" w:space="0" w:color="auto"/>
        <w:bottom w:val="none" w:sz="0" w:space="0" w:color="auto"/>
        <w:right w:val="none" w:sz="0" w:space="0" w:color="auto"/>
      </w:divBdr>
    </w:div>
    <w:div w:id="385908506">
      <w:bodyDiv w:val="1"/>
      <w:marLeft w:val="0"/>
      <w:marRight w:val="0"/>
      <w:marTop w:val="0"/>
      <w:marBottom w:val="0"/>
      <w:divBdr>
        <w:top w:val="none" w:sz="0" w:space="0" w:color="auto"/>
        <w:left w:val="none" w:sz="0" w:space="0" w:color="auto"/>
        <w:bottom w:val="none" w:sz="0" w:space="0" w:color="auto"/>
        <w:right w:val="none" w:sz="0" w:space="0" w:color="auto"/>
      </w:divBdr>
    </w:div>
    <w:div w:id="488523021">
      <w:bodyDiv w:val="1"/>
      <w:marLeft w:val="0"/>
      <w:marRight w:val="0"/>
      <w:marTop w:val="0"/>
      <w:marBottom w:val="0"/>
      <w:divBdr>
        <w:top w:val="none" w:sz="0" w:space="0" w:color="auto"/>
        <w:left w:val="none" w:sz="0" w:space="0" w:color="auto"/>
        <w:bottom w:val="none" w:sz="0" w:space="0" w:color="auto"/>
        <w:right w:val="none" w:sz="0" w:space="0" w:color="auto"/>
      </w:divBdr>
    </w:div>
    <w:div w:id="504630300">
      <w:bodyDiv w:val="1"/>
      <w:marLeft w:val="0"/>
      <w:marRight w:val="0"/>
      <w:marTop w:val="0"/>
      <w:marBottom w:val="0"/>
      <w:divBdr>
        <w:top w:val="none" w:sz="0" w:space="0" w:color="auto"/>
        <w:left w:val="none" w:sz="0" w:space="0" w:color="auto"/>
        <w:bottom w:val="none" w:sz="0" w:space="0" w:color="auto"/>
        <w:right w:val="none" w:sz="0" w:space="0" w:color="auto"/>
      </w:divBdr>
    </w:div>
    <w:div w:id="576742845">
      <w:bodyDiv w:val="1"/>
      <w:marLeft w:val="0"/>
      <w:marRight w:val="0"/>
      <w:marTop w:val="0"/>
      <w:marBottom w:val="0"/>
      <w:divBdr>
        <w:top w:val="none" w:sz="0" w:space="0" w:color="auto"/>
        <w:left w:val="none" w:sz="0" w:space="0" w:color="auto"/>
        <w:bottom w:val="none" w:sz="0" w:space="0" w:color="auto"/>
        <w:right w:val="none" w:sz="0" w:space="0" w:color="auto"/>
      </w:divBdr>
    </w:div>
    <w:div w:id="610475899">
      <w:bodyDiv w:val="1"/>
      <w:marLeft w:val="0"/>
      <w:marRight w:val="0"/>
      <w:marTop w:val="0"/>
      <w:marBottom w:val="0"/>
      <w:divBdr>
        <w:top w:val="none" w:sz="0" w:space="0" w:color="auto"/>
        <w:left w:val="none" w:sz="0" w:space="0" w:color="auto"/>
        <w:bottom w:val="none" w:sz="0" w:space="0" w:color="auto"/>
        <w:right w:val="none" w:sz="0" w:space="0" w:color="auto"/>
      </w:divBdr>
    </w:div>
    <w:div w:id="713579221">
      <w:bodyDiv w:val="1"/>
      <w:marLeft w:val="0"/>
      <w:marRight w:val="0"/>
      <w:marTop w:val="0"/>
      <w:marBottom w:val="0"/>
      <w:divBdr>
        <w:top w:val="none" w:sz="0" w:space="0" w:color="auto"/>
        <w:left w:val="none" w:sz="0" w:space="0" w:color="auto"/>
        <w:bottom w:val="none" w:sz="0" w:space="0" w:color="auto"/>
        <w:right w:val="none" w:sz="0" w:space="0" w:color="auto"/>
      </w:divBdr>
    </w:div>
    <w:div w:id="732393199">
      <w:bodyDiv w:val="1"/>
      <w:marLeft w:val="0"/>
      <w:marRight w:val="0"/>
      <w:marTop w:val="0"/>
      <w:marBottom w:val="0"/>
      <w:divBdr>
        <w:top w:val="none" w:sz="0" w:space="0" w:color="auto"/>
        <w:left w:val="none" w:sz="0" w:space="0" w:color="auto"/>
        <w:bottom w:val="none" w:sz="0" w:space="0" w:color="auto"/>
        <w:right w:val="none" w:sz="0" w:space="0" w:color="auto"/>
      </w:divBdr>
    </w:div>
    <w:div w:id="858931083">
      <w:bodyDiv w:val="1"/>
      <w:marLeft w:val="0"/>
      <w:marRight w:val="0"/>
      <w:marTop w:val="0"/>
      <w:marBottom w:val="0"/>
      <w:divBdr>
        <w:top w:val="none" w:sz="0" w:space="0" w:color="auto"/>
        <w:left w:val="none" w:sz="0" w:space="0" w:color="auto"/>
        <w:bottom w:val="none" w:sz="0" w:space="0" w:color="auto"/>
        <w:right w:val="none" w:sz="0" w:space="0" w:color="auto"/>
      </w:divBdr>
    </w:div>
    <w:div w:id="917056249">
      <w:bodyDiv w:val="1"/>
      <w:marLeft w:val="0"/>
      <w:marRight w:val="0"/>
      <w:marTop w:val="0"/>
      <w:marBottom w:val="0"/>
      <w:divBdr>
        <w:top w:val="none" w:sz="0" w:space="0" w:color="auto"/>
        <w:left w:val="none" w:sz="0" w:space="0" w:color="auto"/>
        <w:bottom w:val="none" w:sz="0" w:space="0" w:color="auto"/>
        <w:right w:val="none" w:sz="0" w:space="0" w:color="auto"/>
      </w:divBdr>
      <w:divsChild>
        <w:div w:id="1579360806">
          <w:marLeft w:val="0"/>
          <w:marRight w:val="0"/>
          <w:marTop w:val="0"/>
          <w:marBottom w:val="0"/>
          <w:divBdr>
            <w:top w:val="none" w:sz="0" w:space="0" w:color="auto"/>
            <w:left w:val="none" w:sz="0" w:space="0" w:color="auto"/>
            <w:bottom w:val="none" w:sz="0" w:space="0" w:color="auto"/>
            <w:right w:val="none" w:sz="0" w:space="0" w:color="auto"/>
          </w:divBdr>
          <w:divsChild>
            <w:div w:id="770903891">
              <w:marLeft w:val="0"/>
              <w:marRight w:val="0"/>
              <w:marTop w:val="0"/>
              <w:marBottom w:val="0"/>
              <w:divBdr>
                <w:top w:val="none" w:sz="0" w:space="0" w:color="auto"/>
                <w:left w:val="none" w:sz="0" w:space="0" w:color="auto"/>
                <w:bottom w:val="none" w:sz="0" w:space="0" w:color="auto"/>
                <w:right w:val="none" w:sz="0" w:space="0" w:color="auto"/>
              </w:divBdr>
            </w:div>
          </w:divsChild>
        </w:div>
        <w:div w:id="1622225410">
          <w:marLeft w:val="0"/>
          <w:marRight w:val="240"/>
          <w:marTop w:val="0"/>
          <w:marBottom w:val="0"/>
          <w:divBdr>
            <w:top w:val="none" w:sz="0" w:space="0" w:color="auto"/>
            <w:left w:val="none" w:sz="0" w:space="0" w:color="auto"/>
            <w:bottom w:val="none" w:sz="0" w:space="0" w:color="auto"/>
            <w:right w:val="none" w:sz="0" w:space="0" w:color="auto"/>
          </w:divBdr>
          <w:divsChild>
            <w:div w:id="257099338">
              <w:marLeft w:val="0"/>
              <w:marRight w:val="0"/>
              <w:marTop w:val="0"/>
              <w:marBottom w:val="0"/>
              <w:divBdr>
                <w:top w:val="none" w:sz="0" w:space="0" w:color="auto"/>
                <w:left w:val="none" w:sz="0" w:space="0" w:color="auto"/>
                <w:bottom w:val="none" w:sz="0" w:space="0" w:color="auto"/>
                <w:right w:val="none" w:sz="0" w:space="0" w:color="auto"/>
              </w:divBdr>
            </w:div>
          </w:divsChild>
        </w:div>
        <w:div w:id="1919316895">
          <w:marLeft w:val="0"/>
          <w:marRight w:val="0"/>
          <w:marTop w:val="240"/>
          <w:marBottom w:val="0"/>
          <w:divBdr>
            <w:top w:val="none" w:sz="0" w:space="0" w:color="auto"/>
            <w:left w:val="none" w:sz="0" w:space="0" w:color="auto"/>
            <w:bottom w:val="none" w:sz="0" w:space="0" w:color="auto"/>
            <w:right w:val="none" w:sz="0" w:space="0" w:color="auto"/>
          </w:divBdr>
          <w:divsChild>
            <w:div w:id="1573614706">
              <w:marLeft w:val="0"/>
              <w:marRight w:val="0"/>
              <w:marTop w:val="0"/>
              <w:marBottom w:val="0"/>
              <w:divBdr>
                <w:top w:val="none" w:sz="0" w:space="0" w:color="auto"/>
                <w:left w:val="none" w:sz="0" w:space="0" w:color="auto"/>
                <w:bottom w:val="none" w:sz="0" w:space="0" w:color="auto"/>
                <w:right w:val="none" w:sz="0" w:space="0" w:color="auto"/>
              </w:divBdr>
              <w:divsChild>
                <w:div w:id="1649361036">
                  <w:marLeft w:val="0"/>
                  <w:marRight w:val="0"/>
                  <w:marTop w:val="0"/>
                  <w:marBottom w:val="0"/>
                  <w:divBdr>
                    <w:top w:val="none" w:sz="0" w:space="0" w:color="auto"/>
                    <w:left w:val="none" w:sz="0" w:space="0" w:color="auto"/>
                    <w:bottom w:val="none" w:sz="0" w:space="0" w:color="auto"/>
                    <w:right w:val="none" w:sz="0" w:space="0" w:color="auto"/>
                  </w:divBdr>
                  <w:divsChild>
                    <w:div w:id="933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6035">
      <w:bodyDiv w:val="1"/>
      <w:marLeft w:val="0"/>
      <w:marRight w:val="0"/>
      <w:marTop w:val="0"/>
      <w:marBottom w:val="0"/>
      <w:divBdr>
        <w:top w:val="none" w:sz="0" w:space="0" w:color="auto"/>
        <w:left w:val="none" w:sz="0" w:space="0" w:color="auto"/>
        <w:bottom w:val="none" w:sz="0" w:space="0" w:color="auto"/>
        <w:right w:val="none" w:sz="0" w:space="0" w:color="auto"/>
      </w:divBdr>
    </w:div>
    <w:div w:id="1028530332">
      <w:bodyDiv w:val="1"/>
      <w:marLeft w:val="0"/>
      <w:marRight w:val="0"/>
      <w:marTop w:val="0"/>
      <w:marBottom w:val="0"/>
      <w:divBdr>
        <w:top w:val="none" w:sz="0" w:space="0" w:color="auto"/>
        <w:left w:val="none" w:sz="0" w:space="0" w:color="auto"/>
        <w:bottom w:val="none" w:sz="0" w:space="0" w:color="auto"/>
        <w:right w:val="none" w:sz="0" w:space="0" w:color="auto"/>
      </w:divBdr>
    </w:div>
    <w:div w:id="1037119939">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22922091">
      <w:bodyDiv w:val="1"/>
      <w:marLeft w:val="0"/>
      <w:marRight w:val="0"/>
      <w:marTop w:val="0"/>
      <w:marBottom w:val="0"/>
      <w:divBdr>
        <w:top w:val="none" w:sz="0" w:space="0" w:color="auto"/>
        <w:left w:val="none" w:sz="0" w:space="0" w:color="auto"/>
        <w:bottom w:val="none" w:sz="0" w:space="0" w:color="auto"/>
        <w:right w:val="none" w:sz="0" w:space="0" w:color="auto"/>
      </w:divBdr>
    </w:div>
    <w:div w:id="1147092194">
      <w:bodyDiv w:val="1"/>
      <w:marLeft w:val="0"/>
      <w:marRight w:val="0"/>
      <w:marTop w:val="0"/>
      <w:marBottom w:val="0"/>
      <w:divBdr>
        <w:top w:val="none" w:sz="0" w:space="0" w:color="auto"/>
        <w:left w:val="none" w:sz="0" w:space="0" w:color="auto"/>
        <w:bottom w:val="none" w:sz="0" w:space="0" w:color="auto"/>
        <w:right w:val="none" w:sz="0" w:space="0" w:color="auto"/>
      </w:divBdr>
    </w:div>
    <w:div w:id="1149053935">
      <w:bodyDiv w:val="1"/>
      <w:marLeft w:val="0"/>
      <w:marRight w:val="0"/>
      <w:marTop w:val="0"/>
      <w:marBottom w:val="0"/>
      <w:divBdr>
        <w:top w:val="none" w:sz="0" w:space="0" w:color="auto"/>
        <w:left w:val="none" w:sz="0" w:space="0" w:color="auto"/>
        <w:bottom w:val="none" w:sz="0" w:space="0" w:color="auto"/>
        <w:right w:val="none" w:sz="0" w:space="0" w:color="auto"/>
      </w:divBdr>
    </w:div>
    <w:div w:id="1196767859">
      <w:bodyDiv w:val="1"/>
      <w:marLeft w:val="0"/>
      <w:marRight w:val="0"/>
      <w:marTop w:val="0"/>
      <w:marBottom w:val="0"/>
      <w:divBdr>
        <w:top w:val="none" w:sz="0" w:space="0" w:color="auto"/>
        <w:left w:val="none" w:sz="0" w:space="0" w:color="auto"/>
        <w:bottom w:val="none" w:sz="0" w:space="0" w:color="auto"/>
        <w:right w:val="none" w:sz="0" w:space="0" w:color="auto"/>
      </w:divBdr>
    </w:div>
    <w:div w:id="1254045957">
      <w:bodyDiv w:val="1"/>
      <w:marLeft w:val="0"/>
      <w:marRight w:val="0"/>
      <w:marTop w:val="0"/>
      <w:marBottom w:val="0"/>
      <w:divBdr>
        <w:top w:val="none" w:sz="0" w:space="0" w:color="auto"/>
        <w:left w:val="none" w:sz="0" w:space="0" w:color="auto"/>
        <w:bottom w:val="none" w:sz="0" w:space="0" w:color="auto"/>
        <w:right w:val="none" w:sz="0" w:space="0" w:color="auto"/>
      </w:divBdr>
    </w:div>
    <w:div w:id="1376395787">
      <w:bodyDiv w:val="1"/>
      <w:marLeft w:val="0"/>
      <w:marRight w:val="0"/>
      <w:marTop w:val="0"/>
      <w:marBottom w:val="0"/>
      <w:divBdr>
        <w:top w:val="none" w:sz="0" w:space="0" w:color="auto"/>
        <w:left w:val="none" w:sz="0" w:space="0" w:color="auto"/>
        <w:bottom w:val="none" w:sz="0" w:space="0" w:color="auto"/>
        <w:right w:val="none" w:sz="0" w:space="0" w:color="auto"/>
      </w:divBdr>
    </w:div>
    <w:div w:id="1403257014">
      <w:bodyDiv w:val="1"/>
      <w:marLeft w:val="0"/>
      <w:marRight w:val="0"/>
      <w:marTop w:val="0"/>
      <w:marBottom w:val="0"/>
      <w:divBdr>
        <w:top w:val="none" w:sz="0" w:space="0" w:color="auto"/>
        <w:left w:val="none" w:sz="0" w:space="0" w:color="auto"/>
        <w:bottom w:val="none" w:sz="0" w:space="0" w:color="auto"/>
        <w:right w:val="none" w:sz="0" w:space="0" w:color="auto"/>
      </w:divBdr>
    </w:div>
    <w:div w:id="1406415656">
      <w:bodyDiv w:val="1"/>
      <w:marLeft w:val="0"/>
      <w:marRight w:val="0"/>
      <w:marTop w:val="0"/>
      <w:marBottom w:val="0"/>
      <w:divBdr>
        <w:top w:val="none" w:sz="0" w:space="0" w:color="auto"/>
        <w:left w:val="none" w:sz="0" w:space="0" w:color="auto"/>
        <w:bottom w:val="none" w:sz="0" w:space="0" w:color="auto"/>
        <w:right w:val="none" w:sz="0" w:space="0" w:color="auto"/>
      </w:divBdr>
    </w:div>
    <w:div w:id="1415394235">
      <w:bodyDiv w:val="1"/>
      <w:marLeft w:val="0"/>
      <w:marRight w:val="0"/>
      <w:marTop w:val="0"/>
      <w:marBottom w:val="0"/>
      <w:divBdr>
        <w:top w:val="none" w:sz="0" w:space="0" w:color="auto"/>
        <w:left w:val="none" w:sz="0" w:space="0" w:color="auto"/>
        <w:bottom w:val="none" w:sz="0" w:space="0" w:color="auto"/>
        <w:right w:val="none" w:sz="0" w:space="0" w:color="auto"/>
      </w:divBdr>
      <w:divsChild>
        <w:div w:id="719012434">
          <w:marLeft w:val="0"/>
          <w:marRight w:val="0"/>
          <w:marTop w:val="0"/>
          <w:marBottom w:val="0"/>
          <w:divBdr>
            <w:top w:val="none" w:sz="0" w:space="0" w:color="auto"/>
            <w:left w:val="none" w:sz="0" w:space="0" w:color="auto"/>
            <w:bottom w:val="none" w:sz="0" w:space="0" w:color="auto"/>
            <w:right w:val="none" w:sz="0" w:space="0" w:color="auto"/>
          </w:divBdr>
          <w:divsChild>
            <w:div w:id="499085411">
              <w:marLeft w:val="0"/>
              <w:marRight w:val="0"/>
              <w:marTop w:val="0"/>
              <w:marBottom w:val="0"/>
              <w:divBdr>
                <w:top w:val="none" w:sz="0" w:space="0" w:color="auto"/>
                <w:left w:val="none" w:sz="0" w:space="0" w:color="auto"/>
                <w:bottom w:val="none" w:sz="0" w:space="0" w:color="auto"/>
                <w:right w:val="none" w:sz="0" w:space="0" w:color="auto"/>
              </w:divBdr>
            </w:div>
            <w:div w:id="661735944">
              <w:marLeft w:val="0"/>
              <w:marRight w:val="0"/>
              <w:marTop w:val="0"/>
              <w:marBottom w:val="0"/>
              <w:divBdr>
                <w:top w:val="none" w:sz="0" w:space="0" w:color="auto"/>
                <w:left w:val="none" w:sz="0" w:space="0" w:color="auto"/>
                <w:bottom w:val="none" w:sz="0" w:space="0" w:color="auto"/>
                <w:right w:val="none" w:sz="0" w:space="0" w:color="auto"/>
              </w:divBdr>
            </w:div>
            <w:div w:id="717435371">
              <w:marLeft w:val="0"/>
              <w:marRight w:val="0"/>
              <w:marTop w:val="0"/>
              <w:marBottom w:val="0"/>
              <w:divBdr>
                <w:top w:val="none" w:sz="0" w:space="0" w:color="auto"/>
                <w:left w:val="none" w:sz="0" w:space="0" w:color="auto"/>
                <w:bottom w:val="none" w:sz="0" w:space="0" w:color="auto"/>
                <w:right w:val="none" w:sz="0" w:space="0" w:color="auto"/>
              </w:divBdr>
            </w:div>
            <w:div w:id="987249431">
              <w:marLeft w:val="0"/>
              <w:marRight w:val="0"/>
              <w:marTop w:val="0"/>
              <w:marBottom w:val="0"/>
              <w:divBdr>
                <w:top w:val="none" w:sz="0" w:space="0" w:color="auto"/>
                <w:left w:val="none" w:sz="0" w:space="0" w:color="auto"/>
                <w:bottom w:val="none" w:sz="0" w:space="0" w:color="auto"/>
                <w:right w:val="none" w:sz="0" w:space="0" w:color="auto"/>
              </w:divBdr>
            </w:div>
            <w:div w:id="1472941810">
              <w:marLeft w:val="0"/>
              <w:marRight w:val="0"/>
              <w:marTop w:val="0"/>
              <w:marBottom w:val="0"/>
              <w:divBdr>
                <w:top w:val="none" w:sz="0" w:space="0" w:color="auto"/>
                <w:left w:val="none" w:sz="0" w:space="0" w:color="auto"/>
                <w:bottom w:val="none" w:sz="0" w:space="0" w:color="auto"/>
                <w:right w:val="none" w:sz="0" w:space="0" w:color="auto"/>
              </w:divBdr>
            </w:div>
            <w:div w:id="1925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662">
      <w:bodyDiv w:val="1"/>
      <w:marLeft w:val="0"/>
      <w:marRight w:val="0"/>
      <w:marTop w:val="0"/>
      <w:marBottom w:val="0"/>
      <w:divBdr>
        <w:top w:val="none" w:sz="0" w:space="0" w:color="auto"/>
        <w:left w:val="none" w:sz="0" w:space="0" w:color="auto"/>
        <w:bottom w:val="none" w:sz="0" w:space="0" w:color="auto"/>
        <w:right w:val="none" w:sz="0" w:space="0" w:color="auto"/>
      </w:divBdr>
      <w:divsChild>
        <w:div w:id="83427977">
          <w:marLeft w:val="0"/>
          <w:marRight w:val="0"/>
          <w:marTop w:val="0"/>
          <w:marBottom w:val="0"/>
          <w:divBdr>
            <w:top w:val="none" w:sz="0" w:space="0" w:color="auto"/>
            <w:left w:val="none" w:sz="0" w:space="0" w:color="auto"/>
            <w:bottom w:val="none" w:sz="0" w:space="0" w:color="auto"/>
            <w:right w:val="none" w:sz="0" w:space="0" w:color="auto"/>
          </w:divBdr>
          <w:divsChild>
            <w:div w:id="1409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54">
      <w:bodyDiv w:val="1"/>
      <w:marLeft w:val="0"/>
      <w:marRight w:val="0"/>
      <w:marTop w:val="0"/>
      <w:marBottom w:val="0"/>
      <w:divBdr>
        <w:top w:val="none" w:sz="0" w:space="0" w:color="auto"/>
        <w:left w:val="none" w:sz="0" w:space="0" w:color="auto"/>
        <w:bottom w:val="none" w:sz="0" w:space="0" w:color="auto"/>
        <w:right w:val="none" w:sz="0" w:space="0" w:color="auto"/>
      </w:divBdr>
      <w:divsChild>
        <w:div w:id="28266291">
          <w:blockQuote w:val="1"/>
          <w:marLeft w:val="75"/>
          <w:marRight w:val="105"/>
          <w:marTop w:val="0"/>
          <w:marBottom w:val="0"/>
          <w:divBdr>
            <w:top w:val="none" w:sz="0" w:space="0" w:color="auto"/>
            <w:left w:val="single" w:sz="36" w:space="8" w:color="auto"/>
            <w:bottom w:val="none" w:sz="0" w:space="0" w:color="auto"/>
            <w:right w:val="none" w:sz="0" w:space="0" w:color="auto"/>
          </w:divBdr>
        </w:div>
        <w:div w:id="477457974">
          <w:marLeft w:val="0"/>
          <w:marRight w:val="0"/>
          <w:marTop w:val="0"/>
          <w:marBottom w:val="0"/>
          <w:divBdr>
            <w:top w:val="none" w:sz="0" w:space="0" w:color="auto"/>
            <w:left w:val="none" w:sz="0" w:space="0" w:color="auto"/>
            <w:bottom w:val="none" w:sz="0" w:space="0" w:color="auto"/>
            <w:right w:val="none" w:sz="0" w:space="0" w:color="auto"/>
          </w:divBdr>
        </w:div>
        <w:div w:id="614559504">
          <w:blockQuote w:val="1"/>
          <w:marLeft w:val="75"/>
          <w:marRight w:val="105"/>
          <w:marTop w:val="0"/>
          <w:marBottom w:val="0"/>
          <w:divBdr>
            <w:top w:val="none" w:sz="0" w:space="0" w:color="auto"/>
            <w:left w:val="single" w:sz="36" w:space="8" w:color="auto"/>
            <w:bottom w:val="none" w:sz="0" w:space="0" w:color="auto"/>
            <w:right w:val="none" w:sz="0" w:space="0" w:color="auto"/>
          </w:divBdr>
        </w:div>
        <w:div w:id="750469424">
          <w:marLeft w:val="0"/>
          <w:marRight w:val="0"/>
          <w:marTop w:val="0"/>
          <w:marBottom w:val="0"/>
          <w:divBdr>
            <w:top w:val="none" w:sz="0" w:space="0" w:color="auto"/>
            <w:left w:val="none" w:sz="0" w:space="0" w:color="auto"/>
            <w:bottom w:val="none" w:sz="0" w:space="0" w:color="auto"/>
            <w:right w:val="none" w:sz="0" w:space="0" w:color="auto"/>
          </w:divBdr>
        </w:div>
        <w:div w:id="1143087629">
          <w:marLeft w:val="0"/>
          <w:marRight w:val="0"/>
          <w:marTop w:val="0"/>
          <w:marBottom w:val="0"/>
          <w:divBdr>
            <w:top w:val="none" w:sz="0" w:space="0" w:color="auto"/>
            <w:left w:val="none" w:sz="0" w:space="0" w:color="auto"/>
            <w:bottom w:val="none" w:sz="0" w:space="0" w:color="auto"/>
            <w:right w:val="none" w:sz="0" w:space="0" w:color="auto"/>
          </w:divBdr>
        </w:div>
        <w:div w:id="1492254980">
          <w:marLeft w:val="0"/>
          <w:marRight w:val="0"/>
          <w:marTop w:val="0"/>
          <w:marBottom w:val="0"/>
          <w:divBdr>
            <w:top w:val="none" w:sz="0" w:space="0" w:color="auto"/>
            <w:left w:val="none" w:sz="0" w:space="0" w:color="auto"/>
            <w:bottom w:val="none" w:sz="0" w:space="0" w:color="auto"/>
            <w:right w:val="none" w:sz="0" w:space="0" w:color="auto"/>
          </w:divBdr>
        </w:div>
        <w:div w:id="1742822852">
          <w:blockQuote w:val="1"/>
          <w:marLeft w:val="75"/>
          <w:marRight w:val="105"/>
          <w:marTop w:val="0"/>
          <w:marBottom w:val="0"/>
          <w:divBdr>
            <w:top w:val="none" w:sz="0" w:space="0" w:color="auto"/>
            <w:left w:val="single" w:sz="36" w:space="8" w:color="auto"/>
            <w:bottom w:val="none" w:sz="0" w:space="0" w:color="auto"/>
            <w:right w:val="none" w:sz="0" w:space="0" w:color="auto"/>
          </w:divBdr>
        </w:div>
        <w:div w:id="1793983859">
          <w:blockQuote w:val="1"/>
          <w:marLeft w:val="75"/>
          <w:marRight w:val="105"/>
          <w:marTop w:val="0"/>
          <w:marBottom w:val="0"/>
          <w:divBdr>
            <w:top w:val="none" w:sz="0" w:space="0" w:color="auto"/>
            <w:left w:val="single" w:sz="36" w:space="8" w:color="auto"/>
            <w:bottom w:val="none" w:sz="0" w:space="0" w:color="auto"/>
            <w:right w:val="none" w:sz="0" w:space="0" w:color="auto"/>
          </w:divBdr>
        </w:div>
        <w:div w:id="189793408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568614081">
      <w:bodyDiv w:val="1"/>
      <w:marLeft w:val="0"/>
      <w:marRight w:val="0"/>
      <w:marTop w:val="0"/>
      <w:marBottom w:val="0"/>
      <w:divBdr>
        <w:top w:val="none" w:sz="0" w:space="0" w:color="auto"/>
        <w:left w:val="none" w:sz="0" w:space="0" w:color="auto"/>
        <w:bottom w:val="none" w:sz="0" w:space="0" w:color="auto"/>
        <w:right w:val="none" w:sz="0" w:space="0" w:color="auto"/>
      </w:divBdr>
    </w:div>
    <w:div w:id="1638760247">
      <w:bodyDiv w:val="1"/>
      <w:marLeft w:val="0"/>
      <w:marRight w:val="0"/>
      <w:marTop w:val="0"/>
      <w:marBottom w:val="0"/>
      <w:divBdr>
        <w:top w:val="none" w:sz="0" w:space="0" w:color="auto"/>
        <w:left w:val="none" w:sz="0" w:space="0" w:color="auto"/>
        <w:bottom w:val="none" w:sz="0" w:space="0" w:color="auto"/>
        <w:right w:val="none" w:sz="0" w:space="0" w:color="auto"/>
      </w:divBdr>
      <w:divsChild>
        <w:div w:id="172305158">
          <w:marLeft w:val="0"/>
          <w:marRight w:val="0"/>
          <w:marTop w:val="0"/>
          <w:marBottom w:val="0"/>
          <w:divBdr>
            <w:top w:val="none" w:sz="0" w:space="4" w:color="61AFFE"/>
            <w:left w:val="none" w:sz="0" w:space="4" w:color="61AFFE"/>
            <w:bottom w:val="single" w:sz="6" w:space="4" w:color="61AFFE"/>
            <w:right w:val="none" w:sz="0" w:space="4" w:color="61AFFE"/>
          </w:divBdr>
          <w:divsChild>
            <w:div w:id="2034066419">
              <w:marLeft w:val="0"/>
              <w:marRight w:val="0"/>
              <w:marTop w:val="0"/>
              <w:marBottom w:val="0"/>
              <w:divBdr>
                <w:top w:val="none" w:sz="0" w:space="0" w:color="auto"/>
                <w:left w:val="none" w:sz="0" w:space="0" w:color="auto"/>
                <w:bottom w:val="none" w:sz="0" w:space="0" w:color="auto"/>
                <w:right w:val="none" w:sz="0" w:space="0" w:color="auto"/>
              </w:divBdr>
            </w:div>
          </w:divsChild>
        </w:div>
        <w:div w:id="1416168641">
          <w:marLeft w:val="0"/>
          <w:marRight w:val="0"/>
          <w:marTop w:val="0"/>
          <w:marBottom w:val="0"/>
          <w:divBdr>
            <w:top w:val="none" w:sz="0" w:space="0" w:color="auto"/>
            <w:left w:val="none" w:sz="0" w:space="0" w:color="auto"/>
            <w:bottom w:val="none" w:sz="0" w:space="0" w:color="auto"/>
            <w:right w:val="none" w:sz="0" w:space="0" w:color="auto"/>
          </w:divBdr>
          <w:divsChild>
            <w:div w:id="1872568975">
              <w:marLeft w:val="0"/>
              <w:marRight w:val="0"/>
              <w:marTop w:val="0"/>
              <w:marBottom w:val="0"/>
              <w:divBdr>
                <w:top w:val="none" w:sz="0" w:space="0" w:color="auto"/>
                <w:left w:val="none" w:sz="0" w:space="0" w:color="auto"/>
                <w:bottom w:val="none" w:sz="0" w:space="0" w:color="auto"/>
                <w:right w:val="none" w:sz="0" w:space="0" w:color="auto"/>
              </w:divBdr>
              <w:divsChild>
                <w:div w:id="883951488">
                  <w:marLeft w:val="0"/>
                  <w:marRight w:val="0"/>
                  <w:marTop w:val="0"/>
                  <w:marBottom w:val="0"/>
                  <w:divBdr>
                    <w:top w:val="none" w:sz="0" w:space="0" w:color="auto"/>
                    <w:left w:val="none" w:sz="0" w:space="0" w:color="auto"/>
                    <w:bottom w:val="none" w:sz="0" w:space="0" w:color="auto"/>
                    <w:right w:val="none" w:sz="0" w:space="0" w:color="auto"/>
                  </w:divBdr>
                  <w:divsChild>
                    <w:div w:id="7563266">
                      <w:marLeft w:val="0"/>
                      <w:marRight w:val="0"/>
                      <w:marTop w:val="0"/>
                      <w:marBottom w:val="0"/>
                      <w:divBdr>
                        <w:top w:val="none" w:sz="0" w:space="0" w:color="auto"/>
                        <w:left w:val="none" w:sz="0" w:space="0" w:color="auto"/>
                        <w:bottom w:val="none" w:sz="0" w:space="0" w:color="auto"/>
                        <w:right w:val="none" w:sz="0" w:space="0" w:color="auto"/>
                      </w:divBdr>
                      <w:divsChild>
                        <w:div w:id="307176487">
                          <w:marLeft w:val="0"/>
                          <w:marRight w:val="0"/>
                          <w:marTop w:val="0"/>
                          <w:marBottom w:val="0"/>
                          <w:divBdr>
                            <w:top w:val="none" w:sz="0" w:space="0" w:color="auto"/>
                            <w:left w:val="none" w:sz="0" w:space="0" w:color="auto"/>
                            <w:bottom w:val="none" w:sz="0" w:space="0" w:color="auto"/>
                            <w:right w:val="none" w:sz="0" w:space="0" w:color="auto"/>
                          </w:divBdr>
                        </w:div>
                        <w:div w:id="1658723220">
                          <w:marLeft w:val="0"/>
                          <w:marRight w:val="0"/>
                          <w:marTop w:val="0"/>
                          <w:marBottom w:val="0"/>
                          <w:divBdr>
                            <w:top w:val="none" w:sz="0" w:space="0" w:color="auto"/>
                            <w:left w:val="none" w:sz="0" w:space="0" w:color="auto"/>
                            <w:bottom w:val="none" w:sz="0" w:space="0" w:color="auto"/>
                            <w:right w:val="none" w:sz="0" w:space="0" w:color="auto"/>
                          </w:divBdr>
                          <w:divsChild>
                            <w:div w:id="1012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761">
                      <w:marLeft w:val="0"/>
                      <w:marRight w:val="0"/>
                      <w:marTop w:val="0"/>
                      <w:marBottom w:val="0"/>
                      <w:divBdr>
                        <w:top w:val="none" w:sz="0" w:space="0" w:color="auto"/>
                        <w:left w:val="none" w:sz="0" w:space="0" w:color="auto"/>
                        <w:bottom w:val="none" w:sz="0" w:space="0" w:color="auto"/>
                        <w:right w:val="none" w:sz="0" w:space="0" w:color="auto"/>
                      </w:divBdr>
                      <w:divsChild>
                        <w:div w:id="8754299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0766808">
                  <w:marLeft w:val="0"/>
                  <w:marRight w:val="0"/>
                  <w:marTop w:val="0"/>
                  <w:marBottom w:val="0"/>
                  <w:divBdr>
                    <w:top w:val="none" w:sz="0" w:space="0" w:color="auto"/>
                    <w:left w:val="none" w:sz="0" w:space="0" w:color="auto"/>
                    <w:bottom w:val="none" w:sz="0" w:space="0" w:color="auto"/>
                    <w:right w:val="none" w:sz="0" w:space="0" w:color="auto"/>
                  </w:divBdr>
                  <w:divsChild>
                    <w:div w:id="272178596">
                      <w:marLeft w:val="0"/>
                      <w:marRight w:val="0"/>
                      <w:marTop w:val="0"/>
                      <w:marBottom w:val="0"/>
                      <w:divBdr>
                        <w:top w:val="none" w:sz="0" w:space="0" w:color="auto"/>
                        <w:left w:val="none" w:sz="0" w:space="0" w:color="auto"/>
                        <w:bottom w:val="none" w:sz="0" w:space="0" w:color="auto"/>
                        <w:right w:val="none" w:sz="0" w:space="0" w:color="auto"/>
                      </w:divBdr>
                      <w:divsChild>
                        <w:div w:id="823087449">
                          <w:marLeft w:val="0"/>
                          <w:marRight w:val="0"/>
                          <w:marTop w:val="240"/>
                          <w:marBottom w:val="0"/>
                          <w:divBdr>
                            <w:top w:val="none" w:sz="0" w:space="0" w:color="auto"/>
                            <w:left w:val="none" w:sz="0" w:space="0" w:color="auto"/>
                            <w:bottom w:val="none" w:sz="0" w:space="0" w:color="auto"/>
                            <w:right w:val="none" w:sz="0" w:space="0" w:color="auto"/>
                          </w:divBdr>
                          <w:divsChild>
                            <w:div w:id="1938555558">
                              <w:marLeft w:val="0"/>
                              <w:marRight w:val="0"/>
                              <w:marTop w:val="0"/>
                              <w:marBottom w:val="0"/>
                              <w:divBdr>
                                <w:top w:val="none" w:sz="0" w:space="0" w:color="auto"/>
                                <w:left w:val="none" w:sz="0" w:space="0" w:color="auto"/>
                                <w:bottom w:val="none" w:sz="0" w:space="0" w:color="auto"/>
                                <w:right w:val="none" w:sz="0" w:space="0" w:color="auto"/>
                              </w:divBdr>
                              <w:divsChild>
                                <w:div w:id="522132278">
                                  <w:marLeft w:val="0"/>
                                  <w:marRight w:val="0"/>
                                  <w:marTop w:val="0"/>
                                  <w:marBottom w:val="0"/>
                                  <w:divBdr>
                                    <w:top w:val="none" w:sz="0" w:space="0" w:color="auto"/>
                                    <w:left w:val="none" w:sz="0" w:space="0" w:color="auto"/>
                                    <w:bottom w:val="none" w:sz="0" w:space="0" w:color="auto"/>
                                    <w:right w:val="none" w:sz="0" w:space="0" w:color="auto"/>
                                  </w:divBdr>
                                  <w:divsChild>
                                    <w:div w:id="3010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5481">
                          <w:marLeft w:val="0"/>
                          <w:marRight w:val="0"/>
                          <w:marTop w:val="0"/>
                          <w:marBottom w:val="0"/>
                          <w:divBdr>
                            <w:top w:val="none" w:sz="0" w:space="0" w:color="auto"/>
                            <w:left w:val="none" w:sz="0" w:space="0" w:color="auto"/>
                            <w:bottom w:val="none" w:sz="0" w:space="0" w:color="auto"/>
                            <w:right w:val="none" w:sz="0" w:space="0" w:color="auto"/>
                          </w:divBdr>
                          <w:divsChild>
                            <w:div w:id="443037431">
                              <w:marLeft w:val="0"/>
                              <w:marRight w:val="0"/>
                              <w:marTop w:val="0"/>
                              <w:marBottom w:val="0"/>
                              <w:divBdr>
                                <w:top w:val="none" w:sz="0" w:space="0" w:color="auto"/>
                                <w:left w:val="none" w:sz="0" w:space="0" w:color="auto"/>
                                <w:bottom w:val="none" w:sz="0" w:space="0" w:color="auto"/>
                                <w:right w:val="none" w:sz="0" w:space="0" w:color="auto"/>
                              </w:divBdr>
                            </w:div>
                          </w:divsChild>
                        </w:div>
                        <w:div w:id="1566837846">
                          <w:marLeft w:val="0"/>
                          <w:marRight w:val="240"/>
                          <w:marTop w:val="0"/>
                          <w:marBottom w:val="0"/>
                          <w:divBdr>
                            <w:top w:val="none" w:sz="0" w:space="0" w:color="auto"/>
                            <w:left w:val="none" w:sz="0" w:space="0" w:color="auto"/>
                            <w:bottom w:val="none" w:sz="0" w:space="0" w:color="auto"/>
                            <w:right w:val="none" w:sz="0" w:space="0" w:color="auto"/>
                          </w:divBdr>
                          <w:divsChild>
                            <w:div w:id="13962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2911">
                      <w:marLeft w:val="0"/>
                      <w:marRight w:val="0"/>
                      <w:marTop w:val="0"/>
                      <w:marBottom w:val="0"/>
                      <w:divBdr>
                        <w:top w:val="none" w:sz="0" w:space="0" w:color="auto"/>
                        <w:left w:val="none" w:sz="0" w:space="0" w:color="auto"/>
                        <w:bottom w:val="none" w:sz="0" w:space="0" w:color="auto"/>
                        <w:right w:val="none" w:sz="0" w:space="0" w:color="auto"/>
                      </w:divBdr>
                    </w:div>
                  </w:divsChild>
                </w:div>
                <w:div w:id="1367758789">
                  <w:marLeft w:val="0"/>
                  <w:marRight w:val="0"/>
                  <w:marTop w:val="0"/>
                  <w:marBottom w:val="75"/>
                  <w:divBdr>
                    <w:top w:val="none" w:sz="0" w:space="0" w:color="auto"/>
                    <w:left w:val="none" w:sz="0" w:space="0" w:color="auto"/>
                    <w:bottom w:val="none" w:sz="0" w:space="0" w:color="auto"/>
                    <w:right w:val="none" w:sz="0" w:space="0" w:color="auto"/>
                  </w:divBdr>
                  <w:divsChild>
                    <w:div w:id="536158993">
                      <w:marLeft w:val="0"/>
                      <w:marRight w:val="0"/>
                      <w:marTop w:val="0"/>
                      <w:marBottom w:val="0"/>
                      <w:divBdr>
                        <w:top w:val="none" w:sz="0" w:space="0" w:color="auto"/>
                        <w:left w:val="none" w:sz="0" w:space="0" w:color="auto"/>
                        <w:bottom w:val="none" w:sz="0" w:space="0" w:color="auto"/>
                        <w:right w:val="none" w:sz="0" w:space="0" w:color="auto"/>
                      </w:divBdr>
                      <w:divsChild>
                        <w:div w:id="543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3432">
      <w:bodyDiv w:val="1"/>
      <w:marLeft w:val="0"/>
      <w:marRight w:val="0"/>
      <w:marTop w:val="0"/>
      <w:marBottom w:val="0"/>
      <w:divBdr>
        <w:top w:val="none" w:sz="0" w:space="0" w:color="auto"/>
        <w:left w:val="none" w:sz="0" w:space="0" w:color="auto"/>
        <w:bottom w:val="none" w:sz="0" w:space="0" w:color="auto"/>
        <w:right w:val="none" w:sz="0" w:space="0" w:color="auto"/>
      </w:divBdr>
    </w:div>
    <w:div w:id="1775400739">
      <w:bodyDiv w:val="1"/>
      <w:marLeft w:val="0"/>
      <w:marRight w:val="0"/>
      <w:marTop w:val="0"/>
      <w:marBottom w:val="0"/>
      <w:divBdr>
        <w:top w:val="none" w:sz="0" w:space="0" w:color="auto"/>
        <w:left w:val="none" w:sz="0" w:space="0" w:color="auto"/>
        <w:bottom w:val="none" w:sz="0" w:space="0" w:color="auto"/>
        <w:right w:val="none" w:sz="0" w:space="0" w:color="auto"/>
      </w:divBdr>
      <w:divsChild>
        <w:div w:id="20666005">
          <w:blockQuote w:val="1"/>
          <w:marLeft w:val="75"/>
          <w:marRight w:val="105"/>
          <w:marTop w:val="0"/>
          <w:marBottom w:val="0"/>
          <w:divBdr>
            <w:top w:val="none" w:sz="0" w:space="0" w:color="auto"/>
            <w:left w:val="single" w:sz="36" w:space="8" w:color="auto"/>
            <w:bottom w:val="none" w:sz="0" w:space="0" w:color="auto"/>
            <w:right w:val="none" w:sz="0" w:space="0" w:color="auto"/>
          </w:divBdr>
        </w:div>
        <w:div w:id="450515799">
          <w:marLeft w:val="0"/>
          <w:marRight w:val="0"/>
          <w:marTop w:val="0"/>
          <w:marBottom w:val="0"/>
          <w:divBdr>
            <w:top w:val="none" w:sz="0" w:space="0" w:color="auto"/>
            <w:left w:val="none" w:sz="0" w:space="0" w:color="auto"/>
            <w:bottom w:val="none" w:sz="0" w:space="0" w:color="auto"/>
            <w:right w:val="none" w:sz="0" w:space="0" w:color="auto"/>
          </w:divBdr>
        </w:div>
        <w:div w:id="580942632">
          <w:marLeft w:val="0"/>
          <w:marRight w:val="0"/>
          <w:marTop w:val="0"/>
          <w:marBottom w:val="0"/>
          <w:divBdr>
            <w:top w:val="none" w:sz="0" w:space="0" w:color="auto"/>
            <w:left w:val="none" w:sz="0" w:space="0" w:color="auto"/>
            <w:bottom w:val="none" w:sz="0" w:space="0" w:color="auto"/>
            <w:right w:val="none" w:sz="0" w:space="0" w:color="auto"/>
          </w:divBdr>
        </w:div>
        <w:div w:id="650525699">
          <w:blockQuote w:val="1"/>
          <w:marLeft w:val="75"/>
          <w:marRight w:val="105"/>
          <w:marTop w:val="0"/>
          <w:marBottom w:val="0"/>
          <w:divBdr>
            <w:top w:val="none" w:sz="0" w:space="0" w:color="auto"/>
            <w:left w:val="single" w:sz="36" w:space="8" w:color="auto"/>
            <w:bottom w:val="none" w:sz="0" w:space="0" w:color="auto"/>
            <w:right w:val="none" w:sz="0" w:space="0" w:color="auto"/>
          </w:divBdr>
        </w:div>
        <w:div w:id="1206790504">
          <w:blockQuote w:val="1"/>
          <w:marLeft w:val="75"/>
          <w:marRight w:val="105"/>
          <w:marTop w:val="0"/>
          <w:marBottom w:val="0"/>
          <w:divBdr>
            <w:top w:val="none" w:sz="0" w:space="0" w:color="auto"/>
            <w:left w:val="single" w:sz="36" w:space="8" w:color="auto"/>
            <w:bottom w:val="none" w:sz="0" w:space="0" w:color="auto"/>
            <w:right w:val="none" w:sz="0" w:space="0" w:color="auto"/>
          </w:divBdr>
        </w:div>
        <w:div w:id="1349795289">
          <w:marLeft w:val="0"/>
          <w:marRight w:val="0"/>
          <w:marTop w:val="0"/>
          <w:marBottom w:val="0"/>
          <w:divBdr>
            <w:top w:val="none" w:sz="0" w:space="0" w:color="auto"/>
            <w:left w:val="none" w:sz="0" w:space="0" w:color="auto"/>
            <w:bottom w:val="none" w:sz="0" w:space="0" w:color="auto"/>
            <w:right w:val="none" w:sz="0" w:space="0" w:color="auto"/>
          </w:divBdr>
        </w:div>
        <w:div w:id="1437139355">
          <w:marLeft w:val="0"/>
          <w:marRight w:val="0"/>
          <w:marTop w:val="0"/>
          <w:marBottom w:val="0"/>
          <w:divBdr>
            <w:top w:val="none" w:sz="0" w:space="0" w:color="auto"/>
            <w:left w:val="none" w:sz="0" w:space="0" w:color="auto"/>
            <w:bottom w:val="none" w:sz="0" w:space="0" w:color="auto"/>
            <w:right w:val="none" w:sz="0" w:space="0" w:color="auto"/>
          </w:divBdr>
        </w:div>
        <w:div w:id="1481114979">
          <w:blockQuote w:val="1"/>
          <w:marLeft w:val="75"/>
          <w:marRight w:val="105"/>
          <w:marTop w:val="0"/>
          <w:marBottom w:val="0"/>
          <w:divBdr>
            <w:top w:val="none" w:sz="0" w:space="0" w:color="auto"/>
            <w:left w:val="single" w:sz="36" w:space="8" w:color="auto"/>
            <w:bottom w:val="none" w:sz="0" w:space="0" w:color="auto"/>
            <w:right w:val="none" w:sz="0" w:space="0" w:color="auto"/>
          </w:divBdr>
        </w:div>
        <w:div w:id="1789474140">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791587587">
      <w:bodyDiv w:val="1"/>
      <w:marLeft w:val="0"/>
      <w:marRight w:val="0"/>
      <w:marTop w:val="0"/>
      <w:marBottom w:val="0"/>
      <w:divBdr>
        <w:top w:val="none" w:sz="0" w:space="0" w:color="auto"/>
        <w:left w:val="none" w:sz="0" w:space="0" w:color="auto"/>
        <w:bottom w:val="none" w:sz="0" w:space="0" w:color="auto"/>
        <w:right w:val="none" w:sz="0" w:space="0" w:color="auto"/>
      </w:divBdr>
    </w:div>
    <w:div w:id="1882207357">
      <w:bodyDiv w:val="1"/>
      <w:marLeft w:val="0"/>
      <w:marRight w:val="0"/>
      <w:marTop w:val="0"/>
      <w:marBottom w:val="0"/>
      <w:divBdr>
        <w:top w:val="none" w:sz="0" w:space="0" w:color="auto"/>
        <w:left w:val="none" w:sz="0" w:space="0" w:color="auto"/>
        <w:bottom w:val="none" w:sz="0" w:space="0" w:color="auto"/>
        <w:right w:val="none" w:sz="0" w:space="0" w:color="auto"/>
      </w:divBdr>
    </w:div>
    <w:div w:id="1917203994">
      <w:bodyDiv w:val="1"/>
      <w:marLeft w:val="0"/>
      <w:marRight w:val="0"/>
      <w:marTop w:val="0"/>
      <w:marBottom w:val="0"/>
      <w:divBdr>
        <w:top w:val="none" w:sz="0" w:space="0" w:color="auto"/>
        <w:left w:val="none" w:sz="0" w:space="0" w:color="auto"/>
        <w:bottom w:val="none" w:sz="0" w:space="0" w:color="auto"/>
        <w:right w:val="none" w:sz="0" w:space="0" w:color="auto"/>
      </w:divBdr>
    </w:div>
    <w:div w:id="1970547908">
      <w:bodyDiv w:val="1"/>
      <w:marLeft w:val="0"/>
      <w:marRight w:val="0"/>
      <w:marTop w:val="0"/>
      <w:marBottom w:val="0"/>
      <w:divBdr>
        <w:top w:val="none" w:sz="0" w:space="0" w:color="auto"/>
        <w:left w:val="none" w:sz="0" w:space="0" w:color="auto"/>
        <w:bottom w:val="none" w:sz="0" w:space="0" w:color="auto"/>
        <w:right w:val="none" w:sz="0" w:space="0" w:color="auto"/>
      </w:divBdr>
    </w:div>
    <w:div w:id="2008170678">
      <w:bodyDiv w:val="1"/>
      <w:marLeft w:val="0"/>
      <w:marRight w:val="0"/>
      <w:marTop w:val="0"/>
      <w:marBottom w:val="0"/>
      <w:divBdr>
        <w:top w:val="none" w:sz="0" w:space="0" w:color="auto"/>
        <w:left w:val="none" w:sz="0" w:space="0" w:color="auto"/>
        <w:bottom w:val="none" w:sz="0" w:space="0" w:color="auto"/>
        <w:right w:val="none" w:sz="0" w:space="0" w:color="auto"/>
      </w:divBdr>
    </w:div>
    <w:div w:id="2047607730">
      <w:bodyDiv w:val="1"/>
      <w:marLeft w:val="0"/>
      <w:marRight w:val="0"/>
      <w:marTop w:val="0"/>
      <w:marBottom w:val="0"/>
      <w:divBdr>
        <w:top w:val="none" w:sz="0" w:space="0" w:color="auto"/>
        <w:left w:val="none" w:sz="0" w:space="0" w:color="auto"/>
        <w:bottom w:val="none" w:sz="0" w:space="0" w:color="auto"/>
        <w:right w:val="none" w:sz="0" w:space="0" w:color="auto"/>
      </w:divBdr>
    </w:div>
    <w:div w:id="2070415609">
      <w:bodyDiv w:val="1"/>
      <w:marLeft w:val="0"/>
      <w:marRight w:val="0"/>
      <w:marTop w:val="0"/>
      <w:marBottom w:val="0"/>
      <w:divBdr>
        <w:top w:val="none" w:sz="0" w:space="0" w:color="auto"/>
        <w:left w:val="none" w:sz="0" w:space="0" w:color="auto"/>
        <w:bottom w:val="none" w:sz="0" w:space="0" w:color="auto"/>
        <w:right w:val="none" w:sz="0" w:space="0" w:color="auto"/>
      </w:divBdr>
      <w:divsChild>
        <w:div w:id="272250818">
          <w:marLeft w:val="0"/>
          <w:marRight w:val="0"/>
          <w:marTop w:val="0"/>
          <w:marBottom w:val="240"/>
          <w:divBdr>
            <w:top w:val="none" w:sz="0" w:space="0" w:color="auto"/>
            <w:left w:val="none" w:sz="0" w:space="0" w:color="auto"/>
            <w:bottom w:val="none" w:sz="0" w:space="0" w:color="auto"/>
            <w:right w:val="none" w:sz="0" w:space="0" w:color="auto"/>
          </w:divBdr>
        </w:div>
        <w:div w:id="616377120">
          <w:marLeft w:val="0"/>
          <w:marRight w:val="0"/>
          <w:marTop w:val="0"/>
          <w:marBottom w:val="240"/>
          <w:divBdr>
            <w:top w:val="none" w:sz="0" w:space="0" w:color="auto"/>
            <w:left w:val="none" w:sz="0" w:space="0" w:color="auto"/>
            <w:bottom w:val="none" w:sz="0" w:space="0" w:color="auto"/>
            <w:right w:val="none" w:sz="0" w:space="0" w:color="auto"/>
          </w:divBdr>
        </w:div>
        <w:div w:id="1113675649">
          <w:marLeft w:val="0"/>
          <w:marRight w:val="0"/>
          <w:marTop w:val="0"/>
          <w:marBottom w:val="240"/>
          <w:divBdr>
            <w:top w:val="none" w:sz="0" w:space="0" w:color="auto"/>
            <w:left w:val="none" w:sz="0" w:space="0" w:color="auto"/>
            <w:bottom w:val="none" w:sz="0" w:space="0" w:color="auto"/>
            <w:right w:val="none" w:sz="0" w:space="0" w:color="auto"/>
          </w:divBdr>
        </w:div>
      </w:divsChild>
    </w:div>
    <w:div w:id="2097707531">
      <w:bodyDiv w:val="1"/>
      <w:marLeft w:val="0"/>
      <w:marRight w:val="0"/>
      <w:marTop w:val="0"/>
      <w:marBottom w:val="0"/>
      <w:divBdr>
        <w:top w:val="none" w:sz="0" w:space="0" w:color="auto"/>
        <w:left w:val="none" w:sz="0" w:space="0" w:color="auto"/>
        <w:bottom w:val="none" w:sz="0" w:space="0" w:color="auto"/>
        <w:right w:val="none" w:sz="0" w:space="0" w:color="auto"/>
      </w:divBdr>
      <w:divsChild>
        <w:div w:id="1049569026">
          <w:marLeft w:val="0"/>
          <w:marRight w:val="0"/>
          <w:marTop w:val="0"/>
          <w:marBottom w:val="0"/>
          <w:divBdr>
            <w:top w:val="none" w:sz="0" w:space="0" w:color="auto"/>
            <w:left w:val="none" w:sz="0" w:space="0" w:color="auto"/>
            <w:bottom w:val="none" w:sz="0" w:space="0" w:color="auto"/>
            <w:right w:val="none" w:sz="0" w:space="0" w:color="auto"/>
          </w:divBdr>
          <w:divsChild>
            <w:div w:id="1741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backend2.ub2023-YY.hu/api/v1"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admin.ub2023-YY.hu"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backend.ub2023-YY.h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1B934FE1B34E024D9E67965399B57469" ma:contentTypeVersion="16" ma:contentTypeDescription="Új dokumentum létrehozása." ma:contentTypeScope="" ma:versionID="8fa80a83b2a9ccec492b4a7fa3c16e1f">
  <xsd:schema xmlns:xsd="http://www.w3.org/2001/XMLSchema" xmlns:xs="http://www.w3.org/2001/XMLSchema" xmlns:p="http://schemas.microsoft.com/office/2006/metadata/properties" xmlns:ns2="2b2b12bf-6460-449b-acca-732c97b11b6a" xmlns:ns3="0fa9baeb-e0ad-42b8-89c9-3c60f6486659" targetNamespace="http://schemas.microsoft.com/office/2006/metadata/properties" ma:root="true" ma:fieldsID="8fb430cf1cc6f6b6924d29a3b2f70c7a" ns2:_="" ns3:_="">
    <xsd:import namespace="2b2b12bf-6460-449b-acca-732c97b11b6a"/>
    <xsd:import namespace="0fa9baeb-e0ad-42b8-89c9-3c60f64866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b12bf-6460-449b-acca-732c97b11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1f776a1e-d197-4edf-b84c-2053c9d9e0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a9baeb-e0ad-42b8-89c9-3c60f6486659" elementFormDefault="qualified">
    <xsd:import namespace="http://schemas.microsoft.com/office/2006/documentManagement/types"/>
    <xsd:import namespace="http://schemas.microsoft.com/office/infopath/2007/PartnerControls"/>
    <xsd:element name="SharedWithUsers" ma:index="1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8ee1fe77-b754-48e1-9707-599f5a1bf393}" ma:internalName="TaxCatchAll" ma:showField="CatchAllData" ma:web="0fa9baeb-e0ad-42b8-89c9-3c60f64866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2b12bf-6460-449b-acca-732c97b11b6a">
      <Terms xmlns="http://schemas.microsoft.com/office/infopath/2007/PartnerControls"/>
    </lcf76f155ced4ddcb4097134ff3c332f>
    <TaxCatchAll xmlns="0fa9baeb-e0ad-42b8-89c9-3c60f64866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2C8C5-5AF7-4CBF-B6FD-FBC816890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b12bf-6460-449b-acca-732c97b11b6a"/>
    <ds:schemaRef ds:uri="0fa9baeb-e0ad-42b8-89c9-3c60f6486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EFD005-4765-4B12-A737-7BB36DA97D48}">
  <ds:schemaRefs>
    <ds:schemaRef ds:uri="http://schemas.microsoft.com/office/2006/metadata/properties"/>
    <ds:schemaRef ds:uri="http://schemas.microsoft.com/office/infopath/2007/PartnerControls"/>
    <ds:schemaRef ds:uri="2b2b12bf-6460-449b-acca-732c97b11b6a"/>
    <ds:schemaRef ds:uri="0fa9baeb-e0ad-42b8-89c9-3c60f6486659"/>
  </ds:schemaRefs>
</ds:datastoreItem>
</file>

<file path=customXml/itemProps3.xml><?xml version="1.0" encoding="utf-8"?>
<ds:datastoreItem xmlns:ds="http://schemas.openxmlformats.org/officeDocument/2006/customXml" ds:itemID="{6527E7E1-51C7-4A5D-8939-E0332F1BA8DF}">
  <ds:schemaRefs>
    <ds:schemaRef ds:uri="http://schemas.microsoft.com/sharepoint/v3/contenttype/forms"/>
  </ds:schemaRefs>
</ds:datastoreItem>
</file>

<file path=customXml/itemProps4.xml><?xml version="1.0" encoding="utf-8"?>
<ds:datastoreItem xmlns:ds="http://schemas.openxmlformats.org/officeDocument/2006/customXml" ds:itemID="{CE82AC1D-C309-4C14-8605-730691CE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1128</TotalTime>
  <Pages>12</Pages>
  <Words>1840</Words>
  <Characters>12698</Characters>
  <Application>Microsoft Office Word</Application>
  <DocSecurity>0</DocSecurity>
  <Lines>105</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14509</CharactersWithSpaces>
  <SharedDoc>false</SharedDoc>
  <HLinks>
    <vt:vector size="90" baseType="variant">
      <vt:variant>
        <vt:i4>3670118</vt:i4>
      </vt:variant>
      <vt:variant>
        <vt:i4>81</vt:i4>
      </vt:variant>
      <vt:variant>
        <vt:i4>0</vt:i4>
      </vt:variant>
      <vt:variant>
        <vt:i4>5</vt:i4>
      </vt:variant>
      <vt:variant>
        <vt:lpwstr>http://backend2.ub2023-yy.hu/api/v1</vt:lpwstr>
      </vt:variant>
      <vt:variant>
        <vt:lpwstr/>
      </vt:variant>
      <vt:variant>
        <vt:i4>3080297</vt:i4>
      </vt:variant>
      <vt:variant>
        <vt:i4>78</vt:i4>
      </vt:variant>
      <vt:variant>
        <vt:i4>0</vt:i4>
      </vt:variant>
      <vt:variant>
        <vt:i4>5</vt:i4>
      </vt:variant>
      <vt:variant>
        <vt:lpwstr>http://admin.ub2023-yy.hu/</vt:lpwstr>
      </vt:variant>
      <vt:variant>
        <vt:lpwstr/>
      </vt:variant>
      <vt:variant>
        <vt:i4>5046272</vt:i4>
      </vt:variant>
      <vt:variant>
        <vt:i4>75</vt:i4>
      </vt:variant>
      <vt:variant>
        <vt:i4>0</vt:i4>
      </vt:variant>
      <vt:variant>
        <vt:i4>5</vt:i4>
      </vt:variant>
      <vt:variant>
        <vt:lpwstr>http://backend.ub2023-yy.hu/</vt:lpwstr>
      </vt:variant>
      <vt:variant>
        <vt:lpwstr/>
      </vt:variant>
      <vt:variant>
        <vt:i4>1769533</vt:i4>
      </vt:variant>
      <vt:variant>
        <vt:i4>68</vt:i4>
      </vt:variant>
      <vt:variant>
        <vt:i4>0</vt:i4>
      </vt:variant>
      <vt:variant>
        <vt:i4>5</vt:i4>
      </vt:variant>
      <vt:variant>
        <vt:lpwstr/>
      </vt:variant>
      <vt:variant>
        <vt:lpwstr>_Toc133088772</vt:lpwstr>
      </vt:variant>
      <vt:variant>
        <vt:i4>1769533</vt:i4>
      </vt:variant>
      <vt:variant>
        <vt:i4>62</vt:i4>
      </vt:variant>
      <vt:variant>
        <vt:i4>0</vt:i4>
      </vt:variant>
      <vt:variant>
        <vt:i4>5</vt:i4>
      </vt:variant>
      <vt:variant>
        <vt:lpwstr/>
      </vt:variant>
      <vt:variant>
        <vt:lpwstr>_Toc133088771</vt:lpwstr>
      </vt:variant>
      <vt:variant>
        <vt:i4>1769533</vt:i4>
      </vt:variant>
      <vt:variant>
        <vt:i4>56</vt:i4>
      </vt:variant>
      <vt:variant>
        <vt:i4>0</vt:i4>
      </vt:variant>
      <vt:variant>
        <vt:i4>5</vt:i4>
      </vt:variant>
      <vt:variant>
        <vt:lpwstr/>
      </vt:variant>
      <vt:variant>
        <vt:lpwstr>_Toc133088770</vt:lpwstr>
      </vt:variant>
      <vt:variant>
        <vt:i4>1703997</vt:i4>
      </vt:variant>
      <vt:variant>
        <vt:i4>50</vt:i4>
      </vt:variant>
      <vt:variant>
        <vt:i4>0</vt:i4>
      </vt:variant>
      <vt:variant>
        <vt:i4>5</vt:i4>
      </vt:variant>
      <vt:variant>
        <vt:lpwstr/>
      </vt:variant>
      <vt:variant>
        <vt:lpwstr>_Toc133088769</vt:lpwstr>
      </vt:variant>
      <vt:variant>
        <vt:i4>1703997</vt:i4>
      </vt:variant>
      <vt:variant>
        <vt:i4>44</vt:i4>
      </vt:variant>
      <vt:variant>
        <vt:i4>0</vt:i4>
      </vt:variant>
      <vt:variant>
        <vt:i4>5</vt:i4>
      </vt:variant>
      <vt:variant>
        <vt:lpwstr/>
      </vt:variant>
      <vt:variant>
        <vt:lpwstr>_Toc133088768</vt:lpwstr>
      </vt:variant>
      <vt:variant>
        <vt:i4>1703997</vt:i4>
      </vt:variant>
      <vt:variant>
        <vt:i4>38</vt:i4>
      </vt:variant>
      <vt:variant>
        <vt:i4>0</vt:i4>
      </vt:variant>
      <vt:variant>
        <vt:i4>5</vt:i4>
      </vt:variant>
      <vt:variant>
        <vt:lpwstr/>
      </vt:variant>
      <vt:variant>
        <vt:lpwstr>_Toc133088767</vt:lpwstr>
      </vt:variant>
      <vt:variant>
        <vt:i4>1703997</vt:i4>
      </vt:variant>
      <vt:variant>
        <vt:i4>32</vt:i4>
      </vt:variant>
      <vt:variant>
        <vt:i4>0</vt:i4>
      </vt:variant>
      <vt:variant>
        <vt:i4>5</vt:i4>
      </vt:variant>
      <vt:variant>
        <vt:lpwstr/>
      </vt:variant>
      <vt:variant>
        <vt:lpwstr>_Toc133088766</vt:lpwstr>
      </vt:variant>
      <vt:variant>
        <vt:i4>1703997</vt:i4>
      </vt:variant>
      <vt:variant>
        <vt:i4>26</vt:i4>
      </vt:variant>
      <vt:variant>
        <vt:i4>0</vt:i4>
      </vt:variant>
      <vt:variant>
        <vt:i4>5</vt:i4>
      </vt:variant>
      <vt:variant>
        <vt:lpwstr/>
      </vt:variant>
      <vt:variant>
        <vt:lpwstr>_Toc133088765</vt:lpwstr>
      </vt:variant>
      <vt:variant>
        <vt:i4>1703997</vt:i4>
      </vt:variant>
      <vt:variant>
        <vt:i4>20</vt:i4>
      </vt:variant>
      <vt:variant>
        <vt:i4>0</vt:i4>
      </vt:variant>
      <vt:variant>
        <vt:i4>5</vt:i4>
      </vt:variant>
      <vt:variant>
        <vt:lpwstr/>
      </vt:variant>
      <vt:variant>
        <vt:lpwstr>_Toc133088764</vt:lpwstr>
      </vt:variant>
      <vt:variant>
        <vt:i4>1703997</vt:i4>
      </vt:variant>
      <vt:variant>
        <vt:i4>14</vt:i4>
      </vt:variant>
      <vt:variant>
        <vt:i4>0</vt:i4>
      </vt:variant>
      <vt:variant>
        <vt:i4>5</vt:i4>
      </vt:variant>
      <vt:variant>
        <vt:lpwstr/>
      </vt:variant>
      <vt:variant>
        <vt:lpwstr>_Toc133088763</vt:lpwstr>
      </vt:variant>
      <vt:variant>
        <vt:i4>1703997</vt:i4>
      </vt:variant>
      <vt:variant>
        <vt:i4>8</vt:i4>
      </vt:variant>
      <vt:variant>
        <vt:i4>0</vt:i4>
      </vt:variant>
      <vt:variant>
        <vt:i4>5</vt:i4>
      </vt:variant>
      <vt:variant>
        <vt:lpwstr/>
      </vt:variant>
      <vt:variant>
        <vt:lpwstr>_Toc133088762</vt:lpwstr>
      </vt:variant>
      <vt:variant>
        <vt:i4>1703997</vt:i4>
      </vt:variant>
      <vt:variant>
        <vt:i4>2</vt:i4>
      </vt:variant>
      <vt:variant>
        <vt:i4>0</vt:i4>
      </vt:variant>
      <vt:variant>
        <vt:i4>5</vt:i4>
      </vt:variant>
      <vt:variant>
        <vt:lpwstr/>
      </vt:variant>
      <vt:variant>
        <vt:lpwstr>_Toc133088761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Sisák Zoltán (HTTP Alapítvány)</cp:lastModifiedBy>
  <cp:revision>441</cp:revision>
  <cp:lastPrinted>2023-04-25T06:18:00Z</cp:lastPrinted>
  <dcterms:created xsi:type="dcterms:W3CDTF">2023-04-18T01:56:00Z</dcterms:created>
  <dcterms:modified xsi:type="dcterms:W3CDTF">2023-05-10T07:47:00Z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0x0101001B934FE1B34E024D9E67965399B57469</vt:lpwstr>
  </property>
  <property fmtid="{D5CDD505-2E9C-101B-9397-08002B2CF9AE}" pid="3" name="MediaServiceImageTags">
    <vt:lpwstr/>
  </property>
</Properties>
</file>